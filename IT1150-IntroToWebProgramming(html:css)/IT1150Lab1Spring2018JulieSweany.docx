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CE44EF" w14:textId="77777777" w:rsidR="00AA0381" w:rsidRPr="00F70074" w:rsidRDefault="00AA0381" w:rsidP="000D0BEC">
      <w:pPr>
        <w:spacing w:after="120" w:line="240" w:lineRule="auto"/>
        <w:jc w:val="center"/>
        <w:rPr>
          <w:rFonts w:cs="Arial"/>
        </w:rPr>
      </w:pPr>
    </w:p>
    <w:p w14:paraId="72374E7A" w14:textId="77777777" w:rsidR="00101A7E" w:rsidRPr="00F70074" w:rsidRDefault="00101A7E" w:rsidP="000D0BEC">
      <w:pPr>
        <w:spacing w:after="120" w:line="240" w:lineRule="auto"/>
        <w:jc w:val="center"/>
        <w:rPr>
          <w:rFonts w:cs="Arial"/>
        </w:rPr>
      </w:pPr>
    </w:p>
    <w:p w14:paraId="4ECA8D5D" w14:textId="77777777" w:rsidR="00101A7E" w:rsidRPr="00F70074" w:rsidRDefault="00101A7E" w:rsidP="000D0BEC">
      <w:pPr>
        <w:spacing w:after="120" w:line="240" w:lineRule="auto"/>
        <w:jc w:val="center"/>
        <w:rPr>
          <w:rFonts w:cs="Arial"/>
        </w:rPr>
      </w:pPr>
    </w:p>
    <w:p w14:paraId="4B9E0A1E" w14:textId="77777777" w:rsidR="00101A7E" w:rsidRDefault="007829CE" w:rsidP="00B9086E">
      <w:pPr>
        <w:jc w:val="center"/>
      </w:pPr>
      <w:r>
        <w:t>Julie Sweany</w:t>
      </w:r>
    </w:p>
    <w:p w14:paraId="08F6F8DE" w14:textId="77777777" w:rsidR="005B243D" w:rsidRDefault="005B243D" w:rsidP="00B9086E">
      <w:pPr>
        <w:jc w:val="center"/>
      </w:pPr>
    </w:p>
    <w:p w14:paraId="05B61992" w14:textId="77777777" w:rsidR="00101A7E" w:rsidRDefault="00515067" w:rsidP="00B9086E">
      <w:pPr>
        <w:jc w:val="center"/>
      </w:pPr>
      <w:r>
        <w:t>Lab 1</w:t>
      </w:r>
    </w:p>
    <w:p w14:paraId="35FF9D01" w14:textId="77777777" w:rsidR="00515067" w:rsidRDefault="00515067" w:rsidP="00B9086E">
      <w:pPr>
        <w:jc w:val="center"/>
      </w:pPr>
    </w:p>
    <w:p w14:paraId="2A36F439" w14:textId="77777777" w:rsidR="00515067" w:rsidRDefault="00515067" w:rsidP="00B9086E">
      <w:pPr>
        <w:jc w:val="center"/>
      </w:pPr>
      <w:r>
        <w:t>February 12, 2018</w:t>
      </w:r>
    </w:p>
    <w:p w14:paraId="194405C7" w14:textId="77777777" w:rsidR="001C2B19" w:rsidRDefault="001C2B19" w:rsidP="00B9086E">
      <w:pPr>
        <w:jc w:val="center"/>
      </w:pPr>
    </w:p>
    <w:p w14:paraId="619E5951" w14:textId="77777777" w:rsidR="001C2B19" w:rsidRPr="00F70074" w:rsidRDefault="001C2B19" w:rsidP="00B9086E">
      <w:pPr>
        <w:jc w:val="center"/>
      </w:pPr>
      <w:r>
        <w:t>IT1150, CRN13094</w:t>
      </w:r>
    </w:p>
    <w:p w14:paraId="12D550D8" w14:textId="77777777" w:rsidR="00101A7E" w:rsidRPr="00F70074" w:rsidRDefault="00101A7E" w:rsidP="00B9086E">
      <w:r w:rsidRPr="00F70074">
        <w:br w:type="page"/>
      </w:r>
    </w:p>
    <w:p w14:paraId="1C8B2ED6" w14:textId="77777777" w:rsidR="00101A7E" w:rsidRPr="00F70074" w:rsidRDefault="00101A7E" w:rsidP="000D0BEC">
      <w:pPr>
        <w:pStyle w:val="Heading1"/>
        <w:spacing w:before="0" w:after="120" w:line="240" w:lineRule="auto"/>
        <w:rPr>
          <w:rFonts w:cs="Arial"/>
        </w:rPr>
      </w:pPr>
      <w:bookmarkStart w:id="0" w:name="_Toc500681821"/>
      <w:bookmarkStart w:id="1" w:name="_Toc506124410"/>
      <w:r w:rsidRPr="00F70074">
        <w:rPr>
          <w:rFonts w:cs="Arial"/>
        </w:rPr>
        <w:lastRenderedPageBreak/>
        <w:t>Table of Contents</w:t>
      </w:r>
      <w:bookmarkEnd w:id="0"/>
      <w:bookmarkEnd w:id="1"/>
    </w:p>
    <w:p w14:paraId="55E4F27D" w14:textId="77777777" w:rsidR="00491B54" w:rsidRDefault="00F70074">
      <w:pPr>
        <w:pStyle w:val="TOC1"/>
        <w:tabs>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506124410" w:history="1">
        <w:r w:rsidR="00491B54" w:rsidRPr="00C20235">
          <w:rPr>
            <w:rStyle w:val="Hyperlink"/>
            <w:rFonts w:cs="Arial"/>
            <w:noProof/>
          </w:rPr>
          <w:t>Table of Contents</w:t>
        </w:r>
        <w:r w:rsidR="00491B54">
          <w:rPr>
            <w:noProof/>
            <w:webHidden/>
          </w:rPr>
          <w:tab/>
        </w:r>
        <w:r w:rsidR="00491B54">
          <w:rPr>
            <w:noProof/>
            <w:webHidden/>
          </w:rPr>
          <w:fldChar w:fldCharType="begin"/>
        </w:r>
        <w:r w:rsidR="00491B54">
          <w:rPr>
            <w:noProof/>
            <w:webHidden/>
          </w:rPr>
          <w:instrText xml:space="preserve"> PAGEREF _Toc506124410 \h </w:instrText>
        </w:r>
        <w:r w:rsidR="00491B54">
          <w:rPr>
            <w:noProof/>
            <w:webHidden/>
          </w:rPr>
        </w:r>
        <w:r w:rsidR="00491B54">
          <w:rPr>
            <w:noProof/>
            <w:webHidden/>
          </w:rPr>
          <w:fldChar w:fldCharType="separate"/>
        </w:r>
        <w:r w:rsidR="00491B54">
          <w:rPr>
            <w:noProof/>
            <w:webHidden/>
          </w:rPr>
          <w:t>2</w:t>
        </w:r>
        <w:r w:rsidR="00491B54">
          <w:rPr>
            <w:noProof/>
            <w:webHidden/>
          </w:rPr>
          <w:fldChar w:fldCharType="end"/>
        </w:r>
      </w:hyperlink>
    </w:p>
    <w:p w14:paraId="4B378D43" w14:textId="77777777" w:rsidR="00491B54" w:rsidRDefault="00491B54">
      <w:pPr>
        <w:pStyle w:val="TOC1"/>
        <w:tabs>
          <w:tab w:val="right" w:leader="dot" w:pos="9350"/>
        </w:tabs>
        <w:rPr>
          <w:rFonts w:asciiTheme="minorHAnsi" w:eastAsiaTheme="minorEastAsia" w:hAnsiTheme="minorHAnsi" w:cstheme="minorBidi"/>
          <w:noProof/>
          <w:sz w:val="24"/>
          <w:szCs w:val="24"/>
        </w:rPr>
      </w:pPr>
      <w:hyperlink w:anchor="_Toc506124411" w:history="1">
        <w:r w:rsidRPr="00C20235">
          <w:rPr>
            <w:rStyle w:val="Hyperlink"/>
            <w:rFonts w:cs="Arial"/>
            <w:noProof/>
          </w:rPr>
          <w:t>Executive Summary</w:t>
        </w:r>
        <w:r>
          <w:rPr>
            <w:noProof/>
            <w:webHidden/>
          </w:rPr>
          <w:tab/>
        </w:r>
        <w:r>
          <w:rPr>
            <w:noProof/>
            <w:webHidden/>
          </w:rPr>
          <w:fldChar w:fldCharType="begin"/>
        </w:r>
        <w:r>
          <w:rPr>
            <w:noProof/>
            <w:webHidden/>
          </w:rPr>
          <w:instrText xml:space="preserve"> PAGEREF _Toc506124411 \h </w:instrText>
        </w:r>
        <w:r>
          <w:rPr>
            <w:noProof/>
            <w:webHidden/>
          </w:rPr>
        </w:r>
        <w:r>
          <w:rPr>
            <w:noProof/>
            <w:webHidden/>
          </w:rPr>
          <w:fldChar w:fldCharType="separate"/>
        </w:r>
        <w:r>
          <w:rPr>
            <w:noProof/>
            <w:webHidden/>
          </w:rPr>
          <w:t>3</w:t>
        </w:r>
        <w:r>
          <w:rPr>
            <w:noProof/>
            <w:webHidden/>
          </w:rPr>
          <w:fldChar w:fldCharType="end"/>
        </w:r>
      </w:hyperlink>
    </w:p>
    <w:p w14:paraId="2D332ABE" w14:textId="77777777" w:rsidR="00491B54" w:rsidRDefault="00491B54">
      <w:pPr>
        <w:pStyle w:val="TOC1"/>
        <w:tabs>
          <w:tab w:val="right" w:leader="dot" w:pos="9350"/>
        </w:tabs>
        <w:rPr>
          <w:rFonts w:asciiTheme="minorHAnsi" w:eastAsiaTheme="minorEastAsia" w:hAnsiTheme="minorHAnsi" w:cstheme="minorBidi"/>
          <w:noProof/>
          <w:sz w:val="24"/>
          <w:szCs w:val="24"/>
        </w:rPr>
      </w:pPr>
      <w:hyperlink w:anchor="_Toc506124412" w:history="1">
        <w:r w:rsidRPr="00C20235">
          <w:rPr>
            <w:rStyle w:val="Hyperlink"/>
            <w:rFonts w:cs="Arial"/>
            <w:noProof/>
          </w:rPr>
          <w:t>Chapter 1 Material</w:t>
        </w:r>
        <w:r>
          <w:rPr>
            <w:noProof/>
            <w:webHidden/>
          </w:rPr>
          <w:tab/>
        </w:r>
        <w:r>
          <w:rPr>
            <w:noProof/>
            <w:webHidden/>
          </w:rPr>
          <w:fldChar w:fldCharType="begin"/>
        </w:r>
        <w:r>
          <w:rPr>
            <w:noProof/>
            <w:webHidden/>
          </w:rPr>
          <w:instrText xml:space="preserve"> PAGEREF _Toc506124412 \h </w:instrText>
        </w:r>
        <w:r>
          <w:rPr>
            <w:noProof/>
            <w:webHidden/>
          </w:rPr>
        </w:r>
        <w:r>
          <w:rPr>
            <w:noProof/>
            <w:webHidden/>
          </w:rPr>
          <w:fldChar w:fldCharType="separate"/>
        </w:r>
        <w:r>
          <w:rPr>
            <w:noProof/>
            <w:webHidden/>
          </w:rPr>
          <w:t>4</w:t>
        </w:r>
        <w:r>
          <w:rPr>
            <w:noProof/>
            <w:webHidden/>
          </w:rPr>
          <w:fldChar w:fldCharType="end"/>
        </w:r>
      </w:hyperlink>
    </w:p>
    <w:p w14:paraId="1EFB87FA"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13" w:history="1">
        <w:r w:rsidRPr="00C20235">
          <w:rPr>
            <w:rStyle w:val="Hyperlink"/>
            <w:noProof/>
          </w:rPr>
          <w:t>HTML vs CSS</w:t>
        </w:r>
        <w:r>
          <w:rPr>
            <w:noProof/>
            <w:webHidden/>
          </w:rPr>
          <w:tab/>
        </w:r>
        <w:r>
          <w:rPr>
            <w:noProof/>
            <w:webHidden/>
          </w:rPr>
          <w:fldChar w:fldCharType="begin"/>
        </w:r>
        <w:r>
          <w:rPr>
            <w:noProof/>
            <w:webHidden/>
          </w:rPr>
          <w:instrText xml:space="preserve"> PAGEREF _Toc506124413 \h </w:instrText>
        </w:r>
        <w:r>
          <w:rPr>
            <w:noProof/>
            <w:webHidden/>
          </w:rPr>
        </w:r>
        <w:r>
          <w:rPr>
            <w:noProof/>
            <w:webHidden/>
          </w:rPr>
          <w:fldChar w:fldCharType="separate"/>
        </w:r>
        <w:r>
          <w:rPr>
            <w:noProof/>
            <w:webHidden/>
          </w:rPr>
          <w:t>4</w:t>
        </w:r>
        <w:r>
          <w:rPr>
            <w:noProof/>
            <w:webHidden/>
          </w:rPr>
          <w:fldChar w:fldCharType="end"/>
        </w:r>
      </w:hyperlink>
    </w:p>
    <w:p w14:paraId="329C4A34"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14" w:history="1">
        <w:r w:rsidRPr="00C20235">
          <w:rPr>
            <w:rStyle w:val="Hyperlink"/>
            <w:noProof/>
          </w:rPr>
          <w:t>The W3C</w:t>
        </w:r>
        <w:r>
          <w:rPr>
            <w:noProof/>
            <w:webHidden/>
          </w:rPr>
          <w:tab/>
        </w:r>
        <w:r>
          <w:rPr>
            <w:noProof/>
            <w:webHidden/>
          </w:rPr>
          <w:fldChar w:fldCharType="begin"/>
        </w:r>
        <w:r>
          <w:rPr>
            <w:noProof/>
            <w:webHidden/>
          </w:rPr>
          <w:instrText xml:space="preserve"> PAGEREF _Toc506124414 \h </w:instrText>
        </w:r>
        <w:r>
          <w:rPr>
            <w:noProof/>
            <w:webHidden/>
          </w:rPr>
        </w:r>
        <w:r>
          <w:rPr>
            <w:noProof/>
            <w:webHidden/>
          </w:rPr>
          <w:fldChar w:fldCharType="separate"/>
        </w:r>
        <w:r>
          <w:rPr>
            <w:noProof/>
            <w:webHidden/>
          </w:rPr>
          <w:t>4</w:t>
        </w:r>
        <w:r>
          <w:rPr>
            <w:noProof/>
            <w:webHidden/>
          </w:rPr>
          <w:fldChar w:fldCharType="end"/>
        </w:r>
      </w:hyperlink>
    </w:p>
    <w:p w14:paraId="30D77233"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15" w:history="1">
        <w:r w:rsidRPr="00C20235">
          <w:rPr>
            <w:rStyle w:val="Hyperlink"/>
            <w:noProof/>
          </w:rPr>
          <w:t>Text Editors vs IDEs</w:t>
        </w:r>
        <w:r>
          <w:rPr>
            <w:noProof/>
            <w:webHidden/>
          </w:rPr>
          <w:tab/>
        </w:r>
        <w:r>
          <w:rPr>
            <w:noProof/>
            <w:webHidden/>
          </w:rPr>
          <w:fldChar w:fldCharType="begin"/>
        </w:r>
        <w:r>
          <w:rPr>
            <w:noProof/>
            <w:webHidden/>
          </w:rPr>
          <w:instrText xml:space="preserve"> PAGEREF _Toc506124415 \h </w:instrText>
        </w:r>
        <w:r>
          <w:rPr>
            <w:noProof/>
            <w:webHidden/>
          </w:rPr>
        </w:r>
        <w:r>
          <w:rPr>
            <w:noProof/>
            <w:webHidden/>
          </w:rPr>
          <w:fldChar w:fldCharType="separate"/>
        </w:r>
        <w:r>
          <w:rPr>
            <w:noProof/>
            <w:webHidden/>
          </w:rPr>
          <w:t>4</w:t>
        </w:r>
        <w:r>
          <w:rPr>
            <w:noProof/>
            <w:webHidden/>
          </w:rPr>
          <w:fldChar w:fldCharType="end"/>
        </w:r>
      </w:hyperlink>
    </w:p>
    <w:p w14:paraId="5444E90A"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16" w:history="1">
        <w:r w:rsidRPr="00C20235">
          <w:rPr>
            <w:rStyle w:val="Hyperlink"/>
            <w:noProof/>
          </w:rPr>
          <w:t>Components of an HTTP URL</w:t>
        </w:r>
        <w:r>
          <w:rPr>
            <w:noProof/>
            <w:webHidden/>
          </w:rPr>
          <w:tab/>
        </w:r>
        <w:r>
          <w:rPr>
            <w:noProof/>
            <w:webHidden/>
          </w:rPr>
          <w:fldChar w:fldCharType="begin"/>
        </w:r>
        <w:r>
          <w:rPr>
            <w:noProof/>
            <w:webHidden/>
          </w:rPr>
          <w:instrText xml:space="preserve"> PAGEREF _Toc506124416 \h </w:instrText>
        </w:r>
        <w:r>
          <w:rPr>
            <w:noProof/>
            <w:webHidden/>
          </w:rPr>
        </w:r>
        <w:r>
          <w:rPr>
            <w:noProof/>
            <w:webHidden/>
          </w:rPr>
          <w:fldChar w:fldCharType="separate"/>
        </w:r>
        <w:r>
          <w:rPr>
            <w:noProof/>
            <w:webHidden/>
          </w:rPr>
          <w:t>4</w:t>
        </w:r>
        <w:r>
          <w:rPr>
            <w:noProof/>
            <w:webHidden/>
          </w:rPr>
          <w:fldChar w:fldCharType="end"/>
        </w:r>
      </w:hyperlink>
    </w:p>
    <w:p w14:paraId="72AD0EA7"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17" w:history="1">
        <w:r w:rsidRPr="00C20235">
          <w:rPr>
            <w:rStyle w:val="Hyperlink"/>
            <w:noProof/>
          </w:rPr>
          <w:t>ADA and Web Development</w:t>
        </w:r>
        <w:r>
          <w:rPr>
            <w:noProof/>
            <w:webHidden/>
          </w:rPr>
          <w:tab/>
        </w:r>
        <w:r>
          <w:rPr>
            <w:noProof/>
            <w:webHidden/>
          </w:rPr>
          <w:fldChar w:fldCharType="begin"/>
        </w:r>
        <w:r>
          <w:rPr>
            <w:noProof/>
            <w:webHidden/>
          </w:rPr>
          <w:instrText xml:space="preserve"> PAGEREF _Toc506124417 \h </w:instrText>
        </w:r>
        <w:r>
          <w:rPr>
            <w:noProof/>
            <w:webHidden/>
          </w:rPr>
        </w:r>
        <w:r>
          <w:rPr>
            <w:noProof/>
            <w:webHidden/>
          </w:rPr>
          <w:fldChar w:fldCharType="separate"/>
        </w:r>
        <w:r>
          <w:rPr>
            <w:noProof/>
            <w:webHidden/>
          </w:rPr>
          <w:t>5</w:t>
        </w:r>
        <w:r>
          <w:rPr>
            <w:noProof/>
            <w:webHidden/>
          </w:rPr>
          <w:fldChar w:fldCharType="end"/>
        </w:r>
      </w:hyperlink>
    </w:p>
    <w:p w14:paraId="74181DB1"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18" w:history="1">
        <w:r w:rsidRPr="00C20235">
          <w:rPr>
            <w:rStyle w:val="Hyperlink"/>
            <w:noProof/>
          </w:rPr>
          <w:t>Search Engine Optimization</w:t>
        </w:r>
        <w:r>
          <w:rPr>
            <w:noProof/>
            <w:webHidden/>
          </w:rPr>
          <w:tab/>
        </w:r>
        <w:r>
          <w:rPr>
            <w:noProof/>
            <w:webHidden/>
          </w:rPr>
          <w:fldChar w:fldCharType="begin"/>
        </w:r>
        <w:r>
          <w:rPr>
            <w:noProof/>
            <w:webHidden/>
          </w:rPr>
          <w:instrText xml:space="preserve"> PAGEREF _Toc506124418 \h </w:instrText>
        </w:r>
        <w:r>
          <w:rPr>
            <w:noProof/>
            <w:webHidden/>
          </w:rPr>
        </w:r>
        <w:r>
          <w:rPr>
            <w:noProof/>
            <w:webHidden/>
          </w:rPr>
          <w:fldChar w:fldCharType="separate"/>
        </w:r>
        <w:r>
          <w:rPr>
            <w:noProof/>
            <w:webHidden/>
          </w:rPr>
          <w:t>5</w:t>
        </w:r>
        <w:r>
          <w:rPr>
            <w:noProof/>
            <w:webHidden/>
          </w:rPr>
          <w:fldChar w:fldCharType="end"/>
        </w:r>
      </w:hyperlink>
    </w:p>
    <w:p w14:paraId="5C380769"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19" w:history="1">
        <w:r w:rsidRPr="00C20235">
          <w:rPr>
            <w:rStyle w:val="Hyperlink"/>
            <w:noProof/>
          </w:rPr>
          <w:t>Responsive Web Design</w:t>
        </w:r>
        <w:r>
          <w:rPr>
            <w:noProof/>
            <w:webHidden/>
          </w:rPr>
          <w:tab/>
        </w:r>
        <w:r>
          <w:rPr>
            <w:noProof/>
            <w:webHidden/>
          </w:rPr>
          <w:fldChar w:fldCharType="begin"/>
        </w:r>
        <w:r>
          <w:rPr>
            <w:noProof/>
            <w:webHidden/>
          </w:rPr>
          <w:instrText xml:space="preserve"> PAGEREF _Toc506124419 \h </w:instrText>
        </w:r>
        <w:r>
          <w:rPr>
            <w:noProof/>
            <w:webHidden/>
          </w:rPr>
        </w:r>
        <w:r>
          <w:rPr>
            <w:noProof/>
            <w:webHidden/>
          </w:rPr>
          <w:fldChar w:fldCharType="separate"/>
        </w:r>
        <w:r>
          <w:rPr>
            <w:noProof/>
            <w:webHidden/>
          </w:rPr>
          <w:t>6</w:t>
        </w:r>
        <w:r>
          <w:rPr>
            <w:noProof/>
            <w:webHidden/>
          </w:rPr>
          <w:fldChar w:fldCharType="end"/>
        </w:r>
      </w:hyperlink>
    </w:p>
    <w:p w14:paraId="6C812793" w14:textId="77777777" w:rsidR="00491B54" w:rsidRDefault="00491B54">
      <w:pPr>
        <w:pStyle w:val="TOC1"/>
        <w:tabs>
          <w:tab w:val="right" w:leader="dot" w:pos="9350"/>
        </w:tabs>
        <w:rPr>
          <w:rFonts w:asciiTheme="minorHAnsi" w:eastAsiaTheme="minorEastAsia" w:hAnsiTheme="minorHAnsi" w:cstheme="minorBidi"/>
          <w:noProof/>
          <w:sz w:val="24"/>
          <w:szCs w:val="24"/>
        </w:rPr>
      </w:pPr>
      <w:hyperlink w:anchor="_Toc506124420" w:history="1">
        <w:r w:rsidRPr="00C20235">
          <w:rPr>
            <w:rStyle w:val="Hyperlink"/>
            <w:noProof/>
          </w:rPr>
          <w:t>Chapter 2 Material</w:t>
        </w:r>
        <w:r>
          <w:rPr>
            <w:noProof/>
            <w:webHidden/>
          </w:rPr>
          <w:tab/>
        </w:r>
        <w:r>
          <w:rPr>
            <w:noProof/>
            <w:webHidden/>
          </w:rPr>
          <w:fldChar w:fldCharType="begin"/>
        </w:r>
        <w:r>
          <w:rPr>
            <w:noProof/>
            <w:webHidden/>
          </w:rPr>
          <w:instrText xml:space="preserve"> PAGEREF _Toc506124420 \h </w:instrText>
        </w:r>
        <w:r>
          <w:rPr>
            <w:noProof/>
            <w:webHidden/>
          </w:rPr>
        </w:r>
        <w:r>
          <w:rPr>
            <w:noProof/>
            <w:webHidden/>
          </w:rPr>
          <w:fldChar w:fldCharType="separate"/>
        </w:r>
        <w:r>
          <w:rPr>
            <w:noProof/>
            <w:webHidden/>
          </w:rPr>
          <w:t>7</w:t>
        </w:r>
        <w:r>
          <w:rPr>
            <w:noProof/>
            <w:webHidden/>
          </w:rPr>
          <w:fldChar w:fldCharType="end"/>
        </w:r>
      </w:hyperlink>
    </w:p>
    <w:p w14:paraId="31D829D7"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21" w:history="1">
        <w:r w:rsidRPr="00C20235">
          <w:rPr>
            <w:rStyle w:val="Hyperlink"/>
            <w:noProof/>
          </w:rPr>
          <w:t>Exercise 2-2</w:t>
        </w:r>
        <w:r>
          <w:rPr>
            <w:noProof/>
            <w:webHidden/>
          </w:rPr>
          <w:tab/>
        </w:r>
        <w:r>
          <w:rPr>
            <w:noProof/>
            <w:webHidden/>
          </w:rPr>
          <w:fldChar w:fldCharType="begin"/>
        </w:r>
        <w:r>
          <w:rPr>
            <w:noProof/>
            <w:webHidden/>
          </w:rPr>
          <w:instrText xml:space="preserve"> PAGEREF _Toc506124421 \h </w:instrText>
        </w:r>
        <w:r>
          <w:rPr>
            <w:noProof/>
            <w:webHidden/>
          </w:rPr>
        </w:r>
        <w:r>
          <w:rPr>
            <w:noProof/>
            <w:webHidden/>
          </w:rPr>
          <w:fldChar w:fldCharType="separate"/>
        </w:r>
        <w:r>
          <w:rPr>
            <w:noProof/>
            <w:webHidden/>
          </w:rPr>
          <w:t>7</w:t>
        </w:r>
        <w:r>
          <w:rPr>
            <w:noProof/>
            <w:webHidden/>
          </w:rPr>
          <w:fldChar w:fldCharType="end"/>
        </w:r>
      </w:hyperlink>
    </w:p>
    <w:p w14:paraId="4CC9E543" w14:textId="77777777" w:rsidR="00491B54" w:rsidRDefault="00491B54">
      <w:pPr>
        <w:pStyle w:val="TOC2"/>
        <w:tabs>
          <w:tab w:val="right" w:leader="dot" w:pos="9350"/>
        </w:tabs>
        <w:rPr>
          <w:rFonts w:asciiTheme="minorHAnsi" w:eastAsiaTheme="minorEastAsia" w:hAnsiTheme="minorHAnsi" w:cstheme="minorBidi"/>
          <w:noProof/>
          <w:sz w:val="24"/>
          <w:szCs w:val="24"/>
        </w:rPr>
      </w:pPr>
      <w:hyperlink w:anchor="_Toc506124422" w:history="1">
        <w:r w:rsidRPr="00C20235">
          <w:rPr>
            <w:rStyle w:val="Hyperlink"/>
            <w:noProof/>
          </w:rPr>
          <w:t>Exercise 2-3</w:t>
        </w:r>
        <w:r>
          <w:rPr>
            <w:noProof/>
            <w:webHidden/>
          </w:rPr>
          <w:tab/>
        </w:r>
        <w:r>
          <w:rPr>
            <w:noProof/>
            <w:webHidden/>
          </w:rPr>
          <w:fldChar w:fldCharType="begin"/>
        </w:r>
        <w:r>
          <w:rPr>
            <w:noProof/>
            <w:webHidden/>
          </w:rPr>
          <w:instrText xml:space="preserve"> PAGEREF _Toc506124422 \h </w:instrText>
        </w:r>
        <w:r>
          <w:rPr>
            <w:noProof/>
            <w:webHidden/>
          </w:rPr>
        </w:r>
        <w:r>
          <w:rPr>
            <w:noProof/>
            <w:webHidden/>
          </w:rPr>
          <w:fldChar w:fldCharType="separate"/>
        </w:r>
        <w:r>
          <w:rPr>
            <w:noProof/>
            <w:webHidden/>
          </w:rPr>
          <w:t>10</w:t>
        </w:r>
        <w:r>
          <w:rPr>
            <w:noProof/>
            <w:webHidden/>
          </w:rPr>
          <w:fldChar w:fldCharType="end"/>
        </w:r>
      </w:hyperlink>
    </w:p>
    <w:p w14:paraId="786D121B" w14:textId="77777777" w:rsidR="00491B54" w:rsidRDefault="00491B54">
      <w:pPr>
        <w:pStyle w:val="TOC1"/>
        <w:tabs>
          <w:tab w:val="right" w:leader="dot" w:pos="9350"/>
        </w:tabs>
        <w:rPr>
          <w:rFonts w:asciiTheme="minorHAnsi" w:eastAsiaTheme="minorEastAsia" w:hAnsiTheme="minorHAnsi" w:cstheme="minorBidi"/>
          <w:noProof/>
          <w:sz w:val="24"/>
          <w:szCs w:val="24"/>
        </w:rPr>
      </w:pPr>
      <w:hyperlink w:anchor="_Toc506124423" w:history="1">
        <w:r w:rsidRPr="00C20235">
          <w:rPr>
            <w:rStyle w:val="Hyperlink"/>
            <w:rFonts w:cs="Arial"/>
            <w:noProof/>
          </w:rPr>
          <w:t>Conclusion</w:t>
        </w:r>
        <w:r>
          <w:rPr>
            <w:noProof/>
            <w:webHidden/>
          </w:rPr>
          <w:tab/>
        </w:r>
        <w:r>
          <w:rPr>
            <w:noProof/>
            <w:webHidden/>
          </w:rPr>
          <w:fldChar w:fldCharType="begin"/>
        </w:r>
        <w:r>
          <w:rPr>
            <w:noProof/>
            <w:webHidden/>
          </w:rPr>
          <w:instrText xml:space="preserve"> PAGEREF _Toc506124423 \h </w:instrText>
        </w:r>
        <w:r>
          <w:rPr>
            <w:noProof/>
            <w:webHidden/>
          </w:rPr>
        </w:r>
        <w:r>
          <w:rPr>
            <w:noProof/>
            <w:webHidden/>
          </w:rPr>
          <w:fldChar w:fldCharType="separate"/>
        </w:r>
        <w:r>
          <w:rPr>
            <w:noProof/>
            <w:webHidden/>
          </w:rPr>
          <w:t>12</w:t>
        </w:r>
        <w:r>
          <w:rPr>
            <w:noProof/>
            <w:webHidden/>
          </w:rPr>
          <w:fldChar w:fldCharType="end"/>
        </w:r>
      </w:hyperlink>
    </w:p>
    <w:p w14:paraId="0B5C7CB0" w14:textId="77777777" w:rsidR="00491B54" w:rsidRDefault="00491B54">
      <w:pPr>
        <w:pStyle w:val="TOC1"/>
        <w:tabs>
          <w:tab w:val="right" w:leader="dot" w:pos="9350"/>
        </w:tabs>
        <w:rPr>
          <w:rFonts w:asciiTheme="minorHAnsi" w:eastAsiaTheme="minorEastAsia" w:hAnsiTheme="minorHAnsi" w:cstheme="minorBidi"/>
          <w:noProof/>
          <w:sz w:val="24"/>
          <w:szCs w:val="24"/>
        </w:rPr>
      </w:pPr>
      <w:hyperlink w:anchor="_Toc506124424" w:history="1">
        <w:r w:rsidRPr="00C20235">
          <w:rPr>
            <w:rStyle w:val="Hyperlink"/>
            <w:rFonts w:cs="Arial"/>
            <w:noProof/>
          </w:rPr>
          <w:t>Resources</w:t>
        </w:r>
        <w:r>
          <w:rPr>
            <w:noProof/>
            <w:webHidden/>
          </w:rPr>
          <w:tab/>
        </w:r>
        <w:r>
          <w:rPr>
            <w:noProof/>
            <w:webHidden/>
          </w:rPr>
          <w:fldChar w:fldCharType="begin"/>
        </w:r>
        <w:r>
          <w:rPr>
            <w:noProof/>
            <w:webHidden/>
          </w:rPr>
          <w:instrText xml:space="preserve"> PAGEREF _Toc506124424 \h </w:instrText>
        </w:r>
        <w:r>
          <w:rPr>
            <w:noProof/>
            <w:webHidden/>
          </w:rPr>
        </w:r>
        <w:r>
          <w:rPr>
            <w:noProof/>
            <w:webHidden/>
          </w:rPr>
          <w:fldChar w:fldCharType="separate"/>
        </w:r>
        <w:r>
          <w:rPr>
            <w:noProof/>
            <w:webHidden/>
          </w:rPr>
          <w:t>13</w:t>
        </w:r>
        <w:r>
          <w:rPr>
            <w:noProof/>
            <w:webHidden/>
          </w:rPr>
          <w:fldChar w:fldCharType="end"/>
        </w:r>
      </w:hyperlink>
    </w:p>
    <w:p w14:paraId="1EC8F99D" w14:textId="77777777" w:rsidR="00F70074" w:rsidRDefault="00F70074" w:rsidP="000D0BEC">
      <w:pPr>
        <w:spacing w:after="120" w:line="240" w:lineRule="auto"/>
      </w:pPr>
      <w:r>
        <w:rPr>
          <w:b/>
          <w:bCs/>
          <w:noProof/>
        </w:rPr>
        <w:fldChar w:fldCharType="end"/>
      </w:r>
    </w:p>
    <w:p w14:paraId="1F1CBA27" w14:textId="77777777" w:rsidR="00101A7E" w:rsidRPr="00F70074" w:rsidRDefault="00101A7E" w:rsidP="000D0BEC">
      <w:pPr>
        <w:spacing w:after="120" w:line="240" w:lineRule="auto"/>
        <w:rPr>
          <w:rFonts w:cs="Arial"/>
        </w:rPr>
      </w:pPr>
    </w:p>
    <w:p w14:paraId="2C1E33E6" w14:textId="77777777" w:rsidR="00101A7E" w:rsidRPr="00F70074" w:rsidRDefault="00101A7E" w:rsidP="000D0BEC">
      <w:pPr>
        <w:spacing w:after="120" w:line="240" w:lineRule="auto"/>
        <w:rPr>
          <w:rFonts w:cs="Arial"/>
        </w:rPr>
      </w:pPr>
      <w:r w:rsidRPr="00F70074">
        <w:rPr>
          <w:rFonts w:cs="Arial"/>
        </w:rPr>
        <w:br w:type="page"/>
      </w:r>
    </w:p>
    <w:p w14:paraId="1DB9CE35" w14:textId="77777777" w:rsidR="00101A7E" w:rsidRPr="00F70074" w:rsidRDefault="00101A7E" w:rsidP="000D0BEC">
      <w:pPr>
        <w:pStyle w:val="Heading1"/>
        <w:spacing w:before="0" w:after="120" w:line="240" w:lineRule="auto"/>
        <w:rPr>
          <w:rFonts w:cs="Arial"/>
        </w:rPr>
      </w:pPr>
      <w:bookmarkStart w:id="2" w:name="_Toc357410172"/>
      <w:bookmarkStart w:id="3" w:name="_Toc506124411"/>
      <w:r w:rsidRPr="00F70074">
        <w:rPr>
          <w:rFonts w:cs="Arial"/>
        </w:rPr>
        <w:lastRenderedPageBreak/>
        <w:t>Executive Summary</w:t>
      </w:r>
      <w:bookmarkEnd w:id="2"/>
      <w:bookmarkEnd w:id="3"/>
    </w:p>
    <w:p w14:paraId="7C287DF3" w14:textId="2FD44E25" w:rsidR="00104DEA" w:rsidRDefault="006142AA" w:rsidP="006112E1">
      <w:r>
        <w:t xml:space="preserve">This </w:t>
      </w:r>
      <w:r w:rsidR="00B452DB">
        <w:t xml:space="preserve">lab provides an </w:t>
      </w:r>
      <w:r w:rsidR="00C55CF4">
        <w:t>overview for</w:t>
      </w:r>
      <w:r w:rsidR="00B452DB">
        <w:t xml:space="preserve"> </w:t>
      </w:r>
      <w:r w:rsidR="00A85E68">
        <w:t xml:space="preserve">some </w:t>
      </w:r>
      <w:r w:rsidR="00B452DB">
        <w:t xml:space="preserve">important web development concepts. </w:t>
      </w:r>
      <w:r w:rsidR="001B407D">
        <w:t>HTML and CSS</w:t>
      </w:r>
      <w:r w:rsidR="000204BC">
        <w:t xml:space="preserve"> are explained</w:t>
      </w:r>
      <w:r w:rsidR="006C6F82">
        <w:t>,</w:t>
      </w:r>
      <w:r w:rsidR="000204BC">
        <w:t xml:space="preserve"> and </w:t>
      </w:r>
      <w:r w:rsidR="006C6F82">
        <w:t xml:space="preserve">a discussion of </w:t>
      </w:r>
      <w:r w:rsidR="000204BC">
        <w:t xml:space="preserve">some hands-on experience working </w:t>
      </w:r>
      <w:r w:rsidR="00636263">
        <w:t>with each</w:t>
      </w:r>
      <w:r w:rsidR="006C6F82">
        <w:t xml:space="preserve"> of them is included. The lab also takes a look at the W3C and its role within web development</w:t>
      </w:r>
      <w:r w:rsidR="00A4347B">
        <w:t xml:space="preserve">, </w:t>
      </w:r>
      <w:r w:rsidR="007C1F0B">
        <w:t>explains the difference between text editors and development tools, outlines the main components of an HTTP URL</w:t>
      </w:r>
      <w:r w:rsidR="00FA5D86">
        <w:t xml:space="preserve">, </w:t>
      </w:r>
      <w:r w:rsidR="00921BED">
        <w:t>and</w:t>
      </w:r>
      <w:r w:rsidR="00FA5D86">
        <w:t xml:space="preserve"> looks at the ADA</w:t>
      </w:r>
      <w:r w:rsidR="00921BED">
        <w:t>’s relationship to</w:t>
      </w:r>
      <w:r w:rsidR="00FA5D86">
        <w:t xml:space="preserve"> web accessibility issues</w:t>
      </w:r>
      <w:r w:rsidR="007C1F0B">
        <w:t xml:space="preserve">. </w:t>
      </w:r>
      <w:r w:rsidR="00636263">
        <w:t>Brief</w:t>
      </w:r>
      <w:r w:rsidR="00A85E68">
        <w:t xml:space="preserve"> introduction</w:t>
      </w:r>
      <w:r w:rsidR="00015AB1">
        <w:t>s</w:t>
      </w:r>
      <w:r w:rsidR="00A85E68">
        <w:t xml:space="preserve"> to search engine optimization and responsive web design</w:t>
      </w:r>
      <w:r w:rsidR="00636263">
        <w:t xml:space="preserve"> are also included</w:t>
      </w:r>
      <w:r w:rsidR="00A85E68">
        <w:t>.</w:t>
      </w:r>
    </w:p>
    <w:p w14:paraId="3874C40C" w14:textId="77777777" w:rsidR="00341CB8" w:rsidRDefault="00341CB8" w:rsidP="00727F1A"/>
    <w:p w14:paraId="7291C212" w14:textId="77777777" w:rsidR="00101A7E" w:rsidRPr="00F70074" w:rsidRDefault="00101A7E" w:rsidP="000D0BEC">
      <w:pPr>
        <w:spacing w:after="120" w:line="240" w:lineRule="auto"/>
        <w:rPr>
          <w:rFonts w:cs="Arial"/>
        </w:rPr>
      </w:pPr>
      <w:r w:rsidRPr="00F70074">
        <w:rPr>
          <w:rFonts w:cs="Arial"/>
        </w:rPr>
        <w:br w:type="page"/>
      </w:r>
    </w:p>
    <w:p w14:paraId="5CCF11D7" w14:textId="77777777" w:rsidR="00E71B49" w:rsidRPr="00F70074" w:rsidRDefault="00CC6201" w:rsidP="00E71B49">
      <w:pPr>
        <w:pStyle w:val="Heading1"/>
        <w:spacing w:before="0" w:after="120" w:line="240" w:lineRule="auto"/>
        <w:rPr>
          <w:rFonts w:cs="Arial"/>
        </w:rPr>
      </w:pPr>
      <w:bookmarkStart w:id="4" w:name="_Toc506124412"/>
      <w:r>
        <w:rPr>
          <w:rFonts w:cs="Arial"/>
        </w:rPr>
        <w:lastRenderedPageBreak/>
        <w:t>C</w:t>
      </w:r>
      <w:r w:rsidR="006112E1">
        <w:rPr>
          <w:rFonts w:cs="Arial"/>
        </w:rPr>
        <w:t>hapter 1 Material</w:t>
      </w:r>
      <w:bookmarkEnd w:id="4"/>
    </w:p>
    <w:p w14:paraId="0EEC5520" w14:textId="77777777" w:rsidR="006112E1" w:rsidRPr="00F70074" w:rsidRDefault="006112E1" w:rsidP="006112E1">
      <w:pPr>
        <w:pStyle w:val="Heading2"/>
      </w:pPr>
      <w:bookmarkStart w:id="5" w:name="_Toc506124413"/>
      <w:r>
        <w:t>HTML vs CSS</w:t>
      </w:r>
      <w:bookmarkEnd w:id="5"/>
    </w:p>
    <w:p w14:paraId="1B8A754F" w14:textId="6184EB77" w:rsidR="006112E1" w:rsidRDefault="00927C63" w:rsidP="006112E1">
      <w:r>
        <w:t>HTML (</w:t>
      </w:r>
      <w:proofErr w:type="spellStart"/>
      <w:r>
        <w:t>HyperText</w:t>
      </w:r>
      <w:proofErr w:type="spellEnd"/>
      <w:r>
        <w:t xml:space="preserve"> Markup Language) and CSS (Cascading Style Sheets) each play an important role in the coding behind today’s websites. HTML defines the content and structure of the site</w:t>
      </w:r>
      <w:r w:rsidR="0078595F">
        <w:t xml:space="preserve">. The HTML code consists of a head, which provides information about the document, and a body, which contains the elements that will be displayed within the web browser. </w:t>
      </w:r>
      <w:r w:rsidR="00E63FDC">
        <w:t>Tags are used to identify elements. For example, the &lt;h1&gt;</w:t>
      </w:r>
      <w:r w:rsidR="0068031E">
        <w:t xml:space="preserve"> tag </w:t>
      </w:r>
      <w:r w:rsidR="00F859A4">
        <w:t xml:space="preserve">can be used to identify </w:t>
      </w:r>
      <w:r w:rsidR="00B873FE">
        <w:t xml:space="preserve">specific </w:t>
      </w:r>
      <w:r w:rsidR="00F859A4">
        <w:t xml:space="preserve">text as an important headline, while a &lt;p&gt; tag is used categorize </w:t>
      </w:r>
      <w:r w:rsidR="00B873FE">
        <w:t xml:space="preserve">another block of </w:t>
      </w:r>
      <w:r w:rsidR="00F859A4">
        <w:t>text as a paragraph. Tags also provide</w:t>
      </w:r>
      <w:r w:rsidR="002C2460">
        <w:t xml:space="preserve"> a means for establishing links to other pages</w:t>
      </w:r>
      <w:r w:rsidR="00214C65">
        <w:t xml:space="preserve"> and for using </w:t>
      </w:r>
      <w:r w:rsidR="002C2460">
        <w:t xml:space="preserve">image files that will </w:t>
      </w:r>
      <w:r w:rsidR="00214C65">
        <w:t>display</w:t>
      </w:r>
      <w:r w:rsidR="002C2460">
        <w:t xml:space="preserve"> on the web page</w:t>
      </w:r>
      <w:r w:rsidR="00214C65">
        <w:t xml:space="preserve">. </w:t>
      </w:r>
      <w:r w:rsidR="0028367F">
        <w:t>CSS handles the formatting for the website</w:t>
      </w:r>
      <w:r w:rsidR="00192822">
        <w:t xml:space="preserve">. Rule sets </w:t>
      </w:r>
      <w:r w:rsidR="00B94155">
        <w:t>in the CSS</w:t>
      </w:r>
      <w:r w:rsidR="00192822">
        <w:t xml:space="preserve"> establish the attributes associated with the elements used </w:t>
      </w:r>
      <w:r w:rsidR="00B94155">
        <w:t>on</w:t>
      </w:r>
      <w:r w:rsidR="00192822">
        <w:t xml:space="preserve"> the webpage, determining </w:t>
      </w:r>
      <w:r w:rsidR="00B96000">
        <w:t>things</w:t>
      </w:r>
      <w:r w:rsidR="00192822">
        <w:t xml:space="preserve"> such as </w:t>
      </w:r>
      <w:r w:rsidR="00B94155">
        <w:t xml:space="preserve">the choice of </w:t>
      </w:r>
      <w:r w:rsidR="00192822">
        <w:t xml:space="preserve">font, </w:t>
      </w:r>
      <w:r w:rsidR="00B94155">
        <w:t>font-</w:t>
      </w:r>
      <w:r w:rsidR="00192822">
        <w:t>size, color</w:t>
      </w:r>
      <w:r w:rsidR="00B94155">
        <w:t xml:space="preserve">, borders or rules. CSS can also be used for </w:t>
      </w:r>
      <w:r w:rsidR="00397283">
        <w:t>arranging the elements into a grid-based layout to control where each of the elements will appear within the space of the browser window.</w:t>
      </w:r>
    </w:p>
    <w:p w14:paraId="29C31285" w14:textId="77777777" w:rsidR="006112E1" w:rsidRPr="00F70074" w:rsidRDefault="006112E1" w:rsidP="006112E1">
      <w:pPr>
        <w:pStyle w:val="Heading2"/>
      </w:pPr>
      <w:bookmarkStart w:id="6" w:name="_Toc506124414"/>
      <w:r>
        <w:t>The W3C</w:t>
      </w:r>
      <w:bookmarkEnd w:id="6"/>
    </w:p>
    <w:p w14:paraId="3BAA4259" w14:textId="1CAEA786" w:rsidR="006112E1" w:rsidRDefault="00085268" w:rsidP="006112E1">
      <w:r>
        <w:t>The W3C (World Wide Web Consortium) develops standards</w:t>
      </w:r>
      <w:r w:rsidR="00216A8F">
        <w:t xml:space="preserve"> for a wide variety </w:t>
      </w:r>
      <w:r w:rsidR="0035135F">
        <w:t xml:space="preserve">of </w:t>
      </w:r>
      <w:r w:rsidR="00D83E54">
        <w:t>web-related products. This</w:t>
      </w:r>
      <w:r w:rsidR="001F51EF">
        <w:t xml:space="preserve"> improves t</w:t>
      </w:r>
      <w:r w:rsidR="00AC145D">
        <w:t xml:space="preserve">he functionality of the Web and helps </w:t>
      </w:r>
      <w:r w:rsidR="00D83E54">
        <w:t>to ensure compatibility between browsers, hardware, scripting languages, and all of the other components used on the Web.</w:t>
      </w:r>
      <w:r w:rsidR="000F1173">
        <w:t xml:space="preserve"> In addition to </w:t>
      </w:r>
      <w:r w:rsidR="00AC145D">
        <w:t xml:space="preserve">making sure the Web operates as it should, the W3C is committed to improving accessibility and for expanding the reach of the Web. </w:t>
      </w:r>
      <w:r w:rsidR="00823A96">
        <w:t>T</w:t>
      </w:r>
      <w:r w:rsidR="00CD4EF8">
        <w:t xml:space="preserve">he W3C </w:t>
      </w:r>
      <w:r w:rsidR="00823A96">
        <w:t xml:space="preserve">also </w:t>
      </w:r>
      <w:r w:rsidR="00CD4EF8">
        <w:t xml:space="preserve">assists web developers by making available a variety of open source software, including </w:t>
      </w:r>
      <w:proofErr w:type="gramStart"/>
      <w:r w:rsidR="00FE3882">
        <w:t>a various</w:t>
      </w:r>
      <w:r w:rsidR="00CD4EF8">
        <w:t xml:space="preserve"> validators</w:t>
      </w:r>
      <w:proofErr w:type="gramEnd"/>
      <w:r w:rsidR="00CD4EF8">
        <w:t xml:space="preserve">, </w:t>
      </w:r>
      <w:r w:rsidR="00C00A4A">
        <w:t>link checkers, server software</w:t>
      </w:r>
      <w:r w:rsidR="00823A96">
        <w:t>, and other utilities.</w:t>
      </w:r>
    </w:p>
    <w:p w14:paraId="1D054F5A" w14:textId="33D8E833" w:rsidR="006112E1" w:rsidRPr="00F70074" w:rsidRDefault="00DA204D" w:rsidP="006112E1">
      <w:pPr>
        <w:pStyle w:val="Heading2"/>
      </w:pPr>
      <w:bookmarkStart w:id="7" w:name="_Toc506124415"/>
      <w:r>
        <w:t>Text Editors</w:t>
      </w:r>
      <w:r w:rsidR="006112E1">
        <w:t xml:space="preserve"> vs </w:t>
      </w:r>
      <w:r>
        <w:t>IDEs</w:t>
      </w:r>
      <w:bookmarkEnd w:id="7"/>
    </w:p>
    <w:p w14:paraId="6FC1FB98" w14:textId="14899D86" w:rsidR="006112E1" w:rsidRDefault="00222F61" w:rsidP="006112E1">
      <w:r>
        <w:t>Text editors allow a user to write and save HTML and CSS files. Some text editors are very basic, while others offer a few features, such as auto-completion and syntax highlighting. Notepad</w:t>
      </w:r>
      <w:r w:rsidR="009F5978">
        <w:t>++</w:t>
      </w:r>
      <w:r>
        <w:t xml:space="preserve"> for Windows is an example of a basic text editor. </w:t>
      </w:r>
      <w:r w:rsidR="00760ABB">
        <w:t>IDEs (Integrated Development Environments) offer more than just the basics of a text editor, adding features such as</w:t>
      </w:r>
      <w:r w:rsidR="006D268C">
        <w:t xml:space="preserve"> preview panels, drag-and-drop capabilities for assembling the code, file and folder management, and built-in FTP (File Transfer Protocol) capabilities. </w:t>
      </w:r>
      <w:r w:rsidR="00DD7B95">
        <w:t>IDEs may also integrate JavaScript or server-side languages, such as PHP or Python, or they may include additional tools, such as Photoshop or Illustrator for working with graphics.</w:t>
      </w:r>
      <w:r w:rsidR="00942889">
        <w:t xml:space="preserve"> Dreamweaver is a popular IDE that many developers use to improve their productivity.</w:t>
      </w:r>
    </w:p>
    <w:p w14:paraId="162521BF" w14:textId="55D7DE42" w:rsidR="008C0348" w:rsidRPr="00F70074" w:rsidRDefault="008C0348" w:rsidP="008C0348">
      <w:pPr>
        <w:pStyle w:val="Heading2"/>
      </w:pPr>
      <w:bookmarkStart w:id="8" w:name="_Toc506124416"/>
      <w:r>
        <w:t>Components of an HTTP URL</w:t>
      </w:r>
      <w:bookmarkEnd w:id="8"/>
    </w:p>
    <w:p w14:paraId="298C5B07" w14:textId="77777777" w:rsidR="008C0348" w:rsidRDefault="008C0348" w:rsidP="008C0348">
      <w:r>
        <w:t>The URL (Uniform Resource Locator) has four parts. The first part is the protocol, which is typically “</w:t>
      </w:r>
      <w:r w:rsidRPr="00316C1C">
        <w:t>h</w:t>
      </w:r>
      <w:r>
        <w:t>ttp://” or, for secure sites, “https://”. Next, the domain name allows the browser to determine the correct server to which it needs to send its HTTP request. Domain names typically begin with “www”, followed by a period and name, followed by another period and “com”, “org”, “</w:t>
      </w:r>
      <w:proofErr w:type="spellStart"/>
      <w:r>
        <w:t>edu</w:t>
      </w:r>
      <w:proofErr w:type="spellEnd"/>
      <w:r>
        <w:t>”, “</w:t>
      </w:r>
      <w:proofErr w:type="spellStart"/>
      <w:r>
        <w:t>gov</w:t>
      </w:r>
      <w:proofErr w:type="spellEnd"/>
      <w:r>
        <w:t xml:space="preserve">”, etc. The domain name is followed by the path, which indicates where the file is stored on the server. The folder names are included within forward slashes, for </w:t>
      </w:r>
      <w:r>
        <w:lastRenderedPageBreak/>
        <w:t>example: “/</w:t>
      </w:r>
      <w:proofErr w:type="spellStart"/>
      <w:r>
        <w:t>the_folder_name</w:t>
      </w:r>
      <w:proofErr w:type="spellEnd"/>
      <w:r>
        <w:t>/”. The URL ends with the filename, which for a default home page would appear as, “index.html”.</w:t>
      </w:r>
    </w:p>
    <w:p w14:paraId="088CEFB1" w14:textId="7DC0C71A" w:rsidR="008C0348" w:rsidRPr="00F70074" w:rsidRDefault="008C0348" w:rsidP="008C0348">
      <w:pPr>
        <w:pStyle w:val="Heading2"/>
      </w:pPr>
      <w:bookmarkStart w:id="9" w:name="_Toc506124417"/>
      <w:r>
        <w:t>ADA and Web Development</w:t>
      </w:r>
      <w:bookmarkEnd w:id="9"/>
    </w:p>
    <w:p w14:paraId="21D40C1B" w14:textId="0D87074C" w:rsidR="008C0348" w:rsidRDefault="004D7515" w:rsidP="008C0348">
      <w:r>
        <w:t xml:space="preserve">The ADA (Americans </w:t>
      </w:r>
      <w:r w:rsidR="00A1324D">
        <w:t xml:space="preserve">with Disabilities Act) establishes </w:t>
      </w:r>
      <w:r w:rsidR="000E0CF8">
        <w:t xml:space="preserve">regulations to ensure that people with disabilities </w:t>
      </w:r>
      <w:r w:rsidR="00684160">
        <w:t xml:space="preserve">have accessibility to programs, services, and activities. </w:t>
      </w:r>
      <w:proofErr w:type="spellStart"/>
      <w:r w:rsidR="00684160">
        <w:t>WebAIM</w:t>
      </w:r>
      <w:proofErr w:type="spellEnd"/>
      <w:r w:rsidR="00684160">
        <w:t xml:space="preserve">, an organization dedicated to improving web accessibility, </w:t>
      </w:r>
      <w:r w:rsidR="009C7A2E">
        <w:t>notes on its website that</w:t>
      </w:r>
      <w:r w:rsidR="00684160">
        <w:t xml:space="preserve"> the ADA</w:t>
      </w:r>
      <w:r w:rsidR="0058510E">
        <w:t xml:space="preserve">, when passed in 1990, did not directly </w:t>
      </w:r>
      <w:r w:rsidR="00684160">
        <w:t>address accessibility to the Internet.</w:t>
      </w:r>
      <w:r w:rsidR="009C7A2E">
        <w:t xml:space="preserve"> However, </w:t>
      </w:r>
      <w:r w:rsidR="0058510E">
        <w:t>a</w:t>
      </w:r>
      <w:r w:rsidR="00B3039E">
        <w:t xml:space="preserve"> </w:t>
      </w:r>
      <w:proofErr w:type="spellStart"/>
      <w:r w:rsidR="00B3039E">
        <w:t>WebAIM</w:t>
      </w:r>
      <w:proofErr w:type="spellEnd"/>
      <w:r w:rsidR="00B3039E">
        <w:t xml:space="preserve"> blog post, “DOJ Withdraws ADA Rulemaking Process”</w:t>
      </w:r>
      <w:r w:rsidR="0058510E">
        <w:t>,</w:t>
      </w:r>
      <w:r w:rsidR="00B3039E">
        <w:t xml:space="preserve"> goes on to explain that in 2010, the Department of Justice made clear that the web is covered by the ADA, and it began work on providing technical guidance for making websites compliant with the ADA.</w:t>
      </w:r>
      <w:r w:rsidR="00906263">
        <w:t xml:space="preserve"> In December</w:t>
      </w:r>
      <w:r w:rsidR="003D1B00">
        <w:t xml:space="preserve"> of</w:t>
      </w:r>
      <w:r w:rsidR="00906263">
        <w:t xml:space="preserve"> 2017, the Department of Justice withdrew their process for establishing website guidance under the ADA</w:t>
      </w:r>
      <w:r w:rsidR="006305C3">
        <w:t>. S</w:t>
      </w:r>
      <w:r w:rsidR="00906263">
        <w:t>o</w:t>
      </w:r>
      <w:r w:rsidR="006305C3">
        <w:t>,</w:t>
      </w:r>
      <w:r w:rsidR="00906263">
        <w:t xml:space="preserve"> it seems</w:t>
      </w:r>
      <w:r w:rsidR="003A7C30">
        <w:t xml:space="preserve"> web </w:t>
      </w:r>
      <w:r w:rsidR="00DD4DAF">
        <w:t xml:space="preserve">developers will </w:t>
      </w:r>
      <w:r w:rsidR="006305C3">
        <w:t>need to do their best to comply with the ADA without the benefit of</w:t>
      </w:r>
      <w:r w:rsidR="00DD4DAF">
        <w:t xml:space="preserve"> clear </w:t>
      </w:r>
      <w:r w:rsidR="0048741F">
        <w:t xml:space="preserve">legal </w:t>
      </w:r>
      <w:r w:rsidR="00DD4DAF">
        <w:t>guidelines for the foreseeable future</w:t>
      </w:r>
      <w:r w:rsidR="003A7C30">
        <w:t xml:space="preserve">. </w:t>
      </w:r>
      <w:r w:rsidR="00612D32">
        <w:t>That said, there are abundant resources</w:t>
      </w:r>
      <w:r w:rsidR="00B07F38">
        <w:t>, such as those provided by organizations</w:t>
      </w:r>
      <w:r w:rsidR="00612D32">
        <w:t xml:space="preserve"> like </w:t>
      </w:r>
      <w:proofErr w:type="spellStart"/>
      <w:r w:rsidR="00612D32">
        <w:t>WebAIM</w:t>
      </w:r>
      <w:proofErr w:type="spellEnd"/>
      <w:r w:rsidR="00612D32">
        <w:t xml:space="preserve"> and the W3C, to help developers improve the accessibility of their sites.</w:t>
      </w:r>
    </w:p>
    <w:p w14:paraId="611F17E5" w14:textId="5229DE7E" w:rsidR="00FF33BA" w:rsidRPr="00F70074" w:rsidRDefault="00FF33BA" w:rsidP="00FF33BA">
      <w:pPr>
        <w:pStyle w:val="Heading2"/>
      </w:pPr>
      <w:bookmarkStart w:id="10" w:name="_Toc506124418"/>
      <w:r>
        <w:t>Search Engine Optimization</w:t>
      </w:r>
      <w:bookmarkEnd w:id="10"/>
    </w:p>
    <w:p w14:paraId="7BAD3401" w14:textId="083F4CE6" w:rsidR="00502336" w:rsidRDefault="001B150F" w:rsidP="00FF33BA">
      <w:r>
        <w:t xml:space="preserve">Search Engine Optimization (SEO) </w:t>
      </w:r>
      <w:r w:rsidR="00524DDE">
        <w:t xml:space="preserve">aims to improve a website’s rankings by search engines, such as Google, Yahoo or Bing. SEO is an extremely complex subject and involves many aspects, but </w:t>
      </w:r>
      <w:r w:rsidR="00F33722">
        <w:t>reliablesoft.net</w:t>
      </w:r>
      <w:r w:rsidR="00855C35">
        <w:t>, a company offering SEO services,</w:t>
      </w:r>
      <w:r w:rsidR="00F33722">
        <w:t xml:space="preserve"> identifies four major </w:t>
      </w:r>
      <w:r w:rsidR="002C1DC1">
        <w:t>categories within SEO</w:t>
      </w:r>
      <w:r w:rsidR="00F33722">
        <w:t>: On-Page SEO, Technical SEO, Advanced On-Page SEO, and Off-Page SEO.</w:t>
      </w:r>
      <w:r w:rsidR="00F27564">
        <w:t xml:space="preserve"> </w:t>
      </w:r>
    </w:p>
    <w:p w14:paraId="2939EB10" w14:textId="1C7A56B4" w:rsidR="00502336" w:rsidRDefault="00771F83" w:rsidP="00FF33BA">
      <w:r>
        <w:t>On-Page SEO most closely aligns with the coding behind websites</w:t>
      </w:r>
      <w:r w:rsidR="00502336">
        <w:t xml:space="preserve">, and many specific </w:t>
      </w:r>
      <w:r w:rsidR="00EE7AED">
        <w:t>actions</w:t>
      </w:r>
      <w:r w:rsidR="00FC238A">
        <w:t xml:space="preserve"> can be addressed</w:t>
      </w:r>
      <w:r>
        <w:t>.</w:t>
      </w:r>
      <w:r w:rsidR="00331250">
        <w:t xml:space="preserve"> </w:t>
      </w:r>
      <w:r w:rsidR="000E777C">
        <w:t>The</w:t>
      </w:r>
      <w:r w:rsidR="00331250">
        <w:t xml:space="preserve"> most important </w:t>
      </w:r>
      <w:r w:rsidR="00C44C42">
        <w:t xml:space="preserve">goal in this </w:t>
      </w:r>
      <w:r w:rsidR="00331250">
        <w:t>area</w:t>
      </w:r>
      <w:r w:rsidR="00C44C42">
        <w:t xml:space="preserve"> is to make </w:t>
      </w:r>
      <w:r w:rsidR="00C85448">
        <w:t>it easy for search engines to search the website’s content easily and thoroughly.</w:t>
      </w:r>
      <w:r w:rsidR="00C44C42">
        <w:t xml:space="preserve"> This can be achieved through</w:t>
      </w:r>
      <w:r w:rsidR="006C6532">
        <w:t xml:space="preserve"> using adequate numbers of carefully chosen keywords, giving each page of the site a unique, accurate </w:t>
      </w:r>
      <w:r w:rsidR="00251A90">
        <w:t>title</w:t>
      </w:r>
      <w:r w:rsidR="006C6532">
        <w:t xml:space="preserve">, and </w:t>
      </w:r>
      <w:r w:rsidR="00251A90">
        <w:t xml:space="preserve">including a page description in the code for each page. </w:t>
      </w:r>
      <w:r w:rsidR="00E1187E">
        <w:t xml:space="preserve">Since search engines don’t </w:t>
      </w:r>
      <w:r w:rsidR="00BD47AC">
        <w:t xml:space="preserve">gather information </w:t>
      </w:r>
      <w:r w:rsidR="005031F4">
        <w:t xml:space="preserve">directly </w:t>
      </w:r>
      <w:r w:rsidR="00BD47AC">
        <w:t xml:space="preserve">from image files, it’s important to include </w:t>
      </w:r>
      <w:r w:rsidR="005031F4">
        <w:t>text descriptions for photos used on the site.</w:t>
      </w:r>
      <w:r w:rsidR="000607F4">
        <w:t xml:space="preserve"> The structure of the site can also affect page rankings. It’s important to keep the site structure simple, so that the search engine can easily access all the content, and the site’s content should be well organized. </w:t>
      </w:r>
    </w:p>
    <w:p w14:paraId="256D4799" w14:textId="016FA3FD" w:rsidR="00502336" w:rsidRDefault="00F27564" w:rsidP="00FF33BA">
      <w:r>
        <w:t>Technical SEO aims to make it easy for search engines to locate and scan a website, and involves things like providing a site map and robots.txt for the site and using the webmaster tools provided by the search engines themselves.</w:t>
      </w:r>
      <w:r w:rsidR="00E913BE">
        <w:t xml:space="preserve"> </w:t>
      </w:r>
      <w:r w:rsidR="0046769D">
        <w:t>Each search engine company offers a great deal of specific advice to developers seeking to improve SEO.</w:t>
      </w:r>
    </w:p>
    <w:p w14:paraId="4B96DC2E" w14:textId="240B3ED5" w:rsidR="00502336" w:rsidRDefault="00E913BE" w:rsidP="00FF33BA">
      <w:r>
        <w:t xml:space="preserve">Advanced Page SEO </w:t>
      </w:r>
      <w:r w:rsidR="00030489">
        <w:t xml:space="preserve">techniques </w:t>
      </w:r>
      <w:r>
        <w:t>may include multi-lingual websites, internal linking, and accelerated mobile pages.</w:t>
      </w:r>
      <w:r w:rsidR="00771F83">
        <w:t xml:space="preserve"> </w:t>
      </w:r>
    </w:p>
    <w:p w14:paraId="00E49432" w14:textId="7589A766" w:rsidR="00FF33BA" w:rsidRDefault="00771F83" w:rsidP="00FF33BA">
      <w:r>
        <w:t>Off-Page SEO mainly involves improving the quality of outside links to the website, stressing the importance of natural links with high-quality websites.</w:t>
      </w:r>
    </w:p>
    <w:p w14:paraId="279CAE15" w14:textId="7148F37A" w:rsidR="000E7853" w:rsidRPr="00F70074" w:rsidRDefault="000E7853" w:rsidP="000E7853">
      <w:pPr>
        <w:pStyle w:val="Heading2"/>
      </w:pPr>
      <w:bookmarkStart w:id="11" w:name="_Toc506124419"/>
      <w:r>
        <w:lastRenderedPageBreak/>
        <w:t>Responsive Web Design</w:t>
      </w:r>
      <w:bookmarkEnd w:id="11"/>
    </w:p>
    <w:p w14:paraId="40CF2E46" w14:textId="4788A5B7" w:rsidR="000E7853" w:rsidRDefault="00DA6BA9" w:rsidP="000E7853">
      <w:r>
        <w:t>People access the Web using a wide variety of devices, with very different screen sizes.</w:t>
      </w:r>
      <w:r w:rsidR="000E7853">
        <w:t xml:space="preserve"> </w:t>
      </w:r>
      <w:r>
        <w:t>This presents a challenge to web designers and developers attempting to create websites that will look good and function well at a variety of s</w:t>
      </w:r>
      <w:r w:rsidR="00BA77BC">
        <w:t>izes.</w:t>
      </w:r>
      <w:r>
        <w:t xml:space="preserve"> </w:t>
      </w:r>
      <w:r w:rsidR="00BA77BC">
        <w:t>R</w:t>
      </w:r>
      <w:r>
        <w:t xml:space="preserve">esponsive web design (RWD) is </w:t>
      </w:r>
      <w:r w:rsidR="00BA77BC">
        <w:t>increasingly being</w:t>
      </w:r>
      <w:r>
        <w:t xml:space="preserve"> </w:t>
      </w:r>
      <w:r w:rsidR="00913301">
        <w:t>chosen as the</w:t>
      </w:r>
      <w:r>
        <w:t xml:space="preserve"> solution. RWD</w:t>
      </w:r>
      <w:r w:rsidR="008B5F97">
        <w:t xml:space="preserve"> involves coding a website so that the content automatically adapts to screens of different sizes. </w:t>
      </w:r>
      <w:r w:rsidR="00E34AA4">
        <w:t>Many considerations factor into RWD, but a common starting point for responsive sites is that the size of the viewport needs to be discovered so that the browser will have the information necessary for adjusting the page elements to the appropriate sizes.</w:t>
      </w:r>
      <w:r w:rsidR="004A4AAF">
        <w:t xml:space="preserve"> This is accomplished through the use of a viewport meta tag. Next, images and text may be set to scale automatically to fit within the page’s layout on the screen. Another </w:t>
      </w:r>
      <w:r w:rsidR="009B4D22">
        <w:t>option for</w:t>
      </w:r>
      <w:r w:rsidR="004A4AAF">
        <w:t xml:space="preserve"> deal</w:t>
      </w:r>
      <w:r w:rsidR="009B4D22">
        <w:t>ing</w:t>
      </w:r>
      <w:r w:rsidR="004A4AAF">
        <w:t xml:space="preserve"> with images in RWD, is to use different image files for different screen sizes. The layout of the website can also automatically change </w:t>
      </w:r>
      <w:r w:rsidR="009B4D22">
        <w:t>according to</w:t>
      </w:r>
      <w:r w:rsidR="004A4AAF">
        <w:t xml:space="preserve"> screen size. For example, when displayed on a large computer monitor, a site may have two columns of text and a column with images and ads, but that same site, when viewed on a smart phone, may display in a single column, with text and then, scrolling down, an image, an ad, then scrolling further, some more text.</w:t>
      </w:r>
    </w:p>
    <w:p w14:paraId="5227EF95" w14:textId="77777777" w:rsidR="00FF33BA" w:rsidRDefault="00FF33BA" w:rsidP="008C0348"/>
    <w:p w14:paraId="7EE32DA2" w14:textId="77777777" w:rsidR="00953A46" w:rsidRDefault="00953A46">
      <w:pPr>
        <w:spacing w:after="0" w:line="240" w:lineRule="auto"/>
      </w:pPr>
      <w:r>
        <w:br w:type="page"/>
      </w:r>
    </w:p>
    <w:p w14:paraId="6C5A9BC8" w14:textId="77777777" w:rsidR="00E71B49" w:rsidRDefault="001B458E" w:rsidP="00E71B49">
      <w:pPr>
        <w:pStyle w:val="Heading1"/>
        <w:spacing w:before="0" w:after="120" w:line="240" w:lineRule="auto"/>
        <w:rPr>
          <w:rFonts w:cs="Arial"/>
        </w:rPr>
      </w:pPr>
      <w:bookmarkStart w:id="12" w:name="_Toc357410177"/>
      <w:bookmarkStart w:id="13" w:name="_Toc506124420"/>
      <w:r>
        <w:rPr>
          <w:noProof/>
        </w:rPr>
        <w:lastRenderedPageBreak/>
        <w:t>Chapter 2 Material</w:t>
      </w:r>
      <w:bookmarkEnd w:id="13"/>
    </w:p>
    <w:p w14:paraId="6B173DAA" w14:textId="77777777" w:rsidR="004A1D8F" w:rsidRPr="00F70074" w:rsidRDefault="001B458E" w:rsidP="004A1D8F">
      <w:pPr>
        <w:pStyle w:val="Heading2"/>
      </w:pPr>
      <w:bookmarkStart w:id="14" w:name="_Toc506124421"/>
      <w:r>
        <w:t>Exercise 2-2</w:t>
      </w:r>
      <w:bookmarkEnd w:id="14"/>
    </w:p>
    <w:p w14:paraId="75A5A641" w14:textId="0BC2C5A9" w:rsidR="00183C8A" w:rsidRDefault="0079775B" w:rsidP="004A1D8F">
      <w:r>
        <w:t>I started this exercise by opening</w:t>
      </w:r>
      <w:r w:rsidR="00183C8A">
        <w:t xml:space="preserve"> the HTML and CSS files in </w:t>
      </w:r>
      <w:proofErr w:type="spellStart"/>
      <w:r w:rsidR="00183C8A">
        <w:t>TextEdit</w:t>
      </w:r>
      <w:proofErr w:type="spellEnd"/>
      <w:r w:rsidR="00183C8A">
        <w:t xml:space="preserve">. (I am working on a Mac, </w:t>
      </w:r>
      <w:r w:rsidR="00F0612F">
        <w:t xml:space="preserve">and </w:t>
      </w:r>
      <w:proofErr w:type="spellStart"/>
      <w:r w:rsidR="00F0612F">
        <w:t>TextEdit</w:t>
      </w:r>
      <w:proofErr w:type="spellEnd"/>
      <w:r w:rsidR="00F0612F">
        <w:t xml:space="preserve"> is </w:t>
      </w:r>
      <w:r w:rsidR="009A007A">
        <w:t>similar</w:t>
      </w:r>
      <w:r w:rsidR="00F0612F">
        <w:t xml:space="preserve"> to Notepad on Windows</w:t>
      </w:r>
      <w:r w:rsidR="00183C8A">
        <w:t xml:space="preserve">.) </w:t>
      </w:r>
    </w:p>
    <w:p w14:paraId="6EE8036C" w14:textId="77777777" w:rsidR="004A1D8F" w:rsidRDefault="009472C4" w:rsidP="004A1D8F">
      <w:r>
        <w:rPr>
          <w:noProof/>
        </w:rPr>
        <w:drawing>
          <wp:anchor distT="0" distB="0" distL="114300" distR="114300" simplePos="0" relativeHeight="251658240" behindDoc="0" locked="0" layoutInCell="1" allowOverlap="1" wp14:anchorId="583D5AF8" wp14:editId="44D7B389">
            <wp:simplePos x="0" y="0"/>
            <wp:positionH relativeFrom="column">
              <wp:posOffset>2108835</wp:posOffset>
            </wp:positionH>
            <wp:positionV relativeFrom="paragraph">
              <wp:posOffset>640080</wp:posOffset>
            </wp:positionV>
            <wp:extent cx="3937635" cy="1517015"/>
            <wp:effectExtent l="25400" t="25400" r="24765" b="32385"/>
            <wp:wrapTight wrapText="bothSides">
              <wp:wrapPolygon edited="0">
                <wp:start x="-139" y="-362"/>
                <wp:lineTo x="-139" y="21699"/>
                <wp:lineTo x="21597" y="21699"/>
                <wp:lineTo x="21597" y="-362"/>
                <wp:lineTo x="-139" y="-36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5 at 9.19.41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7635" cy="151701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183C8A">
        <w:t xml:space="preserve">Next, I opened the HTML file in Firefox and Chrome. </w:t>
      </w:r>
      <w:r w:rsidR="006C3B7F">
        <w:t xml:space="preserve">I found that </w:t>
      </w:r>
      <w:r w:rsidR="00183C8A">
        <w:t>these two browsers</w:t>
      </w:r>
      <w:r w:rsidR="006C3B7F">
        <w:t xml:space="preserve"> displayed the test book page slightly differently. </w:t>
      </w:r>
      <w:r w:rsidR="00227795">
        <w:t>The rectangular border was taller when viewed in Chrome, with a little extra space included within the bottom area of the rectangle. Also, the lines of text within the paragraph were spaced a little more closely in the Chrome version, so that the final line was pretty much even with the bottom of the book image, whereas the text in the Firefox version continued below the bottom of the book image.</w:t>
      </w:r>
    </w:p>
    <w:p w14:paraId="55D83128" w14:textId="2B9FCE76" w:rsidR="009472C4" w:rsidRDefault="00E17F06" w:rsidP="004A1D8F">
      <w:r>
        <w:t xml:space="preserve">Continuing on, I made the directed changes to the HTML and CSS files. These changes </w:t>
      </w:r>
      <w:r w:rsidR="00AE780A">
        <w:t>made</w:t>
      </w:r>
      <w:r>
        <w:t xml:space="preserve"> the headline red, moved the image to the right of the paragraph, and added an additional line of text at the bottom, </w:t>
      </w:r>
      <w:r w:rsidR="00AE780A">
        <w:t>appearing in</w:t>
      </w:r>
      <w:r>
        <w:t xml:space="preserve"> red</w:t>
      </w:r>
      <w:r w:rsidR="00AE780A">
        <w:t xml:space="preserve">. </w:t>
      </w:r>
    </w:p>
    <w:p w14:paraId="7D145F14" w14:textId="18B4A154" w:rsidR="008C2656" w:rsidRDefault="00F1311C" w:rsidP="004A1D8F">
      <w:r>
        <w:t>The process for working with the W3C’s online validators for HTML and CSS went exactly as the textbook explained that it would. I made the two intentional mistakes outlined in the exercise, and the validators identified them. Then I fixed the files and retested them in the browsers to complete the exercise.</w:t>
      </w:r>
    </w:p>
    <w:p w14:paraId="217B748F" w14:textId="19D86D38" w:rsidR="00AE780A" w:rsidRDefault="006A1FB7" w:rsidP="004A1D8F">
      <w:r>
        <w:t>A</w:t>
      </w:r>
      <w:r w:rsidR="00AE780A">
        <w:t xml:space="preserve"> screenshot </w:t>
      </w:r>
      <w:r w:rsidR="00F1311C">
        <w:t xml:space="preserve">showing </w:t>
      </w:r>
      <w:r>
        <w:t>the final result</w:t>
      </w:r>
      <w:r w:rsidR="00AE780A">
        <w:t xml:space="preserve"> </w:t>
      </w:r>
      <w:r w:rsidR="00CD4F77">
        <w:t>appear</w:t>
      </w:r>
      <w:r>
        <w:t>s</w:t>
      </w:r>
      <w:r w:rsidR="00F1311C">
        <w:t xml:space="preserve"> below</w:t>
      </w:r>
      <w:r>
        <w:t>, followed by the code</w:t>
      </w:r>
      <w:r w:rsidR="000A3167">
        <w:t>.</w:t>
      </w:r>
    </w:p>
    <w:p w14:paraId="5DD01C63" w14:textId="27CA2DC2" w:rsidR="006B560C" w:rsidRDefault="00F1311C" w:rsidP="006B560C">
      <w:r>
        <w:rPr>
          <w:noProof/>
        </w:rPr>
        <w:drawing>
          <wp:inline distT="0" distB="0" distL="0" distR="0" wp14:anchorId="124A2DF1" wp14:editId="51741558">
            <wp:extent cx="5943600" cy="2338070"/>
            <wp:effectExtent l="25400" t="25400" r="25400" b="241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05 at 9.57.3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38070"/>
                    </a:xfrm>
                    <a:prstGeom prst="rect">
                      <a:avLst/>
                    </a:prstGeom>
                    <a:ln>
                      <a:solidFill>
                        <a:schemeClr val="accent1"/>
                      </a:solidFill>
                    </a:ln>
                  </pic:spPr>
                </pic:pic>
              </a:graphicData>
            </a:graphic>
          </wp:inline>
        </w:drawing>
      </w:r>
    </w:p>
    <w:p w14:paraId="4EC7F0C8" w14:textId="77777777" w:rsidR="00F931D1" w:rsidRDefault="00F931D1" w:rsidP="00F931D1"/>
    <w:p w14:paraId="676CF84E" w14:textId="77777777" w:rsidR="00F931D1" w:rsidRPr="00F931D1" w:rsidRDefault="00F931D1" w:rsidP="00F931D1">
      <w:pPr>
        <w:rPr>
          <w:b/>
        </w:rPr>
      </w:pPr>
      <w:r w:rsidRPr="00F931D1">
        <w:rPr>
          <w:b/>
        </w:rPr>
        <w:lastRenderedPageBreak/>
        <w:t>The HTML:</w:t>
      </w:r>
    </w:p>
    <w:p w14:paraId="7F3B6CEF" w14:textId="5A7EA565" w:rsidR="00F931D1" w:rsidRDefault="00F931D1" w:rsidP="00F931D1">
      <w:pPr>
        <w:spacing w:after="120"/>
      </w:pPr>
      <w:proofErr w:type="gramStart"/>
      <w:r>
        <w:t>&lt;!</w:t>
      </w:r>
      <w:proofErr w:type="spellStart"/>
      <w:r>
        <w:t>doctype</w:t>
      </w:r>
      <w:proofErr w:type="spellEnd"/>
      <w:proofErr w:type="gramEnd"/>
      <w:r>
        <w:t xml:space="preserve"> html&gt;</w:t>
      </w:r>
    </w:p>
    <w:p w14:paraId="25CF1A5E" w14:textId="77777777" w:rsidR="00F931D1" w:rsidRDefault="00F931D1" w:rsidP="00F931D1">
      <w:pPr>
        <w:spacing w:after="120"/>
      </w:pPr>
      <w:r>
        <w:t xml:space="preserve">&lt;html </w:t>
      </w:r>
      <w:proofErr w:type="spellStart"/>
      <w:r>
        <w:t>lang</w:t>
      </w:r>
      <w:proofErr w:type="spellEnd"/>
      <w:r>
        <w:t>="</w:t>
      </w:r>
      <w:proofErr w:type="spellStart"/>
      <w:r>
        <w:t>en</w:t>
      </w:r>
      <w:proofErr w:type="spellEnd"/>
      <w:r>
        <w:t>-us"&gt;</w:t>
      </w:r>
    </w:p>
    <w:p w14:paraId="15334046" w14:textId="77777777" w:rsidR="00F931D1" w:rsidRDefault="00F931D1" w:rsidP="00F931D1">
      <w:pPr>
        <w:spacing w:after="120"/>
      </w:pPr>
      <w:r>
        <w:tab/>
        <w:t>&lt;head&gt;</w:t>
      </w:r>
    </w:p>
    <w:p w14:paraId="6A3572C7" w14:textId="77777777" w:rsidR="00F931D1" w:rsidRDefault="00F931D1" w:rsidP="00F931D1">
      <w:pPr>
        <w:spacing w:after="120"/>
      </w:pPr>
      <w:r>
        <w:tab/>
      </w:r>
      <w:r>
        <w:tab/>
        <w:t>&lt;meta charset="utf-8"&gt;</w:t>
      </w:r>
    </w:p>
    <w:p w14:paraId="1F8122B9" w14:textId="77777777" w:rsidR="00F931D1" w:rsidRDefault="00F931D1" w:rsidP="00F931D1">
      <w:pPr>
        <w:spacing w:after="120"/>
      </w:pPr>
      <w:r>
        <w:tab/>
      </w:r>
      <w:r>
        <w:tab/>
        <w:t>&lt;title&gt;Dreamweaver book&lt;/title&gt;</w:t>
      </w:r>
    </w:p>
    <w:p w14:paraId="381DD24C" w14:textId="77777777" w:rsidR="00F931D1" w:rsidRDefault="00F931D1" w:rsidP="00F931D1">
      <w:pPr>
        <w:spacing w:after="120"/>
      </w:pPr>
      <w:r>
        <w:t xml:space="preserve">        &lt;link </w:t>
      </w:r>
      <w:proofErr w:type="spellStart"/>
      <w:r>
        <w:t>rel</w:t>
      </w:r>
      <w:proofErr w:type="spellEnd"/>
      <w:r>
        <w:t xml:space="preserve">="stylesheet" </w:t>
      </w:r>
      <w:proofErr w:type="spellStart"/>
      <w:r>
        <w:t>href</w:t>
      </w:r>
      <w:proofErr w:type="spellEnd"/>
      <w:r>
        <w:t>="book.css"&gt;</w:t>
      </w:r>
    </w:p>
    <w:p w14:paraId="6B198533" w14:textId="77777777" w:rsidR="00F931D1" w:rsidRDefault="00F931D1" w:rsidP="00F931D1">
      <w:pPr>
        <w:spacing w:after="120"/>
      </w:pPr>
      <w:r>
        <w:tab/>
        <w:t>&lt;/head&gt;</w:t>
      </w:r>
    </w:p>
    <w:p w14:paraId="4D17DC54" w14:textId="77777777" w:rsidR="00F931D1" w:rsidRDefault="00F931D1" w:rsidP="00F931D1">
      <w:pPr>
        <w:spacing w:after="120"/>
      </w:pPr>
      <w:r>
        <w:tab/>
        <w:t>&lt;body&gt;</w:t>
      </w:r>
    </w:p>
    <w:p w14:paraId="276C6473" w14:textId="77777777" w:rsidR="00F931D1" w:rsidRDefault="00F931D1" w:rsidP="00F931D1">
      <w:pPr>
        <w:spacing w:after="120"/>
      </w:pPr>
      <w:r>
        <w:tab/>
      </w:r>
      <w:r>
        <w:tab/>
        <w:t>&lt;h1&gt;Dreamweaver CC 2014&lt;/h1&gt;</w:t>
      </w:r>
    </w:p>
    <w:p w14:paraId="045652C4" w14:textId="77777777" w:rsidR="00F931D1" w:rsidRDefault="00F931D1" w:rsidP="00F931D1">
      <w:pPr>
        <w:spacing w:after="120"/>
      </w:pPr>
      <w:r>
        <w:tab/>
      </w:r>
      <w:r>
        <w:tab/>
        <w:t>&lt;</w:t>
      </w:r>
      <w:proofErr w:type="spellStart"/>
      <w:r>
        <w:t>img</w:t>
      </w:r>
      <w:proofErr w:type="spellEnd"/>
      <w:r>
        <w:t xml:space="preserve"> </w:t>
      </w:r>
      <w:proofErr w:type="spellStart"/>
      <w:r>
        <w:t>src</w:t>
      </w:r>
      <w:proofErr w:type="spellEnd"/>
      <w:r>
        <w:t>="dreamweaverbook2.jpg" alt="Dreamweaver Book"&gt;</w:t>
      </w:r>
    </w:p>
    <w:p w14:paraId="7EB1EB83" w14:textId="77777777" w:rsidR="00F931D1" w:rsidRDefault="00F931D1" w:rsidP="00F931D1">
      <w:pPr>
        <w:spacing w:after="120"/>
      </w:pPr>
      <w:r>
        <w:tab/>
      </w:r>
      <w:r>
        <w:tab/>
        <w:t xml:space="preserve">&lt;p&gt;Since 1996, Dreamweaver has been the leading product for web </w:t>
      </w:r>
    </w:p>
    <w:p w14:paraId="0AA4F748" w14:textId="77777777" w:rsidR="00F931D1" w:rsidRDefault="00F931D1" w:rsidP="00F931D1">
      <w:pPr>
        <w:spacing w:after="120"/>
      </w:pPr>
      <w:r>
        <w:t xml:space="preserve">           developers who want to build web pages by using a visual interface. </w:t>
      </w:r>
    </w:p>
    <w:p w14:paraId="75AF2DD7" w14:textId="77777777" w:rsidR="00F931D1" w:rsidRDefault="00F931D1" w:rsidP="00F931D1">
      <w:pPr>
        <w:spacing w:after="120"/>
      </w:pPr>
      <w:r>
        <w:t xml:space="preserve">           Now, Dreamweaver CC 2014 takes that to a new level, with tools that </w:t>
      </w:r>
    </w:p>
    <w:p w14:paraId="5C7E8325" w14:textId="77777777" w:rsidR="00F931D1" w:rsidRDefault="00F931D1" w:rsidP="00F931D1">
      <w:pPr>
        <w:spacing w:after="120"/>
      </w:pPr>
      <w:r>
        <w:t xml:space="preserve">           make it easier than ever to take advantage of today's best web design </w:t>
      </w:r>
    </w:p>
    <w:p w14:paraId="7C7A0DF6" w14:textId="77777777" w:rsidR="00F931D1" w:rsidRDefault="00F931D1" w:rsidP="00F931D1">
      <w:pPr>
        <w:spacing w:after="120"/>
      </w:pPr>
      <w:r>
        <w:t xml:space="preserve">           </w:t>
      </w:r>
      <w:proofErr w:type="gramStart"/>
      <w:r>
        <w:t>practices.&lt;</w:t>
      </w:r>
      <w:proofErr w:type="gramEnd"/>
      <w:r>
        <w:t>/p&gt;</w:t>
      </w:r>
    </w:p>
    <w:p w14:paraId="7176894E" w14:textId="77777777" w:rsidR="00F931D1" w:rsidRDefault="00F931D1" w:rsidP="00F931D1">
      <w:pPr>
        <w:spacing w:after="120"/>
      </w:pPr>
      <w:r>
        <w:tab/>
      </w:r>
      <w:r>
        <w:tab/>
        <w:t xml:space="preserve">&lt;p&gt;The trick to mastering Dreamweaver is learning how to use all of its </w:t>
      </w:r>
    </w:p>
    <w:p w14:paraId="6B7E67C0" w14:textId="77777777" w:rsidR="00F931D1" w:rsidRDefault="00F931D1" w:rsidP="00F931D1">
      <w:pPr>
        <w:spacing w:after="120"/>
      </w:pPr>
      <w:r>
        <w:t xml:space="preserve">           windows, panels, toolbars, and web technologies. To find </w:t>
      </w:r>
    </w:p>
    <w:p w14:paraId="6B5F18AC" w14:textId="77777777" w:rsidR="00F931D1" w:rsidRDefault="00F931D1" w:rsidP="00F931D1">
      <w:pPr>
        <w:spacing w:after="120"/>
      </w:pPr>
      <w:r>
        <w:t xml:space="preserve">           out how this book teaches you the skills you need, &lt;a </w:t>
      </w:r>
      <w:proofErr w:type="spellStart"/>
      <w:r>
        <w:t>href</w:t>
      </w:r>
      <w:proofErr w:type="spellEnd"/>
      <w:r>
        <w:t>=""&gt;</w:t>
      </w:r>
    </w:p>
    <w:p w14:paraId="3A427C4A" w14:textId="77777777" w:rsidR="00F931D1" w:rsidRDefault="00F931D1" w:rsidP="00F931D1">
      <w:pPr>
        <w:spacing w:after="120"/>
      </w:pPr>
      <w:r>
        <w:t xml:space="preserve">           read more...&lt;/a&gt;&lt;/p&gt;&lt;</w:t>
      </w:r>
      <w:proofErr w:type="spellStart"/>
      <w:r>
        <w:t>br</w:t>
      </w:r>
      <w:proofErr w:type="spellEnd"/>
      <w:r>
        <w:t>&gt;&lt;</w:t>
      </w:r>
      <w:proofErr w:type="spellStart"/>
      <w:r>
        <w:t>br</w:t>
      </w:r>
      <w:proofErr w:type="spellEnd"/>
      <w:r>
        <w:t>&gt;</w:t>
      </w:r>
    </w:p>
    <w:p w14:paraId="23A6FBD3" w14:textId="77777777" w:rsidR="00F931D1" w:rsidRDefault="00F931D1" w:rsidP="00F931D1">
      <w:pPr>
        <w:spacing w:after="120"/>
      </w:pPr>
      <w:r>
        <w:tab/>
      </w:r>
      <w:r>
        <w:tab/>
        <w:t>&lt;p id = "service"&gt;For customer service, call us at 1-555-555-</w:t>
      </w:r>
      <w:proofErr w:type="gramStart"/>
      <w:r>
        <w:t>5555.&lt;</w:t>
      </w:r>
      <w:proofErr w:type="gramEnd"/>
      <w:r>
        <w:t>/p&gt;</w:t>
      </w:r>
    </w:p>
    <w:p w14:paraId="5817986E" w14:textId="77777777" w:rsidR="00F931D1" w:rsidRDefault="00F931D1" w:rsidP="00F931D1">
      <w:pPr>
        <w:spacing w:after="120"/>
      </w:pPr>
      <w:r>
        <w:tab/>
        <w:t>&lt;/body&gt;</w:t>
      </w:r>
    </w:p>
    <w:p w14:paraId="1C3F9871" w14:textId="77777777" w:rsidR="00F931D1" w:rsidRDefault="00F931D1" w:rsidP="00F931D1">
      <w:pPr>
        <w:spacing w:after="120"/>
      </w:pPr>
      <w:r>
        <w:t>&lt;/html&gt;</w:t>
      </w:r>
    </w:p>
    <w:p w14:paraId="576783DE" w14:textId="77777777" w:rsidR="00F931D1" w:rsidRDefault="00F931D1">
      <w:pPr>
        <w:spacing w:after="0" w:line="240" w:lineRule="auto"/>
      </w:pPr>
      <w:r>
        <w:br w:type="page"/>
      </w:r>
    </w:p>
    <w:p w14:paraId="4763E481" w14:textId="52EFDFBF" w:rsidR="00F931D1" w:rsidRPr="00F931D1" w:rsidRDefault="00F931D1" w:rsidP="00F931D1">
      <w:pPr>
        <w:rPr>
          <w:b/>
        </w:rPr>
      </w:pPr>
      <w:r w:rsidRPr="00F931D1">
        <w:rPr>
          <w:b/>
        </w:rPr>
        <w:lastRenderedPageBreak/>
        <w:t>The CSS:</w:t>
      </w:r>
    </w:p>
    <w:p w14:paraId="36E96420" w14:textId="77777777" w:rsidR="00F931D1" w:rsidRDefault="00F931D1" w:rsidP="00F931D1">
      <w:pPr>
        <w:spacing w:after="120"/>
      </w:pPr>
      <w:r>
        <w:t>body {</w:t>
      </w:r>
    </w:p>
    <w:p w14:paraId="32B2FB43" w14:textId="77777777" w:rsidR="00F931D1" w:rsidRDefault="00F931D1" w:rsidP="00F931D1">
      <w:pPr>
        <w:spacing w:after="120"/>
      </w:pPr>
      <w:r>
        <w:tab/>
        <w:t>font-family: Arial, Helvetica, sans-serif;</w:t>
      </w:r>
    </w:p>
    <w:p w14:paraId="175E18CD" w14:textId="77777777" w:rsidR="00F931D1" w:rsidRDefault="00F931D1" w:rsidP="00F931D1">
      <w:pPr>
        <w:spacing w:after="120"/>
      </w:pPr>
      <w:r>
        <w:t xml:space="preserve">    font-size: 100%;</w:t>
      </w:r>
    </w:p>
    <w:p w14:paraId="0FEA33B0" w14:textId="77777777" w:rsidR="00F931D1" w:rsidRDefault="00F931D1" w:rsidP="00F931D1">
      <w:pPr>
        <w:spacing w:after="120"/>
      </w:pPr>
      <w:r>
        <w:tab/>
        <w:t>width: 550px;</w:t>
      </w:r>
    </w:p>
    <w:p w14:paraId="26CD97CB" w14:textId="77777777" w:rsidR="00F931D1" w:rsidRDefault="00F931D1" w:rsidP="00F931D1">
      <w:pPr>
        <w:spacing w:after="120"/>
      </w:pPr>
      <w:r>
        <w:tab/>
        <w:t>margin: 0 auto;</w:t>
      </w:r>
    </w:p>
    <w:p w14:paraId="38450AB5" w14:textId="77777777" w:rsidR="00F931D1" w:rsidRDefault="00F931D1" w:rsidP="00F931D1">
      <w:pPr>
        <w:spacing w:after="120"/>
      </w:pPr>
      <w:r>
        <w:tab/>
        <w:t>padding: 1em;</w:t>
      </w:r>
    </w:p>
    <w:p w14:paraId="4BB891ED" w14:textId="77777777" w:rsidR="00F931D1" w:rsidRDefault="00F931D1" w:rsidP="00F931D1">
      <w:pPr>
        <w:spacing w:after="120"/>
      </w:pPr>
      <w:r>
        <w:tab/>
        <w:t>border: 1px solid navy;</w:t>
      </w:r>
    </w:p>
    <w:p w14:paraId="02C31894" w14:textId="77777777" w:rsidR="00F931D1" w:rsidRDefault="00F931D1" w:rsidP="00F931D1">
      <w:pPr>
        <w:spacing w:after="120"/>
      </w:pPr>
      <w:r>
        <w:t>}</w:t>
      </w:r>
    </w:p>
    <w:p w14:paraId="11929353" w14:textId="77777777" w:rsidR="00F931D1" w:rsidRDefault="00F931D1" w:rsidP="00F931D1">
      <w:pPr>
        <w:spacing w:after="120"/>
      </w:pPr>
      <w:r>
        <w:t>h1 {</w:t>
      </w:r>
    </w:p>
    <w:p w14:paraId="3F2A9B6A" w14:textId="77777777" w:rsidR="00F931D1" w:rsidRDefault="00F931D1" w:rsidP="00F931D1">
      <w:pPr>
        <w:spacing w:after="120"/>
      </w:pPr>
      <w:r>
        <w:tab/>
        <w:t>margin: 0;</w:t>
      </w:r>
    </w:p>
    <w:p w14:paraId="60990E31" w14:textId="77777777" w:rsidR="00F931D1" w:rsidRDefault="00F931D1" w:rsidP="00F931D1">
      <w:pPr>
        <w:spacing w:after="120"/>
      </w:pPr>
      <w:r>
        <w:tab/>
        <w:t>padding: .25em;</w:t>
      </w:r>
    </w:p>
    <w:p w14:paraId="6AC26216" w14:textId="77777777" w:rsidR="00F931D1" w:rsidRDefault="00F931D1" w:rsidP="00F931D1">
      <w:pPr>
        <w:spacing w:after="120"/>
      </w:pPr>
      <w:r>
        <w:tab/>
        <w:t>color: red;</w:t>
      </w:r>
    </w:p>
    <w:p w14:paraId="3E39E299" w14:textId="77777777" w:rsidR="00F931D1" w:rsidRDefault="00F931D1" w:rsidP="00F931D1">
      <w:pPr>
        <w:spacing w:after="120"/>
      </w:pPr>
      <w:r>
        <w:tab/>
        <w:t>font-size: 180%;</w:t>
      </w:r>
    </w:p>
    <w:p w14:paraId="4DB6E40B" w14:textId="77777777" w:rsidR="00F931D1" w:rsidRDefault="00F931D1" w:rsidP="00F931D1">
      <w:pPr>
        <w:spacing w:after="120"/>
      </w:pPr>
      <w:r>
        <w:t>}</w:t>
      </w:r>
    </w:p>
    <w:p w14:paraId="7C575960" w14:textId="43713AAC" w:rsidR="00F931D1" w:rsidRDefault="004F39B5" w:rsidP="00F931D1">
      <w:pPr>
        <w:spacing w:after="120"/>
      </w:pPr>
      <w:proofErr w:type="spellStart"/>
      <w:r>
        <w:t>img</w:t>
      </w:r>
      <w:proofErr w:type="spellEnd"/>
      <w:r>
        <w:t xml:space="preserve"> </w:t>
      </w:r>
      <w:r w:rsidR="00F931D1">
        <w:t>{</w:t>
      </w:r>
    </w:p>
    <w:p w14:paraId="3E0CC0D8" w14:textId="77777777" w:rsidR="00F931D1" w:rsidRDefault="00F931D1" w:rsidP="00F931D1">
      <w:pPr>
        <w:spacing w:after="120"/>
      </w:pPr>
      <w:r>
        <w:tab/>
        <w:t>float: right;</w:t>
      </w:r>
    </w:p>
    <w:p w14:paraId="0A4EF9CF" w14:textId="77777777" w:rsidR="00F931D1" w:rsidRDefault="00F931D1" w:rsidP="00F931D1">
      <w:pPr>
        <w:spacing w:after="120"/>
      </w:pPr>
      <w:r>
        <w:tab/>
        <w:t>margin: 0 1em;</w:t>
      </w:r>
    </w:p>
    <w:p w14:paraId="12D23DCA" w14:textId="77777777" w:rsidR="00F931D1" w:rsidRDefault="00F931D1" w:rsidP="00F931D1">
      <w:pPr>
        <w:spacing w:after="120"/>
      </w:pPr>
      <w:r>
        <w:t>}</w:t>
      </w:r>
    </w:p>
    <w:p w14:paraId="26991BB7" w14:textId="77777777" w:rsidR="00F931D1" w:rsidRDefault="00F931D1" w:rsidP="00F931D1">
      <w:pPr>
        <w:spacing w:after="120"/>
      </w:pPr>
      <w:r>
        <w:t>p {</w:t>
      </w:r>
    </w:p>
    <w:p w14:paraId="5AC91132" w14:textId="77777777" w:rsidR="00F931D1" w:rsidRDefault="00F931D1" w:rsidP="00F931D1">
      <w:pPr>
        <w:spacing w:after="120"/>
      </w:pPr>
      <w:r>
        <w:tab/>
        <w:t>margin: 0;</w:t>
      </w:r>
    </w:p>
    <w:p w14:paraId="6EA5A392" w14:textId="77777777" w:rsidR="00F931D1" w:rsidRDefault="00F931D1" w:rsidP="00F931D1">
      <w:pPr>
        <w:spacing w:after="120"/>
      </w:pPr>
      <w:r>
        <w:tab/>
        <w:t>padding-bottom: .5em;</w:t>
      </w:r>
    </w:p>
    <w:p w14:paraId="63811445" w14:textId="77777777" w:rsidR="00F931D1" w:rsidRDefault="00F931D1" w:rsidP="00F931D1">
      <w:pPr>
        <w:spacing w:after="120"/>
      </w:pPr>
      <w:r>
        <w:t>}</w:t>
      </w:r>
    </w:p>
    <w:p w14:paraId="69F37B32" w14:textId="77777777" w:rsidR="00F931D1" w:rsidRDefault="00F931D1" w:rsidP="00F931D1">
      <w:pPr>
        <w:spacing w:after="120"/>
      </w:pPr>
    </w:p>
    <w:p w14:paraId="3CCA2F17" w14:textId="77777777" w:rsidR="00F931D1" w:rsidRDefault="00F931D1" w:rsidP="00F931D1">
      <w:pPr>
        <w:spacing w:after="120"/>
      </w:pPr>
      <w:r>
        <w:t>#service</w:t>
      </w:r>
      <w:r>
        <w:tab/>
        <w:t>{</w:t>
      </w:r>
    </w:p>
    <w:p w14:paraId="337D5DD9" w14:textId="77777777" w:rsidR="00F931D1" w:rsidRDefault="00F931D1" w:rsidP="00F931D1">
      <w:pPr>
        <w:spacing w:after="120"/>
      </w:pPr>
      <w:r>
        <w:tab/>
      </w:r>
    </w:p>
    <w:p w14:paraId="6B861529" w14:textId="77777777" w:rsidR="00F931D1" w:rsidRDefault="00F931D1" w:rsidP="00F931D1">
      <w:pPr>
        <w:spacing w:after="120"/>
      </w:pPr>
      <w:r>
        <w:tab/>
        <w:t>color: red;</w:t>
      </w:r>
    </w:p>
    <w:p w14:paraId="11E6C31A" w14:textId="77777777" w:rsidR="00F931D1" w:rsidRDefault="00F931D1" w:rsidP="00F931D1">
      <w:pPr>
        <w:spacing w:after="120"/>
      </w:pPr>
      <w:r>
        <w:tab/>
        <w:t>clear: both;</w:t>
      </w:r>
    </w:p>
    <w:p w14:paraId="5E420732" w14:textId="5CD78400" w:rsidR="00F931D1" w:rsidRDefault="00F931D1" w:rsidP="00F931D1">
      <w:pPr>
        <w:spacing w:after="120"/>
      </w:pPr>
      <w:r>
        <w:t>}</w:t>
      </w:r>
    </w:p>
    <w:p w14:paraId="13DDE1F3" w14:textId="77777777" w:rsidR="006B560C" w:rsidRDefault="006B560C" w:rsidP="006B560C"/>
    <w:p w14:paraId="61E2AD29" w14:textId="77777777" w:rsidR="004A1D8F" w:rsidRPr="00F70074" w:rsidRDefault="001B458E" w:rsidP="004A1D8F">
      <w:pPr>
        <w:pStyle w:val="Heading2"/>
      </w:pPr>
      <w:bookmarkStart w:id="15" w:name="_Toc506124422"/>
      <w:r>
        <w:lastRenderedPageBreak/>
        <w:t>Exercise 2-3</w:t>
      </w:r>
      <w:bookmarkEnd w:id="15"/>
    </w:p>
    <w:p w14:paraId="5019F1BC" w14:textId="0926820F" w:rsidR="004A1D8F" w:rsidRDefault="00551F5E" w:rsidP="001B458E">
      <w:r>
        <w:t>This exercise provided an example of how to start a new web page from HTML and CSS template files.</w:t>
      </w:r>
      <w:r w:rsidR="00D32561">
        <w:t xml:space="preserve"> </w:t>
      </w:r>
      <w:r>
        <w:t xml:space="preserve">Following the directions led to the creation of a simple web page with </w:t>
      </w:r>
      <w:r w:rsidR="00D46CA9">
        <w:t xml:space="preserve">a headline with a border around it. As part of the encouraged experimenting, I added a paragraph, changed the background color within the border, and centered the headline. The screenshot, below, shows the result, </w:t>
      </w:r>
      <w:r w:rsidR="00341124">
        <w:t>followed by</w:t>
      </w:r>
      <w:r w:rsidR="00D46CA9">
        <w:t xml:space="preserve"> the HTML and CSS.</w:t>
      </w:r>
    </w:p>
    <w:p w14:paraId="5AC82931" w14:textId="1708ADEA" w:rsidR="00551F5E" w:rsidRDefault="00551F5E" w:rsidP="001B458E">
      <w:r>
        <w:rPr>
          <w:noProof/>
        </w:rPr>
        <w:drawing>
          <wp:inline distT="0" distB="0" distL="0" distR="0" wp14:anchorId="4304A799" wp14:editId="22748632">
            <wp:extent cx="5943600" cy="1115695"/>
            <wp:effectExtent l="25400" t="25400" r="25400" b="273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11 at 11.48.31 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15695"/>
                    </a:xfrm>
                    <a:prstGeom prst="rect">
                      <a:avLst/>
                    </a:prstGeom>
                    <a:ln>
                      <a:solidFill>
                        <a:schemeClr val="accent1"/>
                      </a:solidFill>
                    </a:ln>
                  </pic:spPr>
                </pic:pic>
              </a:graphicData>
            </a:graphic>
          </wp:inline>
        </w:drawing>
      </w:r>
    </w:p>
    <w:p w14:paraId="6212C004" w14:textId="77777777" w:rsidR="000E7E52" w:rsidRDefault="000E7E52" w:rsidP="001B458E"/>
    <w:p w14:paraId="0F4DB1D4" w14:textId="32ABC053" w:rsidR="000E7E52" w:rsidRPr="000E7E52" w:rsidRDefault="000E7E52" w:rsidP="001B458E">
      <w:pPr>
        <w:rPr>
          <w:b/>
        </w:rPr>
      </w:pPr>
      <w:r w:rsidRPr="000E7E52">
        <w:rPr>
          <w:b/>
        </w:rPr>
        <w:t>The HTML:</w:t>
      </w:r>
    </w:p>
    <w:p w14:paraId="4F3B4EE4" w14:textId="77777777" w:rsidR="000E7E52" w:rsidRDefault="000E7E52" w:rsidP="000E7E52">
      <w:pPr>
        <w:spacing w:after="120"/>
      </w:pPr>
      <w:proofErr w:type="gramStart"/>
      <w:r>
        <w:t>&lt;!DOCTYPE</w:t>
      </w:r>
      <w:proofErr w:type="gramEnd"/>
      <w:r>
        <w:t xml:space="preserve"> html&gt;</w:t>
      </w:r>
    </w:p>
    <w:p w14:paraId="314E569F" w14:textId="77777777" w:rsidR="000E7E52" w:rsidRDefault="000E7E52" w:rsidP="000E7E52">
      <w:pPr>
        <w:spacing w:after="120"/>
      </w:pPr>
      <w:r>
        <w:t xml:space="preserve">&lt;html </w:t>
      </w:r>
      <w:proofErr w:type="spellStart"/>
      <w:r>
        <w:t>lang</w:t>
      </w:r>
      <w:proofErr w:type="spellEnd"/>
      <w:r>
        <w:t>="</w:t>
      </w:r>
      <w:proofErr w:type="spellStart"/>
      <w:r>
        <w:t>en</w:t>
      </w:r>
      <w:proofErr w:type="spellEnd"/>
      <w:r>
        <w:t>"&gt;</w:t>
      </w:r>
    </w:p>
    <w:p w14:paraId="255DEAC7" w14:textId="77777777" w:rsidR="000E7E52" w:rsidRDefault="000E7E52" w:rsidP="000E7E52">
      <w:pPr>
        <w:spacing w:after="120"/>
      </w:pPr>
      <w:r>
        <w:t>&lt;head&gt;</w:t>
      </w:r>
    </w:p>
    <w:p w14:paraId="1F04A60B" w14:textId="77777777" w:rsidR="000E7E52" w:rsidRDefault="000E7E52" w:rsidP="000E7E52">
      <w:pPr>
        <w:spacing w:after="120"/>
      </w:pPr>
      <w:r>
        <w:tab/>
        <w:t>&lt;meta charset="utf-8"&gt;</w:t>
      </w:r>
    </w:p>
    <w:p w14:paraId="1062ADFE" w14:textId="77777777" w:rsidR="000E7E52" w:rsidRDefault="000E7E52" w:rsidP="000E7E52">
      <w:pPr>
        <w:spacing w:after="120"/>
      </w:pPr>
      <w:r>
        <w:tab/>
        <w:t>&lt;title&gt;Test page&lt;/title&gt;</w:t>
      </w:r>
    </w:p>
    <w:p w14:paraId="34B9B361" w14:textId="77777777" w:rsidR="000E7E52" w:rsidRDefault="000E7E52" w:rsidP="000E7E52">
      <w:pPr>
        <w:spacing w:after="120"/>
      </w:pPr>
      <w:r>
        <w:t xml:space="preserve">    &lt;link </w:t>
      </w:r>
      <w:proofErr w:type="spellStart"/>
      <w:r>
        <w:t>rel</w:t>
      </w:r>
      <w:proofErr w:type="spellEnd"/>
      <w:r>
        <w:t xml:space="preserve">="stylesheet" </w:t>
      </w:r>
      <w:proofErr w:type="spellStart"/>
      <w:r>
        <w:t>href</w:t>
      </w:r>
      <w:proofErr w:type="spellEnd"/>
      <w:r>
        <w:t>="testpage.css"&gt;</w:t>
      </w:r>
    </w:p>
    <w:p w14:paraId="53235C5D" w14:textId="77777777" w:rsidR="000E7E52" w:rsidRDefault="000E7E52" w:rsidP="000E7E52">
      <w:pPr>
        <w:spacing w:after="120"/>
      </w:pPr>
      <w:r>
        <w:t>&lt;/head&gt;</w:t>
      </w:r>
    </w:p>
    <w:p w14:paraId="0E9B4A9C" w14:textId="77777777" w:rsidR="000E7E52" w:rsidRDefault="000E7E52" w:rsidP="000E7E52">
      <w:pPr>
        <w:spacing w:after="120"/>
      </w:pPr>
      <w:r>
        <w:t>&lt;body&gt;</w:t>
      </w:r>
    </w:p>
    <w:p w14:paraId="7689E895" w14:textId="77777777" w:rsidR="000E7E52" w:rsidRDefault="000E7E52" w:rsidP="000E7E52">
      <w:pPr>
        <w:spacing w:after="120"/>
      </w:pPr>
      <w:r>
        <w:t xml:space="preserve">&lt;h1&gt;This is a test </w:t>
      </w:r>
      <w:proofErr w:type="gramStart"/>
      <w:r>
        <w:t>page.&lt;</w:t>
      </w:r>
      <w:proofErr w:type="gramEnd"/>
      <w:r>
        <w:t>/h1&gt;</w:t>
      </w:r>
    </w:p>
    <w:p w14:paraId="23AC98E3" w14:textId="77777777" w:rsidR="000E7E52" w:rsidRDefault="000E7E52" w:rsidP="000E7E52">
      <w:pPr>
        <w:spacing w:after="120"/>
      </w:pPr>
      <w:r>
        <w:t xml:space="preserve">&lt;p&gt;This is a test </w:t>
      </w:r>
      <w:proofErr w:type="gramStart"/>
      <w:r>
        <w:t>paragraph.&lt;</w:t>
      </w:r>
      <w:proofErr w:type="gramEnd"/>
      <w:r>
        <w:t>/p&gt;</w:t>
      </w:r>
    </w:p>
    <w:p w14:paraId="2F720093" w14:textId="77777777" w:rsidR="000E7E52" w:rsidRDefault="000E7E52" w:rsidP="000E7E52">
      <w:pPr>
        <w:spacing w:after="120"/>
      </w:pPr>
      <w:r>
        <w:t>&lt;/body&gt;</w:t>
      </w:r>
    </w:p>
    <w:p w14:paraId="438CE583" w14:textId="77777777" w:rsidR="000E7E52" w:rsidRDefault="000E7E52" w:rsidP="000E7E52">
      <w:pPr>
        <w:spacing w:after="120"/>
      </w:pPr>
      <w:r>
        <w:t>&lt;/html&gt;</w:t>
      </w:r>
    </w:p>
    <w:p w14:paraId="045D5277" w14:textId="77777777" w:rsidR="000E7E52" w:rsidRDefault="000E7E52" w:rsidP="001B458E"/>
    <w:p w14:paraId="307FE390" w14:textId="77777777" w:rsidR="000E7E52" w:rsidRDefault="000E7E52" w:rsidP="000E7E52"/>
    <w:p w14:paraId="3549E5E7" w14:textId="77777777" w:rsidR="000E7E52" w:rsidRPr="00F70074" w:rsidRDefault="000E7E52" w:rsidP="000E7E52">
      <w:pPr>
        <w:pStyle w:val="Heading1"/>
        <w:spacing w:before="0" w:after="120" w:line="240" w:lineRule="auto"/>
        <w:rPr>
          <w:rFonts w:cs="Arial"/>
        </w:rPr>
      </w:pPr>
      <w:r w:rsidRPr="00F70074">
        <w:rPr>
          <w:rFonts w:cs="Arial"/>
        </w:rPr>
        <w:br w:type="page"/>
      </w:r>
    </w:p>
    <w:p w14:paraId="5D9EAA9E" w14:textId="5F521122" w:rsidR="000E7E52" w:rsidRDefault="000E7E52" w:rsidP="000E7E52">
      <w:r>
        <w:lastRenderedPageBreak/>
        <w:t>The CSS:</w:t>
      </w:r>
    </w:p>
    <w:p w14:paraId="117FF04B" w14:textId="77777777" w:rsidR="000E7E52" w:rsidRDefault="000E7E52" w:rsidP="000E7E52">
      <w:pPr>
        <w:spacing w:after="120"/>
      </w:pPr>
      <w:r>
        <w:t>body {</w:t>
      </w:r>
    </w:p>
    <w:p w14:paraId="74322FC8" w14:textId="77777777" w:rsidR="000E7E52" w:rsidRDefault="000E7E52" w:rsidP="000E7E52">
      <w:pPr>
        <w:spacing w:after="120"/>
      </w:pPr>
      <w:r>
        <w:tab/>
        <w:t>margin: 0 auto;</w:t>
      </w:r>
    </w:p>
    <w:p w14:paraId="445FF0E2" w14:textId="77777777" w:rsidR="000E7E52" w:rsidRDefault="000E7E52" w:rsidP="000E7E52">
      <w:pPr>
        <w:spacing w:after="120"/>
      </w:pPr>
      <w:r>
        <w:tab/>
      </w:r>
    </w:p>
    <w:p w14:paraId="2FA8F73A" w14:textId="77777777" w:rsidR="000E7E52" w:rsidRDefault="000E7E52" w:rsidP="000E7E52">
      <w:pPr>
        <w:spacing w:after="120"/>
      </w:pPr>
      <w:r>
        <w:tab/>
        <w:t>font-family: Arial, Helvetica, sans-serif;</w:t>
      </w:r>
    </w:p>
    <w:p w14:paraId="00213FD8" w14:textId="77777777" w:rsidR="000E7E52" w:rsidRDefault="000E7E52" w:rsidP="000E7E52">
      <w:pPr>
        <w:spacing w:after="120"/>
      </w:pPr>
      <w:r>
        <w:t xml:space="preserve">    </w:t>
      </w:r>
      <w:r>
        <w:tab/>
        <w:t>font-size: 100%;</w:t>
      </w:r>
    </w:p>
    <w:p w14:paraId="169AF7CB" w14:textId="77777777" w:rsidR="000E7E52" w:rsidRDefault="000E7E52" w:rsidP="000E7E52">
      <w:pPr>
        <w:spacing w:after="120"/>
      </w:pPr>
      <w:r>
        <w:tab/>
        <w:t>width: 500px;</w:t>
      </w:r>
    </w:p>
    <w:p w14:paraId="55574F18" w14:textId="3F346C09" w:rsidR="000E7E52" w:rsidRDefault="000E7E52" w:rsidP="000E7E52">
      <w:pPr>
        <w:spacing w:after="120"/>
      </w:pPr>
      <w:r>
        <w:tab/>
        <w:t>text-align: left;</w:t>
      </w:r>
    </w:p>
    <w:p w14:paraId="11822B41" w14:textId="77777777" w:rsidR="000E7E52" w:rsidRDefault="000E7E52" w:rsidP="000E7E52">
      <w:pPr>
        <w:spacing w:after="120"/>
      </w:pPr>
      <w:r>
        <w:t>}</w:t>
      </w:r>
    </w:p>
    <w:p w14:paraId="49C226CB" w14:textId="77777777" w:rsidR="000E7E52" w:rsidRDefault="000E7E52" w:rsidP="000E7E52">
      <w:pPr>
        <w:spacing w:after="120"/>
      </w:pPr>
    </w:p>
    <w:p w14:paraId="38570CD8" w14:textId="77777777" w:rsidR="000E7E52" w:rsidRDefault="000E7E52" w:rsidP="000E7E52">
      <w:pPr>
        <w:spacing w:after="120"/>
      </w:pPr>
      <w:r>
        <w:t>h1</w:t>
      </w:r>
      <w:r>
        <w:tab/>
        <w:t>{width: 500px;</w:t>
      </w:r>
    </w:p>
    <w:p w14:paraId="7E947ECD" w14:textId="77777777" w:rsidR="000E7E52" w:rsidRDefault="000E7E52" w:rsidP="000E7E52">
      <w:pPr>
        <w:spacing w:after="120"/>
      </w:pPr>
      <w:r>
        <w:tab/>
        <w:t>background-color: cyan;</w:t>
      </w:r>
    </w:p>
    <w:p w14:paraId="21D1717D" w14:textId="77777777" w:rsidR="000E7E52" w:rsidRDefault="000E7E52" w:rsidP="000E7E52">
      <w:pPr>
        <w:spacing w:after="120"/>
      </w:pPr>
      <w:r>
        <w:t xml:space="preserve">    </w:t>
      </w:r>
      <w:r>
        <w:tab/>
        <w:t>border: 2px solid blue;</w:t>
      </w:r>
    </w:p>
    <w:p w14:paraId="7AFB9B5A" w14:textId="77777777" w:rsidR="000E7E52" w:rsidRDefault="000E7E52" w:rsidP="000E7E52">
      <w:pPr>
        <w:spacing w:after="120"/>
      </w:pPr>
      <w:r>
        <w:tab/>
        <w:t>padding: 1em;</w:t>
      </w:r>
    </w:p>
    <w:p w14:paraId="2183CED2" w14:textId="77777777" w:rsidR="000E7E52" w:rsidRDefault="000E7E52" w:rsidP="000E7E52">
      <w:pPr>
        <w:spacing w:after="120"/>
      </w:pPr>
      <w:r>
        <w:tab/>
        <w:t>text-align: center;</w:t>
      </w:r>
    </w:p>
    <w:p w14:paraId="2B044EDC" w14:textId="58A22355" w:rsidR="000E7E52" w:rsidRDefault="000E7E52" w:rsidP="000E7E52">
      <w:pPr>
        <w:spacing w:after="120"/>
      </w:pPr>
      <w:r>
        <w:t>}</w:t>
      </w:r>
    </w:p>
    <w:p w14:paraId="44E06667" w14:textId="60D4C537" w:rsidR="000E7E52" w:rsidRPr="000E7E52" w:rsidRDefault="000E7E52" w:rsidP="000E7E52">
      <w:r w:rsidRPr="00F70074">
        <w:rPr>
          <w:rFonts w:cs="Arial"/>
        </w:rPr>
        <w:br w:type="page"/>
      </w:r>
    </w:p>
    <w:p w14:paraId="691A438B" w14:textId="77777777" w:rsidR="00BB7337" w:rsidRPr="00F70074" w:rsidRDefault="00BB7337" w:rsidP="00E71B49">
      <w:pPr>
        <w:pStyle w:val="Heading1"/>
        <w:spacing w:before="0" w:after="120" w:line="240" w:lineRule="auto"/>
        <w:rPr>
          <w:rFonts w:cs="Arial"/>
        </w:rPr>
      </w:pPr>
      <w:bookmarkStart w:id="16" w:name="_Toc506124423"/>
      <w:r w:rsidRPr="00F70074">
        <w:rPr>
          <w:rFonts w:cs="Arial"/>
        </w:rPr>
        <w:lastRenderedPageBreak/>
        <w:t>Conclusion</w:t>
      </w:r>
      <w:bookmarkEnd w:id="12"/>
      <w:bookmarkEnd w:id="16"/>
    </w:p>
    <w:p w14:paraId="5CBE0039" w14:textId="0D3F4E37" w:rsidR="00287F8D" w:rsidRDefault="008439DC" w:rsidP="00B9086E">
      <w:r>
        <w:t xml:space="preserve">Because I had the benefit of taking IT1025 IT Concepts for Programmers last semester, much of the content for this lab was not new to me, but it did serve as a helpful refresher. I look forward to learning much more about web development as the semester progresses. </w:t>
      </w:r>
      <w:r w:rsidR="00F65061">
        <w:t xml:space="preserve">It is a very complex discipline, and I am sure there is a lot to master. I’m especially looking forward to learning about audio and video files and about </w:t>
      </w:r>
      <w:proofErr w:type="spellStart"/>
      <w:r w:rsidR="00F65061">
        <w:t>javascript</w:t>
      </w:r>
      <w:proofErr w:type="spellEnd"/>
      <w:r w:rsidR="00F65061">
        <w:t xml:space="preserve"> because those areas will be completely new to me.</w:t>
      </w:r>
    </w:p>
    <w:p w14:paraId="001B6E97" w14:textId="77777777" w:rsidR="00172912" w:rsidRDefault="00172912" w:rsidP="00B9086E"/>
    <w:p w14:paraId="376E4F34" w14:textId="5243A5CE" w:rsidR="00BB7337" w:rsidRPr="00F70074" w:rsidRDefault="00F70074" w:rsidP="000D0BEC">
      <w:pPr>
        <w:pStyle w:val="Heading1"/>
        <w:spacing w:before="0" w:after="120" w:line="240" w:lineRule="auto"/>
        <w:rPr>
          <w:rFonts w:cs="Arial"/>
        </w:rPr>
      </w:pPr>
      <w:r w:rsidRPr="00F70074">
        <w:rPr>
          <w:rFonts w:cs="Arial"/>
        </w:rPr>
        <w:br w:type="page"/>
      </w:r>
      <w:bookmarkStart w:id="17" w:name="_Toc506124424"/>
      <w:r w:rsidR="000116B7">
        <w:rPr>
          <w:rFonts w:cs="Arial"/>
        </w:rPr>
        <w:lastRenderedPageBreak/>
        <w:t>Resources</w:t>
      </w:r>
      <w:bookmarkEnd w:id="17"/>
    </w:p>
    <w:p w14:paraId="1DE14826" w14:textId="77777777" w:rsidR="00F30135" w:rsidRDefault="00F30135" w:rsidP="00BC7473">
      <w:pPr>
        <w:pStyle w:val="Bibliographyentries"/>
      </w:pPr>
    </w:p>
    <w:p w14:paraId="1EEB9876" w14:textId="77777777" w:rsidR="00981119" w:rsidRPr="00BC7473" w:rsidRDefault="00981119" w:rsidP="00981119">
      <w:pPr>
        <w:pStyle w:val="Bibliographyentries"/>
      </w:pPr>
      <w:r>
        <w:t xml:space="preserve">Boehm, Anne and </w:t>
      </w:r>
      <w:proofErr w:type="spellStart"/>
      <w:r>
        <w:t>Ruvalcaba</w:t>
      </w:r>
      <w:proofErr w:type="spellEnd"/>
      <w:r>
        <w:t xml:space="preserve">, Zak. </w:t>
      </w:r>
      <w:proofErr w:type="spellStart"/>
      <w:r>
        <w:rPr>
          <w:i/>
        </w:rPr>
        <w:t>Murach’s</w:t>
      </w:r>
      <w:proofErr w:type="spellEnd"/>
      <w:r>
        <w:rPr>
          <w:i/>
        </w:rPr>
        <w:t xml:space="preserve"> HTML5 and CSS3</w:t>
      </w:r>
      <w:r w:rsidRPr="00C84B2C">
        <w:rPr>
          <w:i/>
        </w:rPr>
        <w:t xml:space="preserve"> </w:t>
      </w:r>
      <w:r>
        <w:t>3</w:t>
      </w:r>
      <w:r w:rsidRPr="00741F99">
        <w:rPr>
          <w:vertAlign w:val="superscript"/>
        </w:rPr>
        <w:t>rd</w:t>
      </w:r>
      <w:r>
        <w:t xml:space="preserve"> ed. Mike </w:t>
      </w:r>
      <w:proofErr w:type="spellStart"/>
      <w:r>
        <w:t>Murach</w:t>
      </w:r>
      <w:proofErr w:type="spellEnd"/>
      <w:r>
        <w:t xml:space="preserve"> &amp; </w:t>
      </w:r>
      <w:r>
        <w:br/>
      </w:r>
      <w:r>
        <w:tab/>
        <w:t>Associates, Inc. 2015</w:t>
      </w:r>
    </w:p>
    <w:p w14:paraId="4F44B4DE" w14:textId="77777777" w:rsidR="00981119" w:rsidRDefault="00981119" w:rsidP="004B5DF1">
      <w:pPr>
        <w:pStyle w:val="Bibliographyentries"/>
      </w:pPr>
    </w:p>
    <w:p w14:paraId="6127E719" w14:textId="77777777" w:rsidR="00981119" w:rsidRPr="004B5DF1" w:rsidRDefault="00981119" w:rsidP="00981119">
      <w:pPr>
        <w:pStyle w:val="Bibliographyentries"/>
      </w:pPr>
      <w:r w:rsidRPr="004B5DF1">
        <w:t>Google website. “Responsive Web Design Basics” Retrieved from: https://developers.</w:t>
      </w:r>
      <w:r w:rsidRPr="004B5DF1">
        <w:br/>
      </w:r>
      <w:r>
        <w:tab/>
      </w:r>
      <w:r w:rsidRPr="004B5DF1">
        <w:t>google.com/web/fundamentals/design-and-</w:t>
      </w:r>
      <w:proofErr w:type="spellStart"/>
      <w:r w:rsidRPr="004B5DF1">
        <w:t>ux</w:t>
      </w:r>
      <w:proofErr w:type="spellEnd"/>
      <w:r w:rsidRPr="004B5DF1">
        <w:t>/responsive/</w:t>
      </w:r>
    </w:p>
    <w:p w14:paraId="52D9892A" w14:textId="77777777" w:rsidR="00981119" w:rsidRPr="004B5DF1" w:rsidRDefault="00981119" w:rsidP="00981119">
      <w:pPr>
        <w:pStyle w:val="Bibliographyentries"/>
      </w:pPr>
    </w:p>
    <w:p w14:paraId="3864C055" w14:textId="77777777" w:rsidR="004B5DF1" w:rsidRDefault="009347FB" w:rsidP="004B5DF1">
      <w:pPr>
        <w:pStyle w:val="Bibliographyentries"/>
        <w:rPr>
          <w:rStyle w:val="Hyperlink"/>
        </w:rPr>
      </w:pPr>
      <w:r>
        <w:t xml:space="preserve">Google website. </w:t>
      </w:r>
      <w:r w:rsidRPr="00741F99">
        <w:rPr>
          <w:i/>
        </w:rPr>
        <w:t>“</w:t>
      </w:r>
      <w:proofErr w:type="spellStart"/>
      <w:r w:rsidRPr="00741F99">
        <w:rPr>
          <w:i/>
        </w:rPr>
        <w:t>Seach</w:t>
      </w:r>
      <w:proofErr w:type="spellEnd"/>
      <w:r w:rsidRPr="00741F99">
        <w:rPr>
          <w:i/>
        </w:rPr>
        <w:t xml:space="preserve"> Engine Optimization (SEO) Starter Guide”</w:t>
      </w:r>
      <w:r>
        <w:t xml:space="preserve"> Retrieved from: </w:t>
      </w:r>
      <w:r>
        <w:br/>
      </w:r>
      <w:r>
        <w:tab/>
      </w:r>
      <w:hyperlink r:id="rId10" w:history="1">
        <w:r w:rsidR="00937E2C" w:rsidRPr="00C76953">
          <w:rPr>
            <w:rStyle w:val="Hyperlink"/>
          </w:rPr>
          <w:t>https://support.google.com/webmasters/answer/7451184?hl=en</w:t>
        </w:r>
      </w:hyperlink>
    </w:p>
    <w:p w14:paraId="24CCCDF9" w14:textId="77777777" w:rsidR="004B5DF1" w:rsidRDefault="004B5DF1" w:rsidP="004B5DF1">
      <w:pPr>
        <w:pStyle w:val="Bibliographyentries"/>
        <w:rPr>
          <w:rStyle w:val="Hyperlink"/>
        </w:rPr>
      </w:pPr>
    </w:p>
    <w:p w14:paraId="3BB6A920" w14:textId="6D44AAFC" w:rsidR="00937E2C" w:rsidRDefault="00937E2C" w:rsidP="00F30135">
      <w:pPr>
        <w:pStyle w:val="Bibliographyentries"/>
      </w:pPr>
      <w:proofErr w:type="spellStart"/>
      <w:r>
        <w:t>Moz</w:t>
      </w:r>
      <w:proofErr w:type="spellEnd"/>
      <w:r>
        <w:t xml:space="preserve"> website. </w:t>
      </w:r>
      <w:r w:rsidRPr="00741F99">
        <w:rPr>
          <w:i/>
        </w:rPr>
        <w:t>“The Beginner’s Guide to SEO”</w:t>
      </w:r>
      <w:r>
        <w:t xml:space="preserve"> Retrieved from: </w:t>
      </w:r>
      <w:hyperlink r:id="rId11" w:history="1">
        <w:r w:rsidR="00E863CF" w:rsidRPr="00622A89">
          <w:rPr>
            <w:rStyle w:val="Hyperlink"/>
          </w:rPr>
          <w:t>https://moz.com/beginners-guide-</w:t>
        </w:r>
        <w:r w:rsidR="00741F99">
          <w:rPr>
            <w:rStyle w:val="Hyperlink"/>
          </w:rPr>
          <w:br/>
        </w:r>
        <w:r w:rsidR="00741F99">
          <w:rPr>
            <w:rStyle w:val="Hyperlink"/>
          </w:rPr>
          <w:tab/>
        </w:r>
        <w:r w:rsidR="00E863CF" w:rsidRPr="00622A89">
          <w:rPr>
            <w:rStyle w:val="Hyperlink"/>
          </w:rPr>
          <w:t>to-</w:t>
        </w:r>
        <w:proofErr w:type="spellStart"/>
        <w:r w:rsidR="00E863CF" w:rsidRPr="00622A89">
          <w:rPr>
            <w:rStyle w:val="Hyperlink"/>
          </w:rPr>
          <w:t>seo</w:t>
        </w:r>
        <w:proofErr w:type="spellEnd"/>
      </w:hyperlink>
    </w:p>
    <w:p w14:paraId="5AA2C4BD" w14:textId="77777777" w:rsidR="00E863CF" w:rsidRDefault="00E863CF" w:rsidP="00F30135">
      <w:pPr>
        <w:pStyle w:val="Bibliographyentries"/>
      </w:pPr>
    </w:p>
    <w:p w14:paraId="569FF743" w14:textId="7E606F6B" w:rsidR="00E863CF" w:rsidRDefault="00E863CF" w:rsidP="00F30135">
      <w:pPr>
        <w:pStyle w:val="Bibliographyentries"/>
      </w:pPr>
      <w:r>
        <w:t>Reliablesoft.</w:t>
      </w:r>
      <w:r w:rsidR="00603613">
        <w:t xml:space="preserve">net website. Retrieved from: </w:t>
      </w:r>
      <w:r w:rsidR="00603613" w:rsidRPr="00603613">
        <w:t>https://www.reliablesoft.net/diy-seo-tutorial-for-</w:t>
      </w:r>
      <w:r w:rsidR="00741F99">
        <w:br/>
      </w:r>
      <w:r w:rsidR="00741F99">
        <w:tab/>
      </w:r>
      <w:r w:rsidR="00603613" w:rsidRPr="00603613">
        <w:t>beginners/</w:t>
      </w:r>
    </w:p>
    <w:p w14:paraId="1B485ECF" w14:textId="77777777" w:rsidR="0049691E" w:rsidRDefault="0049691E" w:rsidP="00F30135">
      <w:pPr>
        <w:pStyle w:val="Bibliographyentries"/>
      </w:pPr>
    </w:p>
    <w:p w14:paraId="346B4047" w14:textId="77777777" w:rsidR="00981119" w:rsidRDefault="00981119" w:rsidP="00981119">
      <w:pPr>
        <w:pStyle w:val="Bibliographyentries"/>
      </w:pPr>
      <w:r>
        <w:t xml:space="preserve">Smith, Jared. </w:t>
      </w:r>
      <w:proofErr w:type="spellStart"/>
      <w:r>
        <w:t>WebAIM</w:t>
      </w:r>
      <w:proofErr w:type="spellEnd"/>
      <w:r>
        <w:t xml:space="preserve"> website. </w:t>
      </w:r>
      <w:r w:rsidRPr="00741F99">
        <w:rPr>
          <w:i/>
        </w:rPr>
        <w:t>“DOJ Withdraws ADA Rulemaking Process”</w:t>
      </w:r>
      <w:r>
        <w:t xml:space="preserve"> Dec. 22, 1017. </w:t>
      </w:r>
      <w:r>
        <w:br/>
      </w:r>
      <w:r>
        <w:tab/>
        <w:t xml:space="preserve">Retrieved from: </w:t>
      </w:r>
      <w:r w:rsidRPr="0049691E">
        <w:t>https://webaim.org/blog/dojhaltswebguidance/</w:t>
      </w:r>
    </w:p>
    <w:p w14:paraId="118DB132" w14:textId="77777777" w:rsidR="00981119" w:rsidRDefault="00981119" w:rsidP="00981119">
      <w:pPr>
        <w:pStyle w:val="Bibliographyentries"/>
      </w:pPr>
      <w:bookmarkStart w:id="18" w:name="_GoBack"/>
      <w:bookmarkEnd w:id="18"/>
    </w:p>
    <w:p w14:paraId="5998355A" w14:textId="549F4F09" w:rsidR="00741F99" w:rsidRDefault="00741F99" w:rsidP="00F30135">
      <w:pPr>
        <w:pStyle w:val="Bibliographyentries"/>
      </w:pPr>
      <w:r>
        <w:t xml:space="preserve">W3Schools website. </w:t>
      </w:r>
      <w:r w:rsidRPr="00741F99">
        <w:rPr>
          <w:i/>
        </w:rPr>
        <w:t>“HTML Responsive Web Design”</w:t>
      </w:r>
      <w:r>
        <w:t xml:space="preserve"> Retrieved from: </w:t>
      </w:r>
      <w:r>
        <w:br/>
      </w:r>
      <w:r>
        <w:tab/>
      </w:r>
      <w:r w:rsidRPr="00741F99">
        <w:t>https://www.w3schools.com/html/html_responsive.asp</w:t>
      </w:r>
    </w:p>
    <w:p w14:paraId="512D2FC2" w14:textId="77777777" w:rsidR="00CE47E6" w:rsidRDefault="00CE47E6" w:rsidP="00BC7473">
      <w:pPr>
        <w:pStyle w:val="Bibliographyentries"/>
      </w:pPr>
    </w:p>
    <w:sectPr w:rsidR="00CE47E6" w:rsidSect="00F744E4">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556098" w14:textId="77777777" w:rsidR="0099620F" w:rsidRDefault="0099620F" w:rsidP="00F744E4">
      <w:pPr>
        <w:spacing w:after="0" w:line="240" w:lineRule="auto"/>
      </w:pPr>
      <w:r>
        <w:separator/>
      </w:r>
    </w:p>
  </w:endnote>
  <w:endnote w:type="continuationSeparator" w:id="0">
    <w:p w14:paraId="6D7094EB" w14:textId="77777777" w:rsidR="0099620F" w:rsidRDefault="0099620F" w:rsidP="00F7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45A87" w14:textId="77777777" w:rsidR="005B3F51" w:rsidRDefault="005B3F51" w:rsidP="00F744E4">
    <w:pPr>
      <w:pStyle w:val="Footer"/>
      <w:jc w:val="center"/>
    </w:pPr>
  </w:p>
  <w:p w14:paraId="1BB1E994" w14:textId="77777777" w:rsidR="005B3F51" w:rsidRDefault="005B3F51" w:rsidP="00F744E4">
    <w:pPr>
      <w:pStyle w:val="Footer"/>
      <w:jc w:val="center"/>
    </w:pPr>
    <w:r>
      <w:fldChar w:fldCharType="begin"/>
    </w:r>
    <w:r>
      <w:instrText xml:space="preserve"> PAGE   \* MERGEFORMAT </w:instrText>
    </w:r>
    <w:r>
      <w:fldChar w:fldCharType="separate"/>
    </w:r>
    <w:r w:rsidR="005D7709">
      <w:rPr>
        <w:noProof/>
      </w:rPr>
      <w:t>13</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522170" w14:textId="77777777" w:rsidR="0099620F" w:rsidRDefault="0099620F" w:rsidP="00F744E4">
      <w:pPr>
        <w:spacing w:after="0" w:line="240" w:lineRule="auto"/>
      </w:pPr>
      <w:r>
        <w:separator/>
      </w:r>
    </w:p>
  </w:footnote>
  <w:footnote w:type="continuationSeparator" w:id="0">
    <w:p w14:paraId="2EFB048A" w14:textId="77777777" w:rsidR="0099620F" w:rsidRDefault="0099620F" w:rsidP="00F744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EE4"/>
    <w:rsid w:val="000003DC"/>
    <w:rsid w:val="00001C4A"/>
    <w:rsid w:val="00007C02"/>
    <w:rsid w:val="00010C71"/>
    <w:rsid w:val="000116B7"/>
    <w:rsid w:val="00011BDF"/>
    <w:rsid w:val="00012DDE"/>
    <w:rsid w:val="000138A4"/>
    <w:rsid w:val="00015AB1"/>
    <w:rsid w:val="00016140"/>
    <w:rsid w:val="0001759E"/>
    <w:rsid w:val="000204BC"/>
    <w:rsid w:val="00026F4A"/>
    <w:rsid w:val="00027037"/>
    <w:rsid w:val="00030489"/>
    <w:rsid w:val="000356F4"/>
    <w:rsid w:val="00037496"/>
    <w:rsid w:val="000375F3"/>
    <w:rsid w:val="000444FB"/>
    <w:rsid w:val="00053B42"/>
    <w:rsid w:val="00054306"/>
    <w:rsid w:val="000607F4"/>
    <w:rsid w:val="000620EE"/>
    <w:rsid w:val="00064C6B"/>
    <w:rsid w:val="000666C2"/>
    <w:rsid w:val="00066F65"/>
    <w:rsid w:val="0006791F"/>
    <w:rsid w:val="0007150B"/>
    <w:rsid w:val="00073E09"/>
    <w:rsid w:val="00077EC4"/>
    <w:rsid w:val="00080174"/>
    <w:rsid w:val="000847DC"/>
    <w:rsid w:val="00085268"/>
    <w:rsid w:val="000866DF"/>
    <w:rsid w:val="00090F86"/>
    <w:rsid w:val="00095928"/>
    <w:rsid w:val="00096123"/>
    <w:rsid w:val="00097E23"/>
    <w:rsid w:val="000A3167"/>
    <w:rsid w:val="000A6E2C"/>
    <w:rsid w:val="000A7EF9"/>
    <w:rsid w:val="000B2362"/>
    <w:rsid w:val="000B39EA"/>
    <w:rsid w:val="000B4166"/>
    <w:rsid w:val="000B4E08"/>
    <w:rsid w:val="000B6EAE"/>
    <w:rsid w:val="000D0BEC"/>
    <w:rsid w:val="000D0D94"/>
    <w:rsid w:val="000D33CD"/>
    <w:rsid w:val="000D7DE5"/>
    <w:rsid w:val="000E0CF8"/>
    <w:rsid w:val="000E433B"/>
    <w:rsid w:val="000E4B6C"/>
    <w:rsid w:val="000E777C"/>
    <w:rsid w:val="000E7853"/>
    <w:rsid w:val="000E7E52"/>
    <w:rsid w:val="000F1173"/>
    <w:rsid w:val="000F4BC7"/>
    <w:rsid w:val="000F7085"/>
    <w:rsid w:val="00101A7E"/>
    <w:rsid w:val="00104DEA"/>
    <w:rsid w:val="001222F1"/>
    <w:rsid w:val="00125F28"/>
    <w:rsid w:val="001263AA"/>
    <w:rsid w:val="001264BB"/>
    <w:rsid w:val="0012703B"/>
    <w:rsid w:val="0013574D"/>
    <w:rsid w:val="00136BF9"/>
    <w:rsid w:val="00140A5C"/>
    <w:rsid w:val="001433EF"/>
    <w:rsid w:val="0015000B"/>
    <w:rsid w:val="00151FC3"/>
    <w:rsid w:val="001524B2"/>
    <w:rsid w:val="00161036"/>
    <w:rsid w:val="001619CA"/>
    <w:rsid w:val="00166630"/>
    <w:rsid w:val="00171035"/>
    <w:rsid w:val="001721BF"/>
    <w:rsid w:val="00172912"/>
    <w:rsid w:val="00176C53"/>
    <w:rsid w:val="00183C8A"/>
    <w:rsid w:val="00186136"/>
    <w:rsid w:val="001878B0"/>
    <w:rsid w:val="001906EF"/>
    <w:rsid w:val="00192822"/>
    <w:rsid w:val="001939FA"/>
    <w:rsid w:val="00193AB6"/>
    <w:rsid w:val="00196F97"/>
    <w:rsid w:val="001A03D0"/>
    <w:rsid w:val="001A169A"/>
    <w:rsid w:val="001B150F"/>
    <w:rsid w:val="001B2958"/>
    <w:rsid w:val="001B407D"/>
    <w:rsid w:val="001B458E"/>
    <w:rsid w:val="001B7D38"/>
    <w:rsid w:val="001C14FF"/>
    <w:rsid w:val="001C2B19"/>
    <w:rsid w:val="001C3C10"/>
    <w:rsid w:val="001C517F"/>
    <w:rsid w:val="001C59CA"/>
    <w:rsid w:val="001C7FCF"/>
    <w:rsid w:val="001D129A"/>
    <w:rsid w:val="001D1388"/>
    <w:rsid w:val="001E29F7"/>
    <w:rsid w:val="001E53E4"/>
    <w:rsid w:val="001E6B33"/>
    <w:rsid w:val="001F4AB1"/>
    <w:rsid w:val="001F51EF"/>
    <w:rsid w:val="001F553C"/>
    <w:rsid w:val="001F62FF"/>
    <w:rsid w:val="001F7F2A"/>
    <w:rsid w:val="0020071B"/>
    <w:rsid w:val="00202882"/>
    <w:rsid w:val="002077B5"/>
    <w:rsid w:val="00210E7D"/>
    <w:rsid w:val="00214C65"/>
    <w:rsid w:val="00215CA9"/>
    <w:rsid w:val="00216A7C"/>
    <w:rsid w:val="00216A8F"/>
    <w:rsid w:val="00220025"/>
    <w:rsid w:val="00221389"/>
    <w:rsid w:val="00222F61"/>
    <w:rsid w:val="00224129"/>
    <w:rsid w:val="00226AEB"/>
    <w:rsid w:val="00227795"/>
    <w:rsid w:val="00227B16"/>
    <w:rsid w:val="00231701"/>
    <w:rsid w:val="00233F32"/>
    <w:rsid w:val="002434C7"/>
    <w:rsid w:val="00243D12"/>
    <w:rsid w:val="00244B01"/>
    <w:rsid w:val="00246375"/>
    <w:rsid w:val="00251A90"/>
    <w:rsid w:val="0025769F"/>
    <w:rsid w:val="00257D19"/>
    <w:rsid w:val="00257D90"/>
    <w:rsid w:val="002624B3"/>
    <w:rsid w:val="00264C13"/>
    <w:rsid w:val="00266C16"/>
    <w:rsid w:val="0027351C"/>
    <w:rsid w:val="00274C81"/>
    <w:rsid w:val="0027662A"/>
    <w:rsid w:val="00276835"/>
    <w:rsid w:val="002770F2"/>
    <w:rsid w:val="00280978"/>
    <w:rsid w:val="00281376"/>
    <w:rsid w:val="00281986"/>
    <w:rsid w:val="0028367F"/>
    <w:rsid w:val="0028492F"/>
    <w:rsid w:val="00285188"/>
    <w:rsid w:val="00286763"/>
    <w:rsid w:val="002869A1"/>
    <w:rsid w:val="00287F8D"/>
    <w:rsid w:val="00290B7F"/>
    <w:rsid w:val="00292DF5"/>
    <w:rsid w:val="00293F6C"/>
    <w:rsid w:val="002A696A"/>
    <w:rsid w:val="002A791F"/>
    <w:rsid w:val="002B7318"/>
    <w:rsid w:val="002C12AA"/>
    <w:rsid w:val="002C13DC"/>
    <w:rsid w:val="002C1DC1"/>
    <w:rsid w:val="002C2460"/>
    <w:rsid w:val="002D1F20"/>
    <w:rsid w:val="002D5D39"/>
    <w:rsid w:val="002D79AA"/>
    <w:rsid w:val="002E79B6"/>
    <w:rsid w:val="002E7D28"/>
    <w:rsid w:val="002F1CE8"/>
    <w:rsid w:val="002F2340"/>
    <w:rsid w:val="002F4DCE"/>
    <w:rsid w:val="003024F8"/>
    <w:rsid w:val="00307EC4"/>
    <w:rsid w:val="00310D44"/>
    <w:rsid w:val="0031638E"/>
    <w:rsid w:val="0031689B"/>
    <w:rsid w:val="00316C1C"/>
    <w:rsid w:val="00327246"/>
    <w:rsid w:val="00331250"/>
    <w:rsid w:val="00332384"/>
    <w:rsid w:val="003361D5"/>
    <w:rsid w:val="00341124"/>
    <w:rsid w:val="00341812"/>
    <w:rsid w:val="00341CB8"/>
    <w:rsid w:val="00345FFF"/>
    <w:rsid w:val="00350596"/>
    <w:rsid w:val="003505CB"/>
    <w:rsid w:val="0035135F"/>
    <w:rsid w:val="00353C56"/>
    <w:rsid w:val="003548EB"/>
    <w:rsid w:val="00357D8B"/>
    <w:rsid w:val="00364F4B"/>
    <w:rsid w:val="003675A9"/>
    <w:rsid w:val="00367D69"/>
    <w:rsid w:val="00370859"/>
    <w:rsid w:val="00377607"/>
    <w:rsid w:val="00380049"/>
    <w:rsid w:val="00390330"/>
    <w:rsid w:val="00390470"/>
    <w:rsid w:val="003924C6"/>
    <w:rsid w:val="00392B4F"/>
    <w:rsid w:val="00392C36"/>
    <w:rsid w:val="003963A4"/>
    <w:rsid w:val="00397283"/>
    <w:rsid w:val="003A7C30"/>
    <w:rsid w:val="003B05C8"/>
    <w:rsid w:val="003B198B"/>
    <w:rsid w:val="003C1E64"/>
    <w:rsid w:val="003C5EFD"/>
    <w:rsid w:val="003D1B00"/>
    <w:rsid w:val="003D2B85"/>
    <w:rsid w:val="003F1E13"/>
    <w:rsid w:val="003F41A1"/>
    <w:rsid w:val="003F5083"/>
    <w:rsid w:val="003F601A"/>
    <w:rsid w:val="004033C1"/>
    <w:rsid w:val="00404EF0"/>
    <w:rsid w:val="0041205C"/>
    <w:rsid w:val="0041419D"/>
    <w:rsid w:val="00415206"/>
    <w:rsid w:val="004169B3"/>
    <w:rsid w:val="004203D7"/>
    <w:rsid w:val="0042058C"/>
    <w:rsid w:val="00423BEA"/>
    <w:rsid w:val="004252F7"/>
    <w:rsid w:val="004308F7"/>
    <w:rsid w:val="00430B84"/>
    <w:rsid w:val="004432D8"/>
    <w:rsid w:val="004468A7"/>
    <w:rsid w:val="0045256B"/>
    <w:rsid w:val="00453443"/>
    <w:rsid w:val="00456313"/>
    <w:rsid w:val="00456F1F"/>
    <w:rsid w:val="0045739B"/>
    <w:rsid w:val="004627F7"/>
    <w:rsid w:val="004660CF"/>
    <w:rsid w:val="0046769D"/>
    <w:rsid w:val="00473CA8"/>
    <w:rsid w:val="0047506F"/>
    <w:rsid w:val="00476BF2"/>
    <w:rsid w:val="00481712"/>
    <w:rsid w:val="00481D0D"/>
    <w:rsid w:val="004850E3"/>
    <w:rsid w:val="00486F72"/>
    <w:rsid w:val="0048741F"/>
    <w:rsid w:val="00491B54"/>
    <w:rsid w:val="004938F3"/>
    <w:rsid w:val="0049691E"/>
    <w:rsid w:val="004A1D8F"/>
    <w:rsid w:val="004A4AAF"/>
    <w:rsid w:val="004A5DE4"/>
    <w:rsid w:val="004B5DF1"/>
    <w:rsid w:val="004B7D99"/>
    <w:rsid w:val="004C07E2"/>
    <w:rsid w:val="004C0CC7"/>
    <w:rsid w:val="004C4F44"/>
    <w:rsid w:val="004C6E48"/>
    <w:rsid w:val="004C79EF"/>
    <w:rsid w:val="004C7CFF"/>
    <w:rsid w:val="004D2CEA"/>
    <w:rsid w:val="004D7515"/>
    <w:rsid w:val="004E095B"/>
    <w:rsid w:val="004E6F70"/>
    <w:rsid w:val="004F038F"/>
    <w:rsid w:val="004F36B5"/>
    <w:rsid w:val="004F39B5"/>
    <w:rsid w:val="004F3C8F"/>
    <w:rsid w:val="004F6890"/>
    <w:rsid w:val="0050036D"/>
    <w:rsid w:val="00502336"/>
    <w:rsid w:val="005031F4"/>
    <w:rsid w:val="00505260"/>
    <w:rsid w:val="005052BF"/>
    <w:rsid w:val="005059BD"/>
    <w:rsid w:val="00511FD1"/>
    <w:rsid w:val="00515067"/>
    <w:rsid w:val="0051585F"/>
    <w:rsid w:val="00516DC1"/>
    <w:rsid w:val="005224B6"/>
    <w:rsid w:val="00524A04"/>
    <w:rsid w:val="00524DDE"/>
    <w:rsid w:val="00530DA2"/>
    <w:rsid w:val="00534DE8"/>
    <w:rsid w:val="005351D1"/>
    <w:rsid w:val="00535E78"/>
    <w:rsid w:val="00536E82"/>
    <w:rsid w:val="00541103"/>
    <w:rsid w:val="00546118"/>
    <w:rsid w:val="0055053F"/>
    <w:rsid w:val="00551F5E"/>
    <w:rsid w:val="00552106"/>
    <w:rsid w:val="00552B59"/>
    <w:rsid w:val="005547CE"/>
    <w:rsid w:val="00554DD6"/>
    <w:rsid w:val="00556DEF"/>
    <w:rsid w:val="005611EA"/>
    <w:rsid w:val="005619E8"/>
    <w:rsid w:val="00562242"/>
    <w:rsid w:val="00564132"/>
    <w:rsid w:val="005828D4"/>
    <w:rsid w:val="0058342B"/>
    <w:rsid w:val="00584019"/>
    <w:rsid w:val="00584DE7"/>
    <w:rsid w:val="0058510E"/>
    <w:rsid w:val="005856B8"/>
    <w:rsid w:val="005870B7"/>
    <w:rsid w:val="00590335"/>
    <w:rsid w:val="00590D39"/>
    <w:rsid w:val="00596446"/>
    <w:rsid w:val="005975C5"/>
    <w:rsid w:val="00597A8F"/>
    <w:rsid w:val="00597DA5"/>
    <w:rsid w:val="005A1F4C"/>
    <w:rsid w:val="005B243D"/>
    <w:rsid w:val="005B3C90"/>
    <w:rsid w:val="005B3F51"/>
    <w:rsid w:val="005C17A3"/>
    <w:rsid w:val="005C466B"/>
    <w:rsid w:val="005C4A92"/>
    <w:rsid w:val="005C4B4E"/>
    <w:rsid w:val="005D7709"/>
    <w:rsid w:val="005E3104"/>
    <w:rsid w:val="005E3F20"/>
    <w:rsid w:val="005E5AC0"/>
    <w:rsid w:val="005E5E5E"/>
    <w:rsid w:val="005E6B53"/>
    <w:rsid w:val="005E75D6"/>
    <w:rsid w:val="005F0183"/>
    <w:rsid w:val="005F0D2C"/>
    <w:rsid w:val="005F4411"/>
    <w:rsid w:val="006024C3"/>
    <w:rsid w:val="00602CD4"/>
    <w:rsid w:val="00603613"/>
    <w:rsid w:val="006044B1"/>
    <w:rsid w:val="00607DFC"/>
    <w:rsid w:val="006112E1"/>
    <w:rsid w:val="00612C3C"/>
    <w:rsid w:val="00612D32"/>
    <w:rsid w:val="00613471"/>
    <w:rsid w:val="006142AA"/>
    <w:rsid w:val="00615192"/>
    <w:rsid w:val="00617C4D"/>
    <w:rsid w:val="00621095"/>
    <w:rsid w:val="0062140E"/>
    <w:rsid w:val="006228C2"/>
    <w:rsid w:val="006254F1"/>
    <w:rsid w:val="006305C3"/>
    <w:rsid w:val="00631785"/>
    <w:rsid w:val="00636263"/>
    <w:rsid w:val="0063637D"/>
    <w:rsid w:val="00637282"/>
    <w:rsid w:val="00637738"/>
    <w:rsid w:val="00637CA4"/>
    <w:rsid w:val="006411EA"/>
    <w:rsid w:val="00641D65"/>
    <w:rsid w:val="006432EF"/>
    <w:rsid w:val="006523F3"/>
    <w:rsid w:val="006570E8"/>
    <w:rsid w:val="00657128"/>
    <w:rsid w:val="0066072D"/>
    <w:rsid w:val="00661305"/>
    <w:rsid w:val="00673FB0"/>
    <w:rsid w:val="00674163"/>
    <w:rsid w:val="00674711"/>
    <w:rsid w:val="006779F9"/>
    <w:rsid w:val="0068031E"/>
    <w:rsid w:val="00681168"/>
    <w:rsid w:val="00681C50"/>
    <w:rsid w:val="00684160"/>
    <w:rsid w:val="00685DCD"/>
    <w:rsid w:val="00687B55"/>
    <w:rsid w:val="0069157E"/>
    <w:rsid w:val="006963BD"/>
    <w:rsid w:val="006A0C84"/>
    <w:rsid w:val="006A1FB7"/>
    <w:rsid w:val="006A3D42"/>
    <w:rsid w:val="006A4752"/>
    <w:rsid w:val="006A4839"/>
    <w:rsid w:val="006A644B"/>
    <w:rsid w:val="006A6B2C"/>
    <w:rsid w:val="006B2AC4"/>
    <w:rsid w:val="006B560C"/>
    <w:rsid w:val="006B70DF"/>
    <w:rsid w:val="006C01C8"/>
    <w:rsid w:val="006C05F2"/>
    <w:rsid w:val="006C2A2D"/>
    <w:rsid w:val="006C3B7F"/>
    <w:rsid w:val="006C526A"/>
    <w:rsid w:val="006C57AF"/>
    <w:rsid w:val="006C5AA1"/>
    <w:rsid w:val="006C6532"/>
    <w:rsid w:val="006C6F82"/>
    <w:rsid w:val="006C75CA"/>
    <w:rsid w:val="006D268C"/>
    <w:rsid w:val="006D661F"/>
    <w:rsid w:val="006E0140"/>
    <w:rsid w:val="006E1152"/>
    <w:rsid w:val="006E57C4"/>
    <w:rsid w:val="006E5EA1"/>
    <w:rsid w:val="006E6FEB"/>
    <w:rsid w:val="006E79D4"/>
    <w:rsid w:val="006F5587"/>
    <w:rsid w:val="006F64B8"/>
    <w:rsid w:val="00700B0F"/>
    <w:rsid w:val="00701BD9"/>
    <w:rsid w:val="0070735E"/>
    <w:rsid w:val="00710F11"/>
    <w:rsid w:val="00712D65"/>
    <w:rsid w:val="0071322A"/>
    <w:rsid w:val="00713C73"/>
    <w:rsid w:val="00714850"/>
    <w:rsid w:val="00717A8E"/>
    <w:rsid w:val="00720545"/>
    <w:rsid w:val="00721592"/>
    <w:rsid w:val="00727F1A"/>
    <w:rsid w:val="007300CD"/>
    <w:rsid w:val="00741311"/>
    <w:rsid w:val="00741E29"/>
    <w:rsid w:val="00741F99"/>
    <w:rsid w:val="00743418"/>
    <w:rsid w:val="0074521A"/>
    <w:rsid w:val="00745840"/>
    <w:rsid w:val="007474DB"/>
    <w:rsid w:val="0075010A"/>
    <w:rsid w:val="0075076D"/>
    <w:rsid w:val="00755872"/>
    <w:rsid w:val="00760122"/>
    <w:rsid w:val="00760ABB"/>
    <w:rsid w:val="007612FC"/>
    <w:rsid w:val="00762EB1"/>
    <w:rsid w:val="00766599"/>
    <w:rsid w:val="007672B0"/>
    <w:rsid w:val="00771F83"/>
    <w:rsid w:val="00772FF5"/>
    <w:rsid w:val="00780C6B"/>
    <w:rsid w:val="00780EB4"/>
    <w:rsid w:val="007829CE"/>
    <w:rsid w:val="0078595F"/>
    <w:rsid w:val="00786089"/>
    <w:rsid w:val="00791692"/>
    <w:rsid w:val="007956FF"/>
    <w:rsid w:val="0079775B"/>
    <w:rsid w:val="007A198B"/>
    <w:rsid w:val="007A411F"/>
    <w:rsid w:val="007A4248"/>
    <w:rsid w:val="007A5F2E"/>
    <w:rsid w:val="007A6C5B"/>
    <w:rsid w:val="007A7BCE"/>
    <w:rsid w:val="007B306C"/>
    <w:rsid w:val="007B30D5"/>
    <w:rsid w:val="007B3F95"/>
    <w:rsid w:val="007B4A4E"/>
    <w:rsid w:val="007B7797"/>
    <w:rsid w:val="007C0482"/>
    <w:rsid w:val="007C06AE"/>
    <w:rsid w:val="007C106F"/>
    <w:rsid w:val="007C1A9B"/>
    <w:rsid w:val="007C1F0B"/>
    <w:rsid w:val="007C2900"/>
    <w:rsid w:val="007C4570"/>
    <w:rsid w:val="007C65FC"/>
    <w:rsid w:val="007C6D8F"/>
    <w:rsid w:val="007C70C4"/>
    <w:rsid w:val="007D1767"/>
    <w:rsid w:val="007D216E"/>
    <w:rsid w:val="007D5B31"/>
    <w:rsid w:val="007D6419"/>
    <w:rsid w:val="007D7762"/>
    <w:rsid w:val="007E02FB"/>
    <w:rsid w:val="007E149B"/>
    <w:rsid w:val="007E1800"/>
    <w:rsid w:val="007E5B1C"/>
    <w:rsid w:val="007E5EF8"/>
    <w:rsid w:val="007E7DCC"/>
    <w:rsid w:val="007F1704"/>
    <w:rsid w:val="007F1D86"/>
    <w:rsid w:val="008007B5"/>
    <w:rsid w:val="008011C7"/>
    <w:rsid w:val="008043CA"/>
    <w:rsid w:val="00805339"/>
    <w:rsid w:val="00815CA8"/>
    <w:rsid w:val="008179D7"/>
    <w:rsid w:val="00823A96"/>
    <w:rsid w:val="0082441E"/>
    <w:rsid w:val="0082484C"/>
    <w:rsid w:val="00824F06"/>
    <w:rsid w:val="008251BE"/>
    <w:rsid w:val="00833396"/>
    <w:rsid w:val="008345AC"/>
    <w:rsid w:val="00840B07"/>
    <w:rsid w:val="00840BA0"/>
    <w:rsid w:val="008439DC"/>
    <w:rsid w:val="00843B82"/>
    <w:rsid w:val="00845AE9"/>
    <w:rsid w:val="00852CD7"/>
    <w:rsid w:val="00855C35"/>
    <w:rsid w:val="008565E7"/>
    <w:rsid w:val="0085717F"/>
    <w:rsid w:val="0086146B"/>
    <w:rsid w:val="00861C34"/>
    <w:rsid w:val="00866B77"/>
    <w:rsid w:val="00866E56"/>
    <w:rsid w:val="00876936"/>
    <w:rsid w:val="0087732F"/>
    <w:rsid w:val="0088303F"/>
    <w:rsid w:val="008845B1"/>
    <w:rsid w:val="00887B8D"/>
    <w:rsid w:val="0089059E"/>
    <w:rsid w:val="00895DF7"/>
    <w:rsid w:val="008A23E6"/>
    <w:rsid w:val="008A64A0"/>
    <w:rsid w:val="008A7A20"/>
    <w:rsid w:val="008A7C00"/>
    <w:rsid w:val="008B11EA"/>
    <w:rsid w:val="008B5F97"/>
    <w:rsid w:val="008B7581"/>
    <w:rsid w:val="008C0348"/>
    <w:rsid w:val="008C141E"/>
    <w:rsid w:val="008C2628"/>
    <w:rsid w:val="008C2656"/>
    <w:rsid w:val="008C746C"/>
    <w:rsid w:val="008D0232"/>
    <w:rsid w:val="008D5F93"/>
    <w:rsid w:val="008F27E2"/>
    <w:rsid w:val="008F7648"/>
    <w:rsid w:val="00906263"/>
    <w:rsid w:val="009129B6"/>
    <w:rsid w:val="00913301"/>
    <w:rsid w:val="00913B4D"/>
    <w:rsid w:val="00916002"/>
    <w:rsid w:val="00921BED"/>
    <w:rsid w:val="0092321C"/>
    <w:rsid w:val="00926781"/>
    <w:rsid w:val="00927C63"/>
    <w:rsid w:val="00931F17"/>
    <w:rsid w:val="009324E2"/>
    <w:rsid w:val="00933CB2"/>
    <w:rsid w:val="009347FB"/>
    <w:rsid w:val="0093583E"/>
    <w:rsid w:val="00937E2C"/>
    <w:rsid w:val="00940DB9"/>
    <w:rsid w:val="00942889"/>
    <w:rsid w:val="00943813"/>
    <w:rsid w:val="009455F5"/>
    <w:rsid w:val="00945DD8"/>
    <w:rsid w:val="009472C4"/>
    <w:rsid w:val="00953A46"/>
    <w:rsid w:val="009546CD"/>
    <w:rsid w:val="00970EEA"/>
    <w:rsid w:val="00972364"/>
    <w:rsid w:val="00972902"/>
    <w:rsid w:val="009740E4"/>
    <w:rsid w:val="0097778F"/>
    <w:rsid w:val="00981119"/>
    <w:rsid w:val="00981D2F"/>
    <w:rsid w:val="00985BBE"/>
    <w:rsid w:val="00986200"/>
    <w:rsid w:val="00986904"/>
    <w:rsid w:val="00993215"/>
    <w:rsid w:val="00995663"/>
    <w:rsid w:val="0099620F"/>
    <w:rsid w:val="00996E52"/>
    <w:rsid w:val="009A007A"/>
    <w:rsid w:val="009A17FB"/>
    <w:rsid w:val="009A2C7C"/>
    <w:rsid w:val="009A36EB"/>
    <w:rsid w:val="009A7273"/>
    <w:rsid w:val="009A7A4E"/>
    <w:rsid w:val="009B02B7"/>
    <w:rsid w:val="009B11F2"/>
    <w:rsid w:val="009B4D22"/>
    <w:rsid w:val="009B53EC"/>
    <w:rsid w:val="009B6BFC"/>
    <w:rsid w:val="009B7531"/>
    <w:rsid w:val="009B7ACE"/>
    <w:rsid w:val="009C41A4"/>
    <w:rsid w:val="009C671A"/>
    <w:rsid w:val="009C7A2E"/>
    <w:rsid w:val="009F25CC"/>
    <w:rsid w:val="009F415D"/>
    <w:rsid w:val="009F5978"/>
    <w:rsid w:val="00A00AE4"/>
    <w:rsid w:val="00A02FDC"/>
    <w:rsid w:val="00A03741"/>
    <w:rsid w:val="00A1324D"/>
    <w:rsid w:val="00A15EA6"/>
    <w:rsid w:val="00A25B5B"/>
    <w:rsid w:val="00A25FAC"/>
    <w:rsid w:val="00A27FF7"/>
    <w:rsid w:val="00A33B42"/>
    <w:rsid w:val="00A4347B"/>
    <w:rsid w:val="00A52F42"/>
    <w:rsid w:val="00A5432E"/>
    <w:rsid w:val="00A627E6"/>
    <w:rsid w:val="00A63D14"/>
    <w:rsid w:val="00A745B8"/>
    <w:rsid w:val="00A755F9"/>
    <w:rsid w:val="00A75A98"/>
    <w:rsid w:val="00A76227"/>
    <w:rsid w:val="00A80DB5"/>
    <w:rsid w:val="00A82BF9"/>
    <w:rsid w:val="00A85E68"/>
    <w:rsid w:val="00A872D5"/>
    <w:rsid w:val="00A87D81"/>
    <w:rsid w:val="00AA021E"/>
    <w:rsid w:val="00AA0381"/>
    <w:rsid w:val="00AA0990"/>
    <w:rsid w:val="00AA3A4E"/>
    <w:rsid w:val="00AB0AB6"/>
    <w:rsid w:val="00AB13B8"/>
    <w:rsid w:val="00AB15C9"/>
    <w:rsid w:val="00AB1FF8"/>
    <w:rsid w:val="00AC145D"/>
    <w:rsid w:val="00AC1538"/>
    <w:rsid w:val="00AC1E70"/>
    <w:rsid w:val="00AC34DC"/>
    <w:rsid w:val="00AC6A69"/>
    <w:rsid w:val="00AD4F9C"/>
    <w:rsid w:val="00AD58B5"/>
    <w:rsid w:val="00AD634A"/>
    <w:rsid w:val="00AE3989"/>
    <w:rsid w:val="00AE470D"/>
    <w:rsid w:val="00AE49E9"/>
    <w:rsid w:val="00AE780A"/>
    <w:rsid w:val="00AF29E7"/>
    <w:rsid w:val="00AF526A"/>
    <w:rsid w:val="00B07F38"/>
    <w:rsid w:val="00B11F45"/>
    <w:rsid w:val="00B1325B"/>
    <w:rsid w:val="00B13A63"/>
    <w:rsid w:val="00B14CF5"/>
    <w:rsid w:val="00B20FE4"/>
    <w:rsid w:val="00B3026E"/>
    <w:rsid w:val="00B3039E"/>
    <w:rsid w:val="00B33E94"/>
    <w:rsid w:val="00B452DB"/>
    <w:rsid w:val="00B453D5"/>
    <w:rsid w:val="00B55798"/>
    <w:rsid w:val="00B62A0D"/>
    <w:rsid w:val="00B63396"/>
    <w:rsid w:val="00B63494"/>
    <w:rsid w:val="00B6547A"/>
    <w:rsid w:val="00B6695B"/>
    <w:rsid w:val="00B66E29"/>
    <w:rsid w:val="00B70F01"/>
    <w:rsid w:val="00B71AD7"/>
    <w:rsid w:val="00B76DBD"/>
    <w:rsid w:val="00B80E29"/>
    <w:rsid w:val="00B8100E"/>
    <w:rsid w:val="00B82B23"/>
    <w:rsid w:val="00B83583"/>
    <w:rsid w:val="00B873FE"/>
    <w:rsid w:val="00B904FC"/>
    <w:rsid w:val="00B9086E"/>
    <w:rsid w:val="00B911A6"/>
    <w:rsid w:val="00B92CF6"/>
    <w:rsid w:val="00B94155"/>
    <w:rsid w:val="00B95184"/>
    <w:rsid w:val="00B96000"/>
    <w:rsid w:val="00B969B5"/>
    <w:rsid w:val="00BA35EB"/>
    <w:rsid w:val="00BA77BC"/>
    <w:rsid w:val="00BA7CAA"/>
    <w:rsid w:val="00BB2346"/>
    <w:rsid w:val="00BB7337"/>
    <w:rsid w:val="00BC39AA"/>
    <w:rsid w:val="00BC5741"/>
    <w:rsid w:val="00BC7473"/>
    <w:rsid w:val="00BC7C1F"/>
    <w:rsid w:val="00BD47AC"/>
    <w:rsid w:val="00BD79F7"/>
    <w:rsid w:val="00BE30A4"/>
    <w:rsid w:val="00BE4792"/>
    <w:rsid w:val="00BE73AF"/>
    <w:rsid w:val="00BF0BC4"/>
    <w:rsid w:val="00BF41C2"/>
    <w:rsid w:val="00BF563A"/>
    <w:rsid w:val="00BF66B8"/>
    <w:rsid w:val="00C00A4A"/>
    <w:rsid w:val="00C02574"/>
    <w:rsid w:val="00C059A0"/>
    <w:rsid w:val="00C10082"/>
    <w:rsid w:val="00C10702"/>
    <w:rsid w:val="00C11B59"/>
    <w:rsid w:val="00C13977"/>
    <w:rsid w:val="00C14FBE"/>
    <w:rsid w:val="00C157CB"/>
    <w:rsid w:val="00C15F01"/>
    <w:rsid w:val="00C16E5D"/>
    <w:rsid w:val="00C2076D"/>
    <w:rsid w:val="00C24882"/>
    <w:rsid w:val="00C30C9E"/>
    <w:rsid w:val="00C35CE0"/>
    <w:rsid w:val="00C36929"/>
    <w:rsid w:val="00C4431A"/>
    <w:rsid w:val="00C44C42"/>
    <w:rsid w:val="00C51ED6"/>
    <w:rsid w:val="00C53B30"/>
    <w:rsid w:val="00C53D8F"/>
    <w:rsid w:val="00C55CF4"/>
    <w:rsid w:val="00C56F8F"/>
    <w:rsid w:val="00C713D7"/>
    <w:rsid w:val="00C75A8E"/>
    <w:rsid w:val="00C82927"/>
    <w:rsid w:val="00C84B2C"/>
    <w:rsid w:val="00C85448"/>
    <w:rsid w:val="00C8638B"/>
    <w:rsid w:val="00C92240"/>
    <w:rsid w:val="00CA0C40"/>
    <w:rsid w:val="00CA1DC3"/>
    <w:rsid w:val="00CA6896"/>
    <w:rsid w:val="00CA7A1A"/>
    <w:rsid w:val="00CB5031"/>
    <w:rsid w:val="00CB702F"/>
    <w:rsid w:val="00CC454C"/>
    <w:rsid w:val="00CC6201"/>
    <w:rsid w:val="00CC6646"/>
    <w:rsid w:val="00CD0B6F"/>
    <w:rsid w:val="00CD103D"/>
    <w:rsid w:val="00CD4EF8"/>
    <w:rsid w:val="00CD4F77"/>
    <w:rsid w:val="00CD655F"/>
    <w:rsid w:val="00CD7165"/>
    <w:rsid w:val="00CD7C18"/>
    <w:rsid w:val="00CE1348"/>
    <w:rsid w:val="00CE47E6"/>
    <w:rsid w:val="00CE5BD0"/>
    <w:rsid w:val="00CE6B8D"/>
    <w:rsid w:val="00CE7310"/>
    <w:rsid w:val="00CE785D"/>
    <w:rsid w:val="00CF4338"/>
    <w:rsid w:val="00D02817"/>
    <w:rsid w:val="00D037E4"/>
    <w:rsid w:val="00D05BC1"/>
    <w:rsid w:val="00D060E3"/>
    <w:rsid w:val="00D10185"/>
    <w:rsid w:val="00D1624B"/>
    <w:rsid w:val="00D16E97"/>
    <w:rsid w:val="00D1781B"/>
    <w:rsid w:val="00D20947"/>
    <w:rsid w:val="00D2239E"/>
    <w:rsid w:val="00D24607"/>
    <w:rsid w:val="00D24A58"/>
    <w:rsid w:val="00D252F9"/>
    <w:rsid w:val="00D25392"/>
    <w:rsid w:val="00D31930"/>
    <w:rsid w:val="00D31F0B"/>
    <w:rsid w:val="00D32561"/>
    <w:rsid w:val="00D37EF2"/>
    <w:rsid w:val="00D40461"/>
    <w:rsid w:val="00D4134A"/>
    <w:rsid w:val="00D415B8"/>
    <w:rsid w:val="00D42035"/>
    <w:rsid w:val="00D45F13"/>
    <w:rsid w:val="00D46CA9"/>
    <w:rsid w:val="00D475BC"/>
    <w:rsid w:val="00D51399"/>
    <w:rsid w:val="00D52C6B"/>
    <w:rsid w:val="00D54202"/>
    <w:rsid w:val="00D609DA"/>
    <w:rsid w:val="00D622EF"/>
    <w:rsid w:val="00D65C51"/>
    <w:rsid w:val="00D73047"/>
    <w:rsid w:val="00D7473B"/>
    <w:rsid w:val="00D76EE4"/>
    <w:rsid w:val="00D8154D"/>
    <w:rsid w:val="00D83E54"/>
    <w:rsid w:val="00D90F9E"/>
    <w:rsid w:val="00D936CF"/>
    <w:rsid w:val="00D96B7A"/>
    <w:rsid w:val="00D9740A"/>
    <w:rsid w:val="00D97CDF"/>
    <w:rsid w:val="00DA0336"/>
    <w:rsid w:val="00DA07A5"/>
    <w:rsid w:val="00DA204D"/>
    <w:rsid w:val="00DA463F"/>
    <w:rsid w:val="00DA538E"/>
    <w:rsid w:val="00DA6BA9"/>
    <w:rsid w:val="00DA7501"/>
    <w:rsid w:val="00DB298F"/>
    <w:rsid w:val="00DB382B"/>
    <w:rsid w:val="00DB3C9A"/>
    <w:rsid w:val="00DB69A8"/>
    <w:rsid w:val="00DB73FF"/>
    <w:rsid w:val="00DC51AC"/>
    <w:rsid w:val="00DD0579"/>
    <w:rsid w:val="00DD1BFF"/>
    <w:rsid w:val="00DD1F3D"/>
    <w:rsid w:val="00DD3DD0"/>
    <w:rsid w:val="00DD4DAF"/>
    <w:rsid w:val="00DD519B"/>
    <w:rsid w:val="00DD7B95"/>
    <w:rsid w:val="00DE3CAE"/>
    <w:rsid w:val="00DE4A5A"/>
    <w:rsid w:val="00DE61EA"/>
    <w:rsid w:val="00DF23CC"/>
    <w:rsid w:val="00DF791F"/>
    <w:rsid w:val="00E03446"/>
    <w:rsid w:val="00E04774"/>
    <w:rsid w:val="00E1187E"/>
    <w:rsid w:val="00E12087"/>
    <w:rsid w:val="00E121CD"/>
    <w:rsid w:val="00E125B3"/>
    <w:rsid w:val="00E15E4A"/>
    <w:rsid w:val="00E17F06"/>
    <w:rsid w:val="00E21407"/>
    <w:rsid w:val="00E31B7D"/>
    <w:rsid w:val="00E34AA4"/>
    <w:rsid w:val="00E37000"/>
    <w:rsid w:val="00E457F4"/>
    <w:rsid w:val="00E51AB2"/>
    <w:rsid w:val="00E52D25"/>
    <w:rsid w:val="00E5317C"/>
    <w:rsid w:val="00E531E6"/>
    <w:rsid w:val="00E60EA9"/>
    <w:rsid w:val="00E63FDC"/>
    <w:rsid w:val="00E666F9"/>
    <w:rsid w:val="00E67FC4"/>
    <w:rsid w:val="00E71B49"/>
    <w:rsid w:val="00E723C3"/>
    <w:rsid w:val="00E742A6"/>
    <w:rsid w:val="00E757EF"/>
    <w:rsid w:val="00E765F2"/>
    <w:rsid w:val="00E76C15"/>
    <w:rsid w:val="00E77D49"/>
    <w:rsid w:val="00E8262A"/>
    <w:rsid w:val="00E83F4A"/>
    <w:rsid w:val="00E863CF"/>
    <w:rsid w:val="00E9013B"/>
    <w:rsid w:val="00E913BE"/>
    <w:rsid w:val="00E92124"/>
    <w:rsid w:val="00E9221E"/>
    <w:rsid w:val="00E93DA4"/>
    <w:rsid w:val="00E960E1"/>
    <w:rsid w:val="00E9659E"/>
    <w:rsid w:val="00EA0389"/>
    <w:rsid w:val="00EA2655"/>
    <w:rsid w:val="00EA7CF6"/>
    <w:rsid w:val="00EB153C"/>
    <w:rsid w:val="00EB2947"/>
    <w:rsid w:val="00EB4EB4"/>
    <w:rsid w:val="00EB5BAF"/>
    <w:rsid w:val="00EB7CBE"/>
    <w:rsid w:val="00EC1527"/>
    <w:rsid w:val="00ED345A"/>
    <w:rsid w:val="00EE3E5A"/>
    <w:rsid w:val="00EE52A4"/>
    <w:rsid w:val="00EE7AED"/>
    <w:rsid w:val="00EF0E51"/>
    <w:rsid w:val="00EF14A4"/>
    <w:rsid w:val="00EF2490"/>
    <w:rsid w:val="00EF4D91"/>
    <w:rsid w:val="00F044F1"/>
    <w:rsid w:val="00F053A4"/>
    <w:rsid w:val="00F053FF"/>
    <w:rsid w:val="00F0612F"/>
    <w:rsid w:val="00F06AE7"/>
    <w:rsid w:val="00F1311C"/>
    <w:rsid w:val="00F16373"/>
    <w:rsid w:val="00F203FC"/>
    <w:rsid w:val="00F26FD6"/>
    <w:rsid w:val="00F27564"/>
    <w:rsid w:val="00F30135"/>
    <w:rsid w:val="00F33722"/>
    <w:rsid w:val="00F36C59"/>
    <w:rsid w:val="00F46A11"/>
    <w:rsid w:val="00F50F7B"/>
    <w:rsid w:val="00F519C3"/>
    <w:rsid w:val="00F61958"/>
    <w:rsid w:val="00F64B49"/>
    <w:rsid w:val="00F65061"/>
    <w:rsid w:val="00F70074"/>
    <w:rsid w:val="00F744E4"/>
    <w:rsid w:val="00F77594"/>
    <w:rsid w:val="00F859A4"/>
    <w:rsid w:val="00F925FC"/>
    <w:rsid w:val="00F927CE"/>
    <w:rsid w:val="00F931D1"/>
    <w:rsid w:val="00F977EB"/>
    <w:rsid w:val="00FA5D86"/>
    <w:rsid w:val="00FA79CB"/>
    <w:rsid w:val="00FB6A9F"/>
    <w:rsid w:val="00FB7C5F"/>
    <w:rsid w:val="00FB7C99"/>
    <w:rsid w:val="00FC05B0"/>
    <w:rsid w:val="00FC225B"/>
    <w:rsid w:val="00FC238A"/>
    <w:rsid w:val="00FC27CD"/>
    <w:rsid w:val="00FC3F76"/>
    <w:rsid w:val="00FD7942"/>
    <w:rsid w:val="00FE2111"/>
    <w:rsid w:val="00FE319F"/>
    <w:rsid w:val="00FE3882"/>
    <w:rsid w:val="00FE4D11"/>
    <w:rsid w:val="00FE75C4"/>
    <w:rsid w:val="00FE788E"/>
    <w:rsid w:val="00FF33BA"/>
    <w:rsid w:val="00FF567C"/>
    <w:rsid w:val="00F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1F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086E"/>
    <w:pPr>
      <w:spacing w:after="200" w:line="276" w:lineRule="auto"/>
    </w:pPr>
    <w:rPr>
      <w:rFonts w:ascii="Arial" w:hAnsi="Arial"/>
      <w:sz w:val="22"/>
      <w:szCs w:val="22"/>
    </w:rPr>
  </w:style>
  <w:style w:type="paragraph" w:styleId="Heading1">
    <w:name w:val="heading 1"/>
    <w:basedOn w:val="Normal"/>
    <w:next w:val="Normal"/>
    <w:link w:val="Heading1Char"/>
    <w:uiPriority w:val="9"/>
    <w:qFormat/>
    <w:rsid w:val="00B9086E"/>
    <w:pPr>
      <w:keepNext/>
      <w:keepLines/>
      <w:spacing w:before="480" w:after="0"/>
      <w:outlineLvl w:val="0"/>
    </w:pPr>
    <w:rPr>
      <w:rFonts w:eastAsia="Times New Roman"/>
      <w:b/>
      <w:bCs/>
      <w:color w:val="365F91"/>
      <w:sz w:val="28"/>
      <w:szCs w:val="28"/>
    </w:rPr>
  </w:style>
  <w:style w:type="paragraph" w:styleId="Heading2">
    <w:name w:val="heading 2"/>
    <w:basedOn w:val="Normal"/>
    <w:next w:val="Normal"/>
    <w:link w:val="Heading2Char"/>
    <w:uiPriority w:val="9"/>
    <w:unhideWhenUsed/>
    <w:qFormat/>
    <w:rsid w:val="00B9086E"/>
    <w:pPr>
      <w:keepNext/>
      <w:spacing w:before="240" w:after="60"/>
      <w:outlineLvl w:val="1"/>
    </w:pPr>
    <w:rPr>
      <w:rFonts w:eastAsia="Times New Roman"/>
      <w:b/>
      <w:bCs/>
      <w:szCs w:val="28"/>
    </w:rPr>
  </w:style>
  <w:style w:type="paragraph" w:styleId="Heading3">
    <w:name w:val="heading 3"/>
    <w:basedOn w:val="Normal"/>
    <w:next w:val="Normal"/>
    <w:link w:val="Heading3Char"/>
    <w:uiPriority w:val="9"/>
    <w:semiHidden/>
    <w:unhideWhenUsed/>
    <w:qFormat/>
    <w:rsid w:val="00053B42"/>
    <w:pPr>
      <w:keepNext/>
      <w:keepLines/>
      <w:spacing w:before="40" w:after="0"/>
      <w:outlineLvl w:val="2"/>
    </w:pPr>
    <w:rPr>
      <w:rFonts w:ascii="Calibri Light" w:eastAsia="Times New Roman" w:hAnsi="Calibri Light"/>
      <w:color w:val="1F3763"/>
      <w:sz w:val="24"/>
      <w:szCs w:val="24"/>
    </w:rPr>
  </w:style>
  <w:style w:type="paragraph" w:styleId="Heading4">
    <w:name w:val="heading 4"/>
    <w:basedOn w:val="Normal"/>
    <w:next w:val="Normal"/>
    <w:link w:val="Heading4Char"/>
    <w:uiPriority w:val="9"/>
    <w:semiHidden/>
    <w:unhideWhenUsed/>
    <w:qFormat/>
    <w:rsid w:val="00BE4792"/>
    <w:pPr>
      <w:keepNext/>
      <w:keepLines/>
      <w:spacing w:before="40" w:after="0"/>
      <w:outlineLvl w:val="3"/>
    </w:pPr>
    <w:rPr>
      <w:rFonts w:ascii="Calibri Light" w:eastAsia="Times New Roman"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9086E"/>
    <w:rPr>
      <w:rFonts w:ascii="Arial" w:eastAsia="Times New Roman" w:hAnsi="Arial"/>
      <w:b/>
      <w:bCs/>
      <w:color w:val="365F91"/>
      <w:sz w:val="28"/>
      <w:szCs w:val="28"/>
    </w:rPr>
  </w:style>
  <w:style w:type="paragraph" w:styleId="TOCHeading">
    <w:name w:val="TOC Heading"/>
    <w:basedOn w:val="Heading1"/>
    <w:next w:val="Normal"/>
    <w:uiPriority w:val="39"/>
    <w:semiHidden/>
    <w:unhideWhenUsed/>
    <w:qFormat/>
    <w:rsid w:val="00101A7E"/>
    <w:pPr>
      <w:outlineLvl w:val="9"/>
    </w:pPr>
    <w:rPr>
      <w:lang w:eastAsia="ja-JP"/>
    </w:rPr>
  </w:style>
  <w:style w:type="paragraph" w:styleId="TOC1">
    <w:name w:val="toc 1"/>
    <w:basedOn w:val="Normal"/>
    <w:next w:val="Normal"/>
    <w:autoRedefine/>
    <w:uiPriority w:val="39"/>
    <w:unhideWhenUsed/>
    <w:rsid w:val="00101A7E"/>
    <w:pPr>
      <w:spacing w:after="100"/>
    </w:pPr>
  </w:style>
  <w:style w:type="character" w:styleId="Hyperlink">
    <w:name w:val="Hyperlink"/>
    <w:uiPriority w:val="99"/>
    <w:unhideWhenUsed/>
    <w:rsid w:val="00101A7E"/>
    <w:rPr>
      <w:color w:val="0000FF"/>
      <w:u w:val="single"/>
    </w:rPr>
  </w:style>
  <w:style w:type="paragraph" w:styleId="BalloonText">
    <w:name w:val="Balloon Text"/>
    <w:basedOn w:val="Normal"/>
    <w:link w:val="BalloonTextChar"/>
    <w:uiPriority w:val="99"/>
    <w:semiHidden/>
    <w:unhideWhenUsed/>
    <w:rsid w:val="00101A7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01A7E"/>
    <w:rPr>
      <w:rFonts w:ascii="Tahoma" w:hAnsi="Tahoma" w:cs="Tahoma"/>
      <w:sz w:val="16"/>
      <w:szCs w:val="16"/>
    </w:rPr>
  </w:style>
  <w:style w:type="paragraph" w:styleId="Header">
    <w:name w:val="header"/>
    <w:basedOn w:val="Normal"/>
    <w:link w:val="HeaderChar"/>
    <w:uiPriority w:val="99"/>
    <w:unhideWhenUsed/>
    <w:rsid w:val="00F744E4"/>
    <w:pPr>
      <w:tabs>
        <w:tab w:val="center" w:pos="4680"/>
        <w:tab w:val="right" w:pos="9360"/>
      </w:tabs>
    </w:pPr>
  </w:style>
  <w:style w:type="character" w:customStyle="1" w:styleId="HeaderChar">
    <w:name w:val="Header Char"/>
    <w:link w:val="Header"/>
    <w:uiPriority w:val="99"/>
    <w:rsid w:val="00F744E4"/>
    <w:rPr>
      <w:sz w:val="22"/>
      <w:szCs w:val="22"/>
    </w:rPr>
  </w:style>
  <w:style w:type="paragraph" w:styleId="Footer">
    <w:name w:val="footer"/>
    <w:basedOn w:val="Normal"/>
    <w:link w:val="FooterChar"/>
    <w:uiPriority w:val="99"/>
    <w:unhideWhenUsed/>
    <w:rsid w:val="00F744E4"/>
    <w:pPr>
      <w:tabs>
        <w:tab w:val="center" w:pos="4680"/>
        <w:tab w:val="right" w:pos="9360"/>
      </w:tabs>
    </w:pPr>
  </w:style>
  <w:style w:type="character" w:customStyle="1" w:styleId="FooterChar">
    <w:name w:val="Footer Char"/>
    <w:link w:val="Footer"/>
    <w:uiPriority w:val="99"/>
    <w:rsid w:val="00F744E4"/>
    <w:rPr>
      <w:sz w:val="22"/>
      <w:szCs w:val="22"/>
    </w:rPr>
  </w:style>
  <w:style w:type="character" w:customStyle="1" w:styleId="Heading2Char">
    <w:name w:val="Heading 2 Char"/>
    <w:link w:val="Heading2"/>
    <w:uiPriority w:val="9"/>
    <w:rsid w:val="00B9086E"/>
    <w:rPr>
      <w:rFonts w:ascii="Arial" w:eastAsia="Times New Roman" w:hAnsi="Arial" w:cs="Times New Roman"/>
      <w:b/>
      <w:bCs/>
      <w:sz w:val="22"/>
      <w:szCs w:val="28"/>
    </w:rPr>
  </w:style>
  <w:style w:type="paragraph" w:styleId="TOC2">
    <w:name w:val="toc 2"/>
    <w:basedOn w:val="Normal"/>
    <w:next w:val="Normal"/>
    <w:autoRedefine/>
    <w:uiPriority w:val="39"/>
    <w:unhideWhenUsed/>
    <w:rsid w:val="0047506F"/>
    <w:pPr>
      <w:ind w:left="220"/>
    </w:pPr>
  </w:style>
  <w:style w:type="paragraph" w:customStyle="1" w:styleId="Bibliographyentries">
    <w:name w:val="Bibliography entries"/>
    <w:basedOn w:val="Normal"/>
    <w:qFormat/>
    <w:rsid w:val="00B9086E"/>
    <w:pPr>
      <w:tabs>
        <w:tab w:val="left" w:pos="360"/>
      </w:tabs>
      <w:spacing w:after="0"/>
    </w:pPr>
  </w:style>
  <w:style w:type="character" w:customStyle="1" w:styleId="Heading3Char">
    <w:name w:val="Heading 3 Char"/>
    <w:link w:val="Heading3"/>
    <w:uiPriority w:val="9"/>
    <w:semiHidden/>
    <w:rsid w:val="00053B42"/>
    <w:rPr>
      <w:rFonts w:ascii="Calibri Light" w:eastAsia="Times New Roman" w:hAnsi="Calibri Light" w:cs="Times New Roman"/>
      <w:color w:val="1F3763"/>
      <w:sz w:val="24"/>
      <w:szCs w:val="24"/>
    </w:rPr>
  </w:style>
  <w:style w:type="character" w:styleId="FollowedHyperlink">
    <w:name w:val="FollowedHyperlink"/>
    <w:uiPriority w:val="99"/>
    <w:semiHidden/>
    <w:unhideWhenUsed/>
    <w:rsid w:val="008A7C00"/>
    <w:rPr>
      <w:color w:val="954F72"/>
      <w:u w:val="single"/>
    </w:rPr>
  </w:style>
  <w:style w:type="table" w:styleId="TableGrid">
    <w:name w:val="Table Grid"/>
    <w:basedOn w:val="TableNormal"/>
    <w:uiPriority w:val="59"/>
    <w:rsid w:val="00B669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link w:val="Heading4"/>
    <w:uiPriority w:val="9"/>
    <w:semiHidden/>
    <w:rsid w:val="00BE4792"/>
    <w:rPr>
      <w:rFonts w:ascii="Calibri Light" w:eastAsia="Times New Roman" w:hAnsi="Calibri Light" w:cs="Times New Roman"/>
      <w:i/>
      <w:iCs/>
      <w:color w:val="2F5496"/>
      <w:sz w:val="22"/>
      <w:szCs w:val="22"/>
    </w:rPr>
  </w:style>
  <w:style w:type="paragraph" w:customStyle="1" w:styleId="epubnoindent">
    <w:name w:val="epub__noindent"/>
    <w:basedOn w:val="Normal"/>
    <w:rsid w:val="00BE4792"/>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DefaultParagraphFont"/>
    <w:rsid w:val="00BE4792"/>
  </w:style>
  <w:style w:type="character" w:styleId="Emphasis">
    <w:name w:val="Emphasis"/>
    <w:uiPriority w:val="20"/>
    <w:qFormat/>
    <w:rsid w:val="00BE47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95678">
      <w:bodyDiv w:val="1"/>
      <w:marLeft w:val="0"/>
      <w:marRight w:val="0"/>
      <w:marTop w:val="0"/>
      <w:marBottom w:val="0"/>
      <w:divBdr>
        <w:top w:val="none" w:sz="0" w:space="0" w:color="auto"/>
        <w:left w:val="none" w:sz="0" w:space="0" w:color="auto"/>
        <w:bottom w:val="none" w:sz="0" w:space="0" w:color="auto"/>
        <w:right w:val="none" w:sz="0" w:space="0" w:color="auto"/>
      </w:divBdr>
    </w:div>
    <w:div w:id="643589050">
      <w:bodyDiv w:val="1"/>
      <w:marLeft w:val="0"/>
      <w:marRight w:val="0"/>
      <w:marTop w:val="0"/>
      <w:marBottom w:val="0"/>
      <w:divBdr>
        <w:top w:val="none" w:sz="0" w:space="0" w:color="auto"/>
        <w:left w:val="none" w:sz="0" w:space="0" w:color="auto"/>
        <w:bottom w:val="none" w:sz="0" w:space="0" w:color="auto"/>
        <w:right w:val="none" w:sz="0" w:space="0" w:color="auto"/>
      </w:divBdr>
    </w:div>
    <w:div w:id="17318788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moz.com/beginners-guide-to-seo"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support.google.com/webmasters/answer/7451184?hl=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uliesweany/Documents/Coding/IT1150IntroToWebProgramming/IT1150LabXSpring2018JulieSwean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B7D08-BE5E-4B48-9744-BC2468215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IT1150LabXSpring2018JulieSweany.dotx</Template>
  <TotalTime>304</TotalTime>
  <Pages>13</Pages>
  <Words>2143</Words>
  <Characters>12221</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14336</CharactersWithSpaces>
  <SharedDoc>false</SharedDoc>
  <HLinks>
    <vt:vector size="54" baseType="variant">
      <vt:variant>
        <vt:i4>4063332</vt:i4>
      </vt:variant>
      <vt:variant>
        <vt:i4>51</vt:i4>
      </vt:variant>
      <vt:variant>
        <vt:i4>0</vt:i4>
      </vt:variant>
      <vt:variant>
        <vt:i4>5</vt:i4>
      </vt:variant>
      <vt:variant>
        <vt:lpwstr>http://searchnetworking.techtarget.com/definition/ICMP</vt:lpwstr>
      </vt:variant>
      <vt:variant>
        <vt:lpwstr/>
      </vt:variant>
      <vt:variant>
        <vt:i4>1310724</vt:i4>
      </vt:variant>
      <vt:variant>
        <vt:i4>44</vt:i4>
      </vt:variant>
      <vt:variant>
        <vt:i4>0</vt:i4>
      </vt:variant>
      <vt:variant>
        <vt:i4>5</vt:i4>
      </vt:variant>
      <vt:variant>
        <vt:lpwstr/>
      </vt:variant>
      <vt:variant>
        <vt:lpwstr>_Toc500681841</vt:lpwstr>
      </vt:variant>
      <vt:variant>
        <vt:i4>1310725</vt:i4>
      </vt:variant>
      <vt:variant>
        <vt:i4>38</vt:i4>
      </vt:variant>
      <vt:variant>
        <vt:i4>0</vt:i4>
      </vt:variant>
      <vt:variant>
        <vt:i4>5</vt:i4>
      </vt:variant>
      <vt:variant>
        <vt:lpwstr/>
      </vt:variant>
      <vt:variant>
        <vt:lpwstr>_Toc500681840</vt:lpwstr>
      </vt:variant>
      <vt:variant>
        <vt:i4>1245190</vt:i4>
      </vt:variant>
      <vt:variant>
        <vt:i4>32</vt:i4>
      </vt:variant>
      <vt:variant>
        <vt:i4>0</vt:i4>
      </vt:variant>
      <vt:variant>
        <vt:i4>5</vt:i4>
      </vt:variant>
      <vt:variant>
        <vt:lpwstr/>
      </vt:variant>
      <vt:variant>
        <vt:lpwstr>_Toc500681833</vt:lpwstr>
      </vt:variant>
      <vt:variant>
        <vt:i4>1245191</vt:i4>
      </vt:variant>
      <vt:variant>
        <vt:i4>26</vt:i4>
      </vt:variant>
      <vt:variant>
        <vt:i4>0</vt:i4>
      </vt:variant>
      <vt:variant>
        <vt:i4>5</vt:i4>
      </vt:variant>
      <vt:variant>
        <vt:lpwstr/>
      </vt:variant>
      <vt:variant>
        <vt:lpwstr>_Toc500681832</vt:lpwstr>
      </vt:variant>
      <vt:variant>
        <vt:i4>1245188</vt:i4>
      </vt:variant>
      <vt:variant>
        <vt:i4>20</vt:i4>
      </vt:variant>
      <vt:variant>
        <vt:i4>0</vt:i4>
      </vt:variant>
      <vt:variant>
        <vt:i4>5</vt:i4>
      </vt:variant>
      <vt:variant>
        <vt:lpwstr/>
      </vt:variant>
      <vt:variant>
        <vt:lpwstr>_Toc500681831</vt:lpwstr>
      </vt:variant>
      <vt:variant>
        <vt:i4>1179649</vt:i4>
      </vt:variant>
      <vt:variant>
        <vt:i4>14</vt:i4>
      </vt:variant>
      <vt:variant>
        <vt:i4>0</vt:i4>
      </vt:variant>
      <vt:variant>
        <vt:i4>5</vt:i4>
      </vt:variant>
      <vt:variant>
        <vt:lpwstr/>
      </vt:variant>
      <vt:variant>
        <vt:lpwstr>_Toc500681824</vt:lpwstr>
      </vt:variant>
      <vt:variant>
        <vt:i4>1179654</vt:i4>
      </vt:variant>
      <vt:variant>
        <vt:i4>8</vt:i4>
      </vt:variant>
      <vt:variant>
        <vt:i4>0</vt:i4>
      </vt:variant>
      <vt:variant>
        <vt:i4>5</vt:i4>
      </vt:variant>
      <vt:variant>
        <vt:lpwstr/>
      </vt:variant>
      <vt:variant>
        <vt:lpwstr>_Toc500681823</vt:lpwstr>
      </vt:variant>
      <vt:variant>
        <vt:i4>1179655</vt:i4>
      </vt:variant>
      <vt:variant>
        <vt:i4>2</vt:i4>
      </vt:variant>
      <vt:variant>
        <vt:i4>0</vt:i4>
      </vt:variant>
      <vt:variant>
        <vt:i4>5</vt:i4>
      </vt:variant>
      <vt:variant>
        <vt:lpwstr/>
      </vt:variant>
      <vt:variant>
        <vt:lpwstr>_Toc500681822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Sweany, Juliet - S01179577</dc:creator>
  <cp:keywords/>
  <cp:lastModifiedBy>Sweany, Juliet - S01179577</cp:lastModifiedBy>
  <cp:revision>22</cp:revision>
  <dcterms:created xsi:type="dcterms:W3CDTF">2018-02-06T03:15:00Z</dcterms:created>
  <dcterms:modified xsi:type="dcterms:W3CDTF">2018-02-11T20:02:00Z</dcterms:modified>
</cp:coreProperties>
</file>
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CE44EF" w14:textId="77777777" w:rsidR="00AA0381" w:rsidRPr="00F70074" w:rsidRDefault="00AA0381" w:rsidP="000D0BEC">
      <w:pPr>
        <w:spacing w:after="120" w:line="240" w:lineRule="auto"/>
        <w:jc w:val="center"/>
        <w:rPr>
          <w:rFonts w:cs="Arial"/>
        </w:rPr>
      </w:pPr>
    </w:p>
    <w:p w14:paraId="72374E7A" w14:textId="77777777" w:rsidR="00101A7E" w:rsidRPr="00F70074" w:rsidRDefault="00101A7E" w:rsidP="000D0BEC">
      <w:pPr>
        <w:spacing w:after="120" w:line="240" w:lineRule="auto"/>
        <w:jc w:val="center"/>
        <w:rPr>
          <w:rFonts w:cs="Arial"/>
        </w:rPr>
      </w:pPr>
    </w:p>
    <w:p w14:paraId="4ECA8D5D" w14:textId="77777777" w:rsidR="00101A7E" w:rsidRPr="00F70074" w:rsidRDefault="00101A7E" w:rsidP="000D0BEC">
      <w:pPr>
        <w:spacing w:after="120" w:line="240" w:lineRule="auto"/>
        <w:jc w:val="center"/>
        <w:rPr>
          <w:rFonts w:cs="Arial"/>
        </w:rPr>
      </w:pPr>
    </w:p>
    <w:p w14:paraId="4B9E0A1E" w14:textId="77777777" w:rsidR="00101A7E" w:rsidRDefault="007829CE" w:rsidP="00B9086E">
      <w:pPr>
        <w:jc w:val="center"/>
      </w:pPr>
      <w:r>
        <w:t>Julie Sweany</w:t>
      </w:r>
    </w:p>
    <w:p w14:paraId="08F6F8DE" w14:textId="77777777" w:rsidR="005B243D" w:rsidRDefault="005B243D" w:rsidP="00B9086E">
      <w:pPr>
        <w:jc w:val="center"/>
      </w:pPr>
    </w:p>
    <w:p w14:paraId="05B61992" w14:textId="43AB54F2" w:rsidR="00101A7E" w:rsidRDefault="00515067" w:rsidP="00B9086E">
      <w:pPr>
        <w:jc w:val="center"/>
      </w:pPr>
      <w:r>
        <w:t xml:space="preserve">Lab </w:t>
      </w:r>
      <w:r w:rsidR="009D3002">
        <w:t>3</w:t>
      </w:r>
    </w:p>
    <w:p w14:paraId="35FF9D01" w14:textId="77777777" w:rsidR="00515067" w:rsidRDefault="00515067" w:rsidP="00B9086E">
      <w:pPr>
        <w:jc w:val="center"/>
      </w:pPr>
    </w:p>
    <w:p w14:paraId="2A36F439" w14:textId="11C3F02F" w:rsidR="00515067" w:rsidRDefault="009D3002" w:rsidP="00B9086E">
      <w:pPr>
        <w:jc w:val="center"/>
      </w:pPr>
      <w:r>
        <w:t>March 19</w:t>
      </w:r>
      <w:r w:rsidR="00515067">
        <w:t>, 2018</w:t>
      </w:r>
    </w:p>
    <w:p w14:paraId="194405C7" w14:textId="77777777" w:rsidR="001C2B19" w:rsidRDefault="001C2B19" w:rsidP="00B9086E">
      <w:pPr>
        <w:jc w:val="center"/>
      </w:pPr>
    </w:p>
    <w:p w14:paraId="619E5951" w14:textId="77777777" w:rsidR="001C2B19" w:rsidRPr="00F70074" w:rsidRDefault="001C2B19" w:rsidP="00B9086E">
      <w:pPr>
        <w:jc w:val="center"/>
      </w:pPr>
      <w:r>
        <w:t>IT1150, CRN13094</w:t>
      </w:r>
    </w:p>
    <w:p w14:paraId="12D550D8" w14:textId="77777777" w:rsidR="00101A7E" w:rsidRPr="00F70074" w:rsidRDefault="00101A7E" w:rsidP="00B9086E">
      <w:r w:rsidRPr="00F70074">
        <w:br w:type="page"/>
      </w:r>
    </w:p>
    <w:p w14:paraId="1C8B2ED6" w14:textId="77777777" w:rsidR="00101A7E" w:rsidRPr="00F70074" w:rsidRDefault="00101A7E" w:rsidP="000D0BEC">
      <w:pPr>
        <w:pStyle w:val="Heading1"/>
        <w:spacing w:before="0" w:after="120" w:line="240" w:lineRule="auto"/>
        <w:rPr>
          <w:rFonts w:cs="Arial"/>
        </w:rPr>
      </w:pPr>
      <w:bookmarkStart w:id="0" w:name="_Toc500681821"/>
      <w:bookmarkStart w:id="1" w:name="_Toc509227739"/>
      <w:r w:rsidRPr="00F70074">
        <w:rPr>
          <w:rFonts w:cs="Arial"/>
        </w:rPr>
        <w:lastRenderedPageBreak/>
        <w:t>Table of Contents</w:t>
      </w:r>
      <w:bookmarkEnd w:id="0"/>
      <w:bookmarkEnd w:id="1"/>
    </w:p>
    <w:p w14:paraId="5EB1D8D9" w14:textId="77777777" w:rsidR="00647BAF" w:rsidRDefault="00F70074">
      <w:pPr>
        <w:pStyle w:val="TOC1"/>
        <w:tabs>
          <w:tab w:val="right" w:leader="dot" w:pos="935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509227739" w:history="1">
        <w:r w:rsidR="00647BAF" w:rsidRPr="009806B4">
          <w:rPr>
            <w:rStyle w:val="Hyperlink"/>
            <w:rFonts w:cs="Arial"/>
            <w:noProof/>
          </w:rPr>
          <w:t>Table of Contents</w:t>
        </w:r>
        <w:r w:rsidR="00647BAF">
          <w:rPr>
            <w:noProof/>
            <w:webHidden/>
          </w:rPr>
          <w:tab/>
        </w:r>
        <w:r w:rsidR="00647BAF">
          <w:rPr>
            <w:noProof/>
            <w:webHidden/>
          </w:rPr>
          <w:fldChar w:fldCharType="begin"/>
        </w:r>
        <w:r w:rsidR="00647BAF">
          <w:rPr>
            <w:noProof/>
            <w:webHidden/>
          </w:rPr>
          <w:instrText xml:space="preserve"> PAGEREF _Toc509227739 \h </w:instrText>
        </w:r>
        <w:r w:rsidR="00647BAF">
          <w:rPr>
            <w:noProof/>
            <w:webHidden/>
          </w:rPr>
        </w:r>
        <w:r w:rsidR="00647BAF">
          <w:rPr>
            <w:noProof/>
            <w:webHidden/>
          </w:rPr>
          <w:fldChar w:fldCharType="separate"/>
        </w:r>
        <w:r w:rsidR="00647BAF">
          <w:rPr>
            <w:noProof/>
            <w:webHidden/>
          </w:rPr>
          <w:t>2</w:t>
        </w:r>
        <w:r w:rsidR="00647BAF">
          <w:rPr>
            <w:noProof/>
            <w:webHidden/>
          </w:rPr>
          <w:fldChar w:fldCharType="end"/>
        </w:r>
      </w:hyperlink>
    </w:p>
    <w:p w14:paraId="67D8E92D" w14:textId="77777777" w:rsidR="00647BAF" w:rsidRDefault="00647BAF">
      <w:pPr>
        <w:pStyle w:val="TOC1"/>
        <w:tabs>
          <w:tab w:val="right" w:leader="dot" w:pos="9350"/>
        </w:tabs>
        <w:rPr>
          <w:rFonts w:asciiTheme="minorHAnsi" w:eastAsiaTheme="minorEastAsia" w:hAnsiTheme="minorHAnsi" w:cstheme="minorBidi"/>
          <w:noProof/>
          <w:sz w:val="24"/>
          <w:szCs w:val="24"/>
        </w:rPr>
      </w:pPr>
      <w:hyperlink w:anchor="_Toc509227740" w:history="1">
        <w:r w:rsidRPr="009806B4">
          <w:rPr>
            <w:rStyle w:val="Hyperlink"/>
            <w:rFonts w:cs="Arial"/>
            <w:noProof/>
          </w:rPr>
          <w:t>Executive Summary</w:t>
        </w:r>
        <w:r>
          <w:rPr>
            <w:noProof/>
            <w:webHidden/>
          </w:rPr>
          <w:tab/>
        </w:r>
        <w:r>
          <w:rPr>
            <w:noProof/>
            <w:webHidden/>
          </w:rPr>
          <w:fldChar w:fldCharType="begin"/>
        </w:r>
        <w:r>
          <w:rPr>
            <w:noProof/>
            <w:webHidden/>
          </w:rPr>
          <w:instrText xml:space="preserve"> PAGEREF _Toc509227740 \h </w:instrText>
        </w:r>
        <w:r>
          <w:rPr>
            <w:noProof/>
            <w:webHidden/>
          </w:rPr>
        </w:r>
        <w:r>
          <w:rPr>
            <w:noProof/>
            <w:webHidden/>
          </w:rPr>
          <w:fldChar w:fldCharType="separate"/>
        </w:r>
        <w:r>
          <w:rPr>
            <w:noProof/>
            <w:webHidden/>
          </w:rPr>
          <w:t>3</w:t>
        </w:r>
        <w:r>
          <w:rPr>
            <w:noProof/>
            <w:webHidden/>
          </w:rPr>
          <w:fldChar w:fldCharType="end"/>
        </w:r>
      </w:hyperlink>
    </w:p>
    <w:p w14:paraId="07765637" w14:textId="77777777" w:rsidR="00647BAF" w:rsidRDefault="00647BAF">
      <w:pPr>
        <w:pStyle w:val="TOC1"/>
        <w:tabs>
          <w:tab w:val="right" w:leader="dot" w:pos="9350"/>
        </w:tabs>
        <w:rPr>
          <w:rFonts w:asciiTheme="minorHAnsi" w:eastAsiaTheme="minorEastAsia" w:hAnsiTheme="minorHAnsi" w:cstheme="minorBidi"/>
          <w:noProof/>
          <w:sz w:val="24"/>
          <w:szCs w:val="24"/>
        </w:rPr>
      </w:pPr>
      <w:hyperlink w:anchor="_Toc509227741" w:history="1">
        <w:r w:rsidRPr="009806B4">
          <w:rPr>
            <w:rStyle w:val="Hyperlink"/>
            <w:rFonts w:cs="Arial"/>
            <w:noProof/>
          </w:rPr>
          <w:t>Chapter 5, Exercise 5-1</w:t>
        </w:r>
        <w:r>
          <w:rPr>
            <w:noProof/>
            <w:webHidden/>
          </w:rPr>
          <w:tab/>
        </w:r>
        <w:r>
          <w:rPr>
            <w:noProof/>
            <w:webHidden/>
          </w:rPr>
          <w:fldChar w:fldCharType="begin"/>
        </w:r>
        <w:r>
          <w:rPr>
            <w:noProof/>
            <w:webHidden/>
          </w:rPr>
          <w:instrText xml:space="preserve"> PAGEREF _Toc509227741 \h </w:instrText>
        </w:r>
        <w:r>
          <w:rPr>
            <w:noProof/>
            <w:webHidden/>
          </w:rPr>
        </w:r>
        <w:r>
          <w:rPr>
            <w:noProof/>
            <w:webHidden/>
          </w:rPr>
          <w:fldChar w:fldCharType="separate"/>
        </w:r>
        <w:r>
          <w:rPr>
            <w:noProof/>
            <w:webHidden/>
          </w:rPr>
          <w:t>4</w:t>
        </w:r>
        <w:r>
          <w:rPr>
            <w:noProof/>
            <w:webHidden/>
          </w:rPr>
          <w:fldChar w:fldCharType="end"/>
        </w:r>
      </w:hyperlink>
    </w:p>
    <w:p w14:paraId="61D640EA" w14:textId="77777777" w:rsidR="00647BAF" w:rsidRDefault="00647BAF">
      <w:pPr>
        <w:pStyle w:val="TOC1"/>
        <w:tabs>
          <w:tab w:val="right" w:leader="dot" w:pos="9350"/>
        </w:tabs>
        <w:rPr>
          <w:rFonts w:asciiTheme="minorHAnsi" w:eastAsiaTheme="minorEastAsia" w:hAnsiTheme="minorHAnsi" w:cstheme="minorBidi"/>
          <w:noProof/>
          <w:sz w:val="24"/>
          <w:szCs w:val="24"/>
        </w:rPr>
      </w:pPr>
      <w:hyperlink w:anchor="_Toc509227742" w:history="1">
        <w:r w:rsidRPr="009806B4">
          <w:rPr>
            <w:rStyle w:val="Hyperlink"/>
            <w:rFonts w:cs="Arial"/>
            <w:noProof/>
          </w:rPr>
          <w:t>Chapter 5, Exercise 5-2</w:t>
        </w:r>
        <w:r>
          <w:rPr>
            <w:noProof/>
            <w:webHidden/>
          </w:rPr>
          <w:tab/>
        </w:r>
        <w:r>
          <w:rPr>
            <w:noProof/>
            <w:webHidden/>
          </w:rPr>
          <w:fldChar w:fldCharType="begin"/>
        </w:r>
        <w:r>
          <w:rPr>
            <w:noProof/>
            <w:webHidden/>
          </w:rPr>
          <w:instrText xml:space="preserve"> PAGEREF _Toc509227742 \h </w:instrText>
        </w:r>
        <w:r>
          <w:rPr>
            <w:noProof/>
            <w:webHidden/>
          </w:rPr>
        </w:r>
        <w:r>
          <w:rPr>
            <w:noProof/>
            <w:webHidden/>
          </w:rPr>
          <w:fldChar w:fldCharType="separate"/>
        </w:r>
        <w:r>
          <w:rPr>
            <w:noProof/>
            <w:webHidden/>
          </w:rPr>
          <w:t>11</w:t>
        </w:r>
        <w:r>
          <w:rPr>
            <w:noProof/>
            <w:webHidden/>
          </w:rPr>
          <w:fldChar w:fldCharType="end"/>
        </w:r>
      </w:hyperlink>
    </w:p>
    <w:p w14:paraId="73852F0A" w14:textId="77777777" w:rsidR="00647BAF" w:rsidRDefault="00647BAF">
      <w:pPr>
        <w:pStyle w:val="TOC1"/>
        <w:tabs>
          <w:tab w:val="right" w:leader="dot" w:pos="9350"/>
        </w:tabs>
        <w:rPr>
          <w:rFonts w:asciiTheme="minorHAnsi" w:eastAsiaTheme="minorEastAsia" w:hAnsiTheme="minorHAnsi" w:cstheme="minorBidi"/>
          <w:noProof/>
          <w:sz w:val="24"/>
          <w:szCs w:val="24"/>
        </w:rPr>
      </w:pPr>
      <w:hyperlink w:anchor="_Toc509227743" w:history="1">
        <w:r w:rsidRPr="009806B4">
          <w:rPr>
            <w:rStyle w:val="Hyperlink"/>
            <w:noProof/>
          </w:rPr>
          <w:t>Halloween Exercise 5</w:t>
        </w:r>
        <w:r>
          <w:rPr>
            <w:noProof/>
            <w:webHidden/>
          </w:rPr>
          <w:tab/>
        </w:r>
        <w:r>
          <w:rPr>
            <w:noProof/>
            <w:webHidden/>
          </w:rPr>
          <w:fldChar w:fldCharType="begin"/>
        </w:r>
        <w:r>
          <w:rPr>
            <w:noProof/>
            <w:webHidden/>
          </w:rPr>
          <w:instrText xml:space="preserve"> PAGEREF _Toc509227743 \h </w:instrText>
        </w:r>
        <w:r>
          <w:rPr>
            <w:noProof/>
            <w:webHidden/>
          </w:rPr>
        </w:r>
        <w:r>
          <w:rPr>
            <w:noProof/>
            <w:webHidden/>
          </w:rPr>
          <w:fldChar w:fldCharType="separate"/>
        </w:r>
        <w:r>
          <w:rPr>
            <w:noProof/>
            <w:webHidden/>
          </w:rPr>
          <w:t>12</w:t>
        </w:r>
        <w:r>
          <w:rPr>
            <w:noProof/>
            <w:webHidden/>
          </w:rPr>
          <w:fldChar w:fldCharType="end"/>
        </w:r>
      </w:hyperlink>
    </w:p>
    <w:p w14:paraId="576A9143" w14:textId="77777777" w:rsidR="00647BAF" w:rsidRDefault="00647BAF">
      <w:pPr>
        <w:pStyle w:val="TOC1"/>
        <w:tabs>
          <w:tab w:val="right" w:leader="dot" w:pos="9350"/>
        </w:tabs>
        <w:rPr>
          <w:rFonts w:asciiTheme="minorHAnsi" w:eastAsiaTheme="minorEastAsia" w:hAnsiTheme="minorHAnsi" w:cstheme="minorBidi"/>
          <w:noProof/>
          <w:sz w:val="24"/>
          <w:szCs w:val="24"/>
        </w:rPr>
      </w:pPr>
      <w:hyperlink w:anchor="_Toc509227744" w:history="1">
        <w:r w:rsidRPr="009806B4">
          <w:rPr>
            <w:rStyle w:val="Hyperlink"/>
            <w:noProof/>
          </w:rPr>
          <w:t>Chapter 6, Exercises 6-1 and 6-2</w:t>
        </w:r>
        <w:r>
          <w:rPr>
            <w:noProof/>
            <w:webHidden/>
          </w:rPr>
          <w:tab/>
        </w:r>
        <w:r>
          <w:rPr>
            <w:noProof/>
            <w:webHidden/>
          </w:rPr>
          <w:fldChar w:fldCharType="begin"/>
        </w:r>
        <w:r>
          <w:rPr>
            <w:noProof/>
            <w:webHidden/>
          </w:rPr>
          <w:instrText xml:space="preserve"> PAGEREF _Toc509227744 \h </w:instrText>
        </w:r>
        <w:r>
          <w:rPr>
            <w:noProof/>
            <w:webHidden/>
          </w:rPr>
        </w:r>
        <w:r>
          <w:rPr>
            <w:noProof/>
            <w:webHidden/>
          </w:rPr>
          <w:fldChar w:fldCharType="separate"/>
        </w:r>
        <w:r>
          <w:rPr>
            <w:noProof/>
            <w:webHidden/>
          </w:rPr>
          <w:t>18</w:t>
        </w:r>
        <w:r>
          <w:rPr>
            <w:noProof/>
            <w:webHidden/>
          </w:rPr>
          <w:fldChar w:fldCharType="end"/>
        </w:r>
      </w:hyperlink>
    </w:p>
    <w:p w14:paraId="2E539048" w14:textId="77777777" w:rsidR="00647BAF" w:rsidRDefault="00647BAF">
      <w:pPr>
        <w:pStyle w:val="TOC1"/>
        <w:tabs>
          <w:tab w:val="right" w:leader="dot" w:pos="9350"/>
        </w:tabs>
        <w:rPr>
          <w:rFonts w:asciiTheme="minorHAnsi" w:eastAsiaTheme="minorEastAsia" w:hAnsiTheme="minorHAnsi" w:cstheme="minorBidi"/>
          <w:noProof/>
          <w:sz w:val="24"/>
          <w:szCs w:val="24"/>
        </w:rPr>
      </w:pPr>
      <w:hyperlink w:anchor="_Toc509227745" w:history="1">
        <w:r w:rsidRPr="009806B4">
          <w:rPr>
            <w:rStyle w:val="Hyperlink"/>
            <w:noProof/>
          </w:rPr>
          <w:t>Chapter 6, Exercise 6-3</w:t>
        </w:r>
        <w:r>
          <w:rPr>
            <w:noProof/>
            <w:webHidden/>
          </w:rPr>
          <w:tab/>
        </w:r>
        <w:r>
          <w:rPr>
            <w:noProof/>
            <w:webHidden/>
          </w:rPr>
          <w:fldChar w:fldCharType="begin"/>
        </w:r>
        <w:r>
          <w:rPr>
            <w:noProof/>
            <w:webHidden/>
          </w:rPr>
          <w:instrText xml:space="preserve"> PAGEREF _Toc509227745 \h </w:instrText>
        </w:r>
        <w:r>
          <w:rPr>
            <w:noProof/>
            <w:webHidden/>
          </w:rPr>
        </w:r>
        <w:r>
          <w:rPr>
            <w:noProof/>
            <w:webHidden/>
          </w:rPr>
          <w:fldChar w:fldCharType="separate"/>
        </w:r>
        <w:r>
          <w:rPr>
            <w:noProof/>
            <w:webHidden/>
          </w:rPr>
          <w:t>26</w:t>
        </w:r>
        <w:r>
          <w:rPr>
            <w:noProof/>
            <w:webHidden/>
          </w:rPr>
          <w:fldChar w:fldCharType="end"/>
        </w:r>
      </w:hyperlink>
    </w:p>
    <w:p w14:paraId="56D2E4EF" w14:textId="77777777" w:rsidR="00647BAF" w:rsidRDefault="00647BAF">
      <w:pPr>
        <w:pStyle w:val="TOC1"/>
        <w:tabs>
          <w:tab w:val="right" w:leader="dot" w:pos="9350"/>
        </w:tabs>
        <w:rPr>
          <w:rFonts w:asciiTheme="minorHAnsi" w:eastAsiaTheme="minorEastAsia" w:hAnsiTheme="minorHAnsi" w:cstheme="minorBidi"/>
          <w:noProof/>
          <w:sz w:val="24"/>
          <w:szCs w:val="24"/>
        </w:rPr>
      </w:pPr>
      <w:hyperlink w:anchor="_Toc509227746" w:history="1">
        <w:r w:rsidRPr="009806B4">
          <w:rPr>
            <w:rStyle w:val="Hyperlink"/>
            <w:noProof/>
          </w:rPr>
          <w:t>Halloween Exercise, Part 2</w:t>
        </w:r>
        <w:r>
          <w:rPr>
            <w:noProof/>
            <w:webHidden/>
          </w:rPr>
          <w:tab/>
        </w:r>
        <w:r>
          <w:rPr>
            <w:noProof/>
            <w:webHidden/>
          </w:rPr>
          <w:fldChar w:fldCharType="begin"/>
        </w:r>
        <w:r>
          <w:rPr>
            <w:noProof/>
            <w:webHidden/>
          </w:rPr>
          <w:instrText xml:space="preserve"> PAGEREF _Toc509227746 \h </w:instrText>
        </w:r>
        <w:r>
          <w:rPr>
            <w:noProof/>
            <w:webHidden/>
          </w:rPr>
        </w:r>
        <w:r>
          <w:rPr>
            <w:noProof/>
            <w:webHidden/>
          </w:rPr>
          <w:fldChar w:fldCharType="separate"/>
        </w:r>
        <w:r>
          <w:rPr>
            <w:noProof/>
            <w:webHidden/>
          </w:rPr>
          <w:t>35</w:t>
        </w:r>
        <w:r>
          <w:rPr>
            <w:noProof/>
            <w:webHidden/>
          </w:rPr>
          <w:fldChar w:fldCharType="end"/>
        </w:r>
      </w:hyperlink>
    </w:p>
    <w:p w14:paraId="73A5894D" w14:textId="77777777" w:rsidR="00647BAF" w:rsidRDefault="00647BAF">
      <w:pPr>
        <w:pStyle w:val="TOC1"/>
        <w:tabs>
          <w:tab w:val="right" w:leader="dot" w:pos="9350"/>
        </w:tabs>
        <w:rPr>
          <w:rFonts w:asciiTheme="minorHAnsi" w:eastAsiaTheme="minorEastAsia" w:hAnsiTheme="minorHAnsi" w:cstheme="minorBidi"/>
          <w:noProof/>
          <w:sz w:val="24"/>
          <w:szCs w:val="24"/>
        </w:rPr>
      </w:pPr>
      <w:hyperlink w:anchor="_Toc509227747" w:history="1">
        <w:r w:rsidRPr="009806B4">
          <w:rPr>
            <w:rStyle w:val="Hyperlink"/>
            <w:rFonts w:cs="Arial"/>
            <w:noProof/>
          </w:rPr>
          <w:t>Conclusion</w:t>
        </w:r>
        <w:r>
          <w:rPr>
            <w:noProof/>
            <w:webHidden/>
          </w:rPr>
          <w:tab/>
        </w:r>
        <w:r>
          <w:rPr>
            <w:noProof/>
            <w:webHidden/>
          </w:rPr>
          <w:fldChar w:fldCharType="begin"/>
        </w:r>
        <w:r>
          <w:rPr>
            <w:noProof/>
            <w:webHidden/>
          </w:rPr>
          <w:instrText xml:space="preserve"> PAGEREF _Toc509227747 \h </w:instrText>
        </w:r>
        <w:r>
          <w:rPr>
            <w:noProof/>
            <w:webHidden/>
          </w:rPr>
        </w:r>
        <w:r>
          <w:rPr>
            <w:noProof/>
            <w:webHidden/>
          </w:rPr>
          <w:fldChar w:fldCharType="separate"/>
        </w:r>
        <w:r>
          <w:rPr>
            <w:noProof/>
            <w:webHidden/>
          </w:rPr>
          <w:t>42</w:t>
        </w:r>
        <w:r>
          <w:rPr>
            <w:noProof/>
            <w:webHidden/>
          </w:rPr>
          <w:fldChar w:fldCharType="end"/>
        </w:r>
      </w:hyperlink>
    </w:p>
    <w:p w14:paraId="30913F11" w14:textId="77777777" w:rsidR="00647BAF" w:rsidRDefault="00647BAF">
      <w:pPr>
        <w:pStyle w:val="TOC1"/>
        <w:tabs>
          <w:tab w:val="right" w:leader="dot" w:pos="9350"/>
        </w:tabs>
        <w:rPr>
          <w:rFonts w:asciiTheme="minorHAnsi" w:eastAsiaTheme="minorEastAsia" w:hAnsiTheme="minorHAnsi" w:cstheme="minorBidi"/>
          <w:noProof/>
          <w:sz w:val="24"/>
          <w:szCs w:val="24"/>
        </w:rPr>
      </w:pPr>
      <w:hyperlink w:anchor="_Toc509227748" w:history="1">
        <w:r w:rsidRPr="009806B4">
          <w:rPr>
            <w:rStyle w:val="Hyperlink"/>
            <w:rFonts w:cs="Arial"/>
            <w:noProof/>
          </w:rPr>
          <w:t>Resources</w:t>
        </w:r>
        <w:r>
          <w:rPr>
            <w:noProof/>
            <w:webHidden/>
          </w:rPr>
          <w:tab/>
        </w:r>
        <w:r>
          <w:rPr>
            <w:noProof/>
            <w:webHidden/>
          </w:rPr>
          <w:fldChar w:fldCharType="begin"/>
        </w:r>
        <w:r>
          <w:rPr>
            <w:noProof/>
            <w:webHidden/>
          </w:rPr>
          <w:instrText xml:space="preserve"> PAGEREF _Toc509227748 \h </w:instrText>
        </w:r>
        <w:r>
          <w:rPr>
            <w:noProof/>
            <w:webHidden/>
          </w:rPr>
        </w:r>
        <w:r>
          <w:rPr>
            <w:noProof/>
            <w:webHidden/>
          </w:rPr>
          <w:fldChar w:fldCharType="separate"/>
        </w:r>
        <w:r>
          <w:rPr>
            <w:noProof/>
            <w:webHidden/>
          </w:rPr>
          <w:t>43</w:t>
        </w:r>
        <w:r>
          <w:rPr>
            <w:noProof/>
            <w:webHidden/>
          </w:rPr>
          <w:fldChar w:fldCharType="end"/>
        </w:r>
      </w:hyperlink>
    </w:p>
    <w:p w14:paraId="1EC8F99D" w14:textId="77777777" w:rsidR="00F70074" w:rsidRDefault="00F70074" w:rsidP="000D0BEC">
      <w:pPr>
        <w:spacing w:after="120" w:line="240" w:lineRule="auto"/>
      </w:pPr>
      <w:r>
        <w:rPr>
          <w:b/>
          <w:bCs/>
          <w:noProof/>
        </w:rPr>
        <w:fldChar w:fldCharType="end"/>
      </w:r>
    </w:p>
    <w:p w14:paraId="1F1CBA27" w14:textId="77777777" w:rsidR="00101A7E" w:rsidRPr="00F70074" w:rsidRDefault="00101A7E" w:rsidP="000D0BEC">
      <w:pPr>
        <w:spacing w:after="120" w:line="240" w:lineRule="auto"/>
        <w:rPr>
          <w:rFonts w:cs="Arial"/>
        </w:rPr>
      </w:pPr>
    </w:p>
    <w:p w14:paraId="2C1E33E6" w14:textId="77777777" w:rsidR="00101A7E" w:rsidRPr="00F70074" w:rsidRDefault="00101A7E" w:rsidP="000D0BEC">
      <w:pPr>
        <w:spacing w:after="120" w:line="240" w:lineRule="auto"/>
        <w:rPr>
          <w:rFonts w:cs="Arial"/>
        </w:rPr>
      </w:pPr>
      <w:r w:rsidRPr="00F70074">
        <w:rPr>
          <w:rFonts w:cs="Arial"/>
        </w:rPr>
        <w:br w:type="page"/>
      </w:r>
    </w:p>
    <w:p w14:paraId="1DB9CE35" w14:textId="77777777" w:rsidR="00101A7E" w:rsidRPr="00F70074" w:rsidRDefault="00101A7E" w:rsidP="000D0BEC">
      <w:pPr>
        <w:pStyle w:val="Heading1"/>
        <w:spacing w:before="0" w:after="120" w:line="240" w:lineRule="auto"/>
        <w:rPr>
          <w:rFonts w:cs="Arial"/>
        </w:rPr>
      </w:pPr>
      <w:bookmarkStart w:id="2" w:name="_Toc357410172"/>
      <w:bookmarkStart w:id="3" w:name="_Toc509227740"/>
      <w:r w:rsidRPr="00F70074">
        <w:rPr>
          <w:rFonts w:cs="Arial"/>
        </w:rPr>
        <w:lastRenderedPageBreak/>
        <w:t>Executive Summary</w:t>
      </w:r>
      <w:bookmarkEnd w:id="2"/>
      <w:bookmarkEnd w:id="3"/>
    </w:p>
    <w:p w14:paraId="7C287DF3" w14:textId="2B7CAAE1" w:rsidR="00104DEA" w:rsidRDefault="006142AA" w:rsidP="006112E1">
      <w:r>
        <w:t>Th</w:t>
      </w:r>
      <w:r w:rsidR="00753210">
        <w:t>e</w:t>
      </w:r>
      <w:r>
        <w:t xml:space="preserve"> </w:t>
      </w:r>
      <w:r w:rsidR="007D56FD">
        <w:t>exercises in this lab provide</w:t>
      </w:r>
      <w:r w:rsidR="00CA2879">
        <w:t>d</w:t>
      </w:r>
      <w:r w:rsidR="007D56FD">
        <w:t xml:space="preserve"> experience creating layouts for web pages using the box model and CSS. </w:t>
      </w:r>
      <w:r w:rsidR="00B452DB">
        <w:t xml:space="preserve"> </w:t>
      </w:r>
    </w:p>
    <w:p w14:paraId="75E4CCD4" w14:textId="77777777" w:rsidR="00CA2879" w:rsidRDefault="00CA2879" w:rsidP="00CA2879">
      <w:r>
        <w:t>In the box model, there are four properties that can be set to different sizes to control how things are spaced. First, there is a width and height for the content itself. Around that, extra space can be indicated. This area is known as the padding. Around the padding, a border can be included. Finally, around the border, additional space can be included, and this area is known as the margin.</w:t>
      </w:r>
      <w:r>
        <w:t xml:space="preserve"> </w:t>
      </w:r>
    </w:p>
    <w:p w14:paraId="0408C80D" w14:textId="4AB242E3" w:rsidR="00CA2879" w:rsidRDefault="00CA2879" w:rsidP="00CA2879">
      <w:r>
        <w:t xml:space="preserve">CSS is used to assign values to the various components of the box model. Additionally, CSS can be used to assign float properties to specified elements, causing the block elements to appear side by side on the page. </w:t>
      </w:r>
    </w:p>
    <w:p w14:paraId="5FEF50D2" w14:textId="250F08A4" w:rsidR="00CA2879" w:rsidRDefault="00753210" w:rsidP="00CA2879">
      <w:r>
        <w:t>The box model and CSS offer</w:t>
      </w:r>
      <w:r w:rsidR="00CA2879">
        <w:t xml:space="preserve"> a lot of flexibility in terms of the kinds of layouts and visual aesthetics </w:t>
      </w:r>
      <w:r>
        <w:t>they</w:t>
      </w:r>
      <w:r w:rsidR="00CA2879">
        <w:t xml:space="preserve"> can produce</w:t>
      </w:r>
      <w:r>
        <w:t>, and these exercises provided a valuable introduction</w:t>
      </w:r>
      <w:r w:rsidR="00CA2879">
        <w:t>.</w:t>
      </w:r>
    </w:p>
    <w:p w14:paraId="3874C40C" w14:textId="77777777" w:rsidR="00341CB8" w:rsidRDefault="00341CB8" w:rsidP="00727F1A"/>
    <w:p w14:paraId="7291C212" w14:textId="61CB20A6" w:rsidR="00101A7E" w:rsidRPr="00F70074" w:rsidRDefault="00101A7E" w:rsidP="000D0BEC">
      <w:pPr>
        <w:spacing w:after="120" w:line="240" w:lineRule="auto"/>
        <w:rPr>
          <w:rFonts w:cs="Arial"/>
        </w:rPr>
      </w:pPr>
      <w:r w:rsidRPr="00F70074">
        <w:rPr>
          <w:rFonts w:cs="Arial"/>
        </w:rPr>
        <w:br w:type="page"/>
      </w:r>
    </w:p>
    <w:p w14:paraId="5CCF11D7" w14:textId="7A98DF01" w:rsidR="00E71B49" w:rsidRPr="00F70074" w:rsidRDefault="00CC6201" w:rsidP="00E71B49">
      <w:pPr>
        <w:pStyle w:val="Heading1"/>
        <w:spacing w:before="0" w:after="120" w:line="240" w:lineRule="auto"/>
        <w:rPr>
          <w:rFonts w:cs="Arial"/>
        </w:rPr>
      </w:pPr>
      <w:bookmarkStart w:id="4" w:name="_Toc509227741"/>
      <w:r>
        <w:rPr>
          <w:rFonts w:cs="Arial"/>
        </w:rPr>
        <w:lastRenderedPageBreak/>
        <w:t>C</w:t>
      </w:r>
      <w:r w:rsidR="006112E1">
        <w:rPr>
          <w:rFonts w:cs="Arial"/>
        </w:rPr>
        <w:t xml:space="preserve">hapter </w:t>
      </w:r>
      <w:r w:rsidR="009D3002">
        <w:rPr>
          <w:rFonts w:cs="Arial"/>
        </w:rPr>
        <w:t>5</w:t>
      </w:r>
      <w:r w:rsidR="00D15554">
        <w:rPr>
          <w:rFonts w:cs="Arial"/>
        </w:rPr>
        <w:t>, Exercise</w:t>
      </w:r>
      <w:r w:rsidR="009D3002">
        <w:rPr>
          <w:rFonts w:cs="Arial"/>
        </w:rPr>
        <w:t xml:space="preserve"> 5</w:t>
      </w:r>
      <w:r w:rsidR="00D15554">
        <w:rPr>
          <w:rFonts w:cs="Arial"/>
        </w:rPr>
        <w:t>-1</w:t>
      </w:r>
      <w:bookmarkEnd w:id="4"/>
    </w:p>
    <w:p w14:paraId="6EF70E74" w14:textId="162ADD22" w:rsidR="00836AAA" w:rsidRDefault="00842742" w:rsidP="006112E1">
      <w:r>
        <w:t xml:space="preserve">Exercise </w:t>
      </w:r>
      <w:r w:rsidR="00A255ED">
        <w:t>5</w:t>
      </w:r>
      <w:r>
        <w:t xml:space="preserve">-1 </w:t>
      </w:r>
      <w:r w:rsidR="00A255ED">
        <w:t>provides experience using the box model to control spacing, borders, and backgrounds</w:t>
      </w:r>
      <w:r>
        <w:t>.</w:t>
      </w:r>
      <w:r w:rsidR="00E63FDC">
        <w:t xml:space="preserve"> </w:t>
      </w:r>
      <w:r w:rsidR="006F4BCC">
        <w:t xml:space="preserve">Using the web page created in Exercise 4-1 as a base, changes </w:t>
      </w:r>
      <w:r w:rsidR="00B16060">
        <w:t>were</w:t>
      </w:r>
      <w:r w:rsidR="006F4BCC">
        <w:t xml:space="preserve"> made to the page that illustrate the box model concept.</w:t>
      </w:r>
    </w:p>
    <w:p w14:paraId="403A3DE5" w14:textId="3E676667" w:rsidR="00E1173C" w:rsidRDefault="00BD362E" w:rsidP="009D3002">
      <w:r>
        <w:t xml:space="preserve">First, the body </w:t>
      </w:r>
      <w:r w:rsidR="00D10B9A">
        <w:t>was</w:t>
      </w:r>
      <w:r>
        <w:t xml:space="preserve"> set</w:t>
      </w:r>
      <w:r w:rsidR="00BD5C8A">
        <w:t xml:space="preserve"> to a width of 600 pixels. This </w:t>
      </w:r>
      <w:r w:rsidR="00D10B9A">
        <w:t>was</w:t>
      </w:r>
      <w:r w:rsidR="00BD5C8A">
        <w:t xml:space="preserve"> done by adding a </w:t>
      </w:r>
      <w:r w:rsidR="00BD5C8A" w:rsidRPr="00BD5C8A">
        <w:rPr>
          <w:rStyle w:val="Courierforcode"/>
        </w:rPr>
        <w:t>width</w:t>
      </w:r>
      <w:r w:rsidR="00BD5C8A">
        <w:t xml:space="preserve"> property to the previously created rule set </w:t>
      </w:r>
      <w:r w:rsidR="00CF0B65">
        <w:t>for styling</w:t>
      </w:r>
      <w:r w:rsidR="00BD5C8A">
        <w:t xml:space="preserve"> the </w:t>
      </w:r>
      <w:r w:rsidR="00BD5C8A" w:rsidRPr="00BD5C8A">
        <w:rPr>
          <w:rStyle w:val="Courierforcode"/>
        </w:rPr>
        <w:t>body</w:t>
      </w:r>
      <w:r w:rsidR="00BD5C8A">
        <w:t xml:space="preserve"> selector. </w:t>
      </w:r>
      <w:r w:rsidR="00CF0B65">
        <w:t>Then, the margins were adjusted to 0 on the top and bottom and to auto on the sides</w:t>
      </w:r>
      <w:r w:rsidR="00D937FA">
        <w:t xml:space="preserve"> with the </w:t>
      </w:r>
      <w:r w:rsidR="00D937FA" w:rsidRPr="00D937FA">
        <w:rPr>
          <w:rStyle w:val="Courierforcode"/>
        </w:rPr>
        <w:t>margin:</w:t>
      </w:r>
      <w:r w:rsidR="00D937FA">
        <w:t xml:space="preserve"> property</w:t>
      </w:r>
      <w:r w:rsidR="00CF0B65">
        <w:t xml:space="preserve">. </w:t>
      </w:r>
      <w:r w:rsidR="00D937FA">
        <w:t xml:space="preserve">Setting the sides to auto centered the body within the browser window. </w:t>
      </w:r>
    </w:p>
    <w:p w14:paraId="31DDEF9A" w14:textId="08CEE948" w:rsidR="00005258" w:rsidRDefault="00005258" w:rsidP="009D3002">
      <w:r>
        <w:t xml:space="preserve">The </w:t>
      </w:r>
      <w:r w:rsidRPr="00346086">
        <w:rPr>
          <w:rStyle w:val="Courierforcode"/>
        </w:rPr>
        <w:t>border:</w:t>
      </w:r>
      <w:r>
        <w:t xml:space="preserve"> property was used </w:t>
      </w:r>
      <w:r w:rsidR="00346086">
        <w:t xml:space="preserve">a few different ways in this exercise. It was first used to create a border around the body. This was a standard border, surrounding the whole perimeter. Later in the exercise, the </w:t>
      </w:r>
      <w:r w:rsidR="00346086" w:rsidRPr="00346086">
        <w:rPr>
          <w:rStyle w:val="Courierforcode"/>
        </w:rPr>
        <w:t>border-top:</w:t>
      </w:r>
      <w:r w:rsidR="00346086">
        <w:t xml:space="preserve"> and </w:t>
      </w:r>
      <w:r w:rsidR="00346086" w:rsidRPr="00346086">
        <w:rPr>
          <w:rStyle w:val="Courierforcode"/>
        </w:rPr>
        <w:t>border-bottom:</w:t>
      </w:r>
      <w:r w:rsidR="00346086">
        <w:t xml:space="preserve"> were used to add borders, but this time, limited to just to the specified sides of the box.</w:t>
      </w:r>
    </w:p>
    <w:p w14:paraId="4F3F0B65" w14:textId="59665E69" w:rsidR="0036054E" w:rsidRDefault="0036054E" w:rsidP="009D3002">
      <w:r>
        <w:t xml:space="preserve">The exercise also provided a lot of experience working with padding to adjust the spacing around elements. </w:t>
      </w:r>
      <w:r w:rsidR="00455525">
        <w:t>A reset selector was used to remove the default margins and padding, and then new rule sets were created according to the requested values to be used for various elements. Padding can be applied evenly on all sides of a particular element, or different values can be applied to the top, bottom, and sides of the box.</w:t>
      </w:r>
      <w:r w:rsidR="0035183E">
        <w:t xml:space="preserve"> This can be determined by the number of values used (one produces equal padding all the way around, two determine top/bottom and right/left, three indicate top, sides, bottom, and four are used to indicate values for top, right, bottom, and left). Alternately, the </w:t>
      </w:r>
      <w:r w:rsidR="0035183E" w:rsidRPr="0035183E">
        <w:rPr>
          <w:rStyle w:val="Courierforcode"/>
        </w:rPr>
        <w:t>padding-</w:t>
      </w:r>
      <w:proofErr w:type="gramStart"/>
      <w:r w:rsidR="0035183E" w:rsidRPr="0035183E">
        <w:rPr>
          <w:rStyle w:val="Courierforcode"/>
        </w:rPr>
        <w:t>top:</w:t>
      </w:r>
      <w:r w:rsidR="0035183E">
        <w:t>,</w:t>
      </w:r>
      <w:proofErr w:type="gramEnd"/>
      <w:r w:rsidR="0035183E">
        <w:t xml:space="preserve"> </w:t>
      </w:r>
      <w:r w:rsidR="0035183E" w:rsidRPr="0035183E">
        <w:rPr>
          <w:rStyle w:val="Courierforcode"/>
        </w:rPr>
        <w:t>padding-right:</w:t>
      </w:r>
      <w:r w:rsidR="0035183E">
        <w:t xml:space="preserve">, </w:t>
      </w:r>
      <w:r w:rsidR="0035183E" w:rsidRPr="0035183E">
        <w:rPr>
          <w:rStyle w:val="Courierforcode"/>
        </w:rPr>
        <w:t>padding-bottom:</w:t>
      </w:r>
      <w:r w:rsidR="0035183E">
        <w:t xml:space="preserve">, and </w:t>
      </w:r>
      <w:r w:rsidR="0035183E" w:rsidRPr="0035183E">
        <w:rPr>
          <w:rStyle w:val="Courierforcode"/>
        </w:rPr>
        <w:t>padding-left:</w:t>
      </w:r>
      <w:r w:rsidR="0035183E">
        <w:t xml:space="preserve"> properties can be used.</w:t>
      </w:r>
    </w:p>
    <w:p w14:paraId="2814988D" w14:textId="77777777" w:rsidR="00D75929" w:rsidRDefault="00D10B9A" w:rsidP="009D3002">
      <w:r>
        <w:t xml:space="preserve">Background colors and gradients were used throughout this exercise, as well. Setting the body’s background color, using the </w:t>
      </w:r>
      <w:r w:rsidRPr="00D10B9A">
        <w:rPr>
          <w:rStyle w:val="Courierforcode"/>
        </w:rPr>
        <w:t>background-color:</w:t>
      </w:r>
      <w:r>
        <w:t xml:space="preserve"> property, changed not only the background of the body, but also of the entire area within the browser window. This was corrected by adding a rule set to the CSS file, indicating that the html element should have a white background.</w:t>
      </w:r>
      <w:r w:rsidR="00495384">
        <w:t xml:space="preserve"> Adding a background color to the footer further reinforced the lesson on background colors. </w:t>
      </w:r>
    </w:p>
    <w:p w14:paraId="68DA4528" w14:textId="70CDB18A" w:rsidR="00E1173C" w:rsidRDefault="00495384" w:rsidP="009D3002">
      <w:r>
        <w:t xml:space="preserve">Using gradients is </w:t>
      </w:r>
      <w:r w:rsidR="00E44B20">
        <w:t>similar to indicating background colors, but it is a</w:t>
      </w:r>
      <w:r>
        <w:t xml:space="preserve"> little more involved</w:t>
      </w:r>
      <w:r w:rsidR="00E44B20">
        <w:t xml:space="preserve">. For gradients, the </w:t>
      </w:r>
      <w:r w:rsidR="00E44B20" w:rsidRPr="00E44B20">
        <w:rPr>
          <w:rStyle w:val="Courierforcode"/>
        </w:rPr>
        <w:t>background</w:t>
      </w:r>
      <w:r w:rsidR="00B07D09">
        <w:rPr>
          <w:rStyle w:val="Courierforcode"/>
        </w:rPr>
        <w:t>-</w:t>
      </w:r>
      <w:r w:rsidR="00E44B20" w:rsidRPr="00E44B20">
        <w:rPr>
          <w:rStyle w:val="Courierforcode"/>
        </w:rPr>
        <w:t>image:</w:t>
      </w:r>
      <w:r w:rsidR="00E44B20">
        <w:t xml:space="preserve"> property is used, followed by </w:t>
      </w:r>
      <w:r w:rsidR="00E44B20" w:rsidRPr="00E44B20">
        <w:rPr>
          <w:rStyle w:val="Courierforcode"/>
        </w:rPr>
        <w:t>linear-gradient</w:t>
      </w:r>
      <w:r w:rsidR="00E44B20">
        <w:t xml:space="preserve"> and, in parentheses, several values. The first value indicates the direction for the gradient, and it is followed by a color and a percentage to indicate what area the color should be appearing within, and at least one more color and percentage combination. </w:t>
      </w:r>
      <w:r w:rsidR="00B07D09">
        <w:t xml:space="preserve">Multiple colors can be used, and a wide variety of gradient combinations can be produced. </w:t>
      </w:r>
      <w:r w:rsidR="00D75929">
        <w:t xml:space="preserve">Linear gradients are a newer addition to CSS, and, for now, it’s necessary to add prefixes in order for them to be processed correctly by different browsers. </w:t>
      </w:r>
      <w:r w:rsidR="009E0C15">
        <w:t xml:space="preserve">Safari and Chrome require </w:t>
      </w:r>
      <w:r w:rsidR="009E0C15" w:rsidRPr="009E0C15">
        <w:rPr>
          <w:rStyle w:val="Courierforcode"/>
        </w:rPr>
        <w:t>–</w:t>
      </w:r>
      <w:proofErr w:type="spellStart"/>
      <w:r w:rsidR="009E0C15" w:rsidRPr="009E0C15">
        <w:rPr>
          <w:rStyle w:val="Courierforcode"/>
        </w:rPr>
        <w:t>webkit</w:t>
      </w:r>
      <w:proofErr w:type="spellEnd"/>
      <w:r w:rsidR="009E0C15" w:rsidRPr="009E0C15">
        <w:rPr>
          <w:rStyle w:val="Courierforcode"/>
        </w:rPr>
        <w:t>-</w:t>
      </w:r>
      <w:r w:rsidR="009E0C15">
        <w:t xml:space="preserve">, Firefox requires </w:t>
      </w:r>
      <w:r w:rsidR="009E0C15" w:rsidRPr="009E0C15">
        <w:rPr>
          <w:rStyle w:val="Courierforcode"/>
        </w:rPr>
        <w:t>–</w:t>
      </w:r>
      <w:proofErr w:type="spellStart"/>
      <w:r w:rsidR="009E0C15" w:rsidRPr="009E0C15">
        <w:rPr>
          <w:rStyle w:val="Courierforcode"/>
        </w:rPr>
        <w:t>moz</w:t>
      </w:r>
      <w:proofErr w:type="spellEnd"/>
      <w:r w:rsidR="009E0C15" w:rsidRPr="009E0C15">
        <w:rPr>
          <w:rStyle w:val="Courierforcode"/>
        </w:rPr>
        <w:t>-</w:t>
      </w:r>
      <w:r w:rsidR="009E0C15">
        <w:t xml:space="preserve">, and Opera requires </w:t>
      </w:r>
      <w:r w:rsidR="009E0C15" w:rsidRPr="009E0C15">
        <w:rPr>
          <w:rStyle w:val="Courierforcode"/>
        </w:rPr>
        <w:t>–o-</w:t>
      </w:r>
      <w:r w:rsidR="009E0C15">
        <w:t>.</w:t>
      </w:r>
    </w:p>
    <w:p w14:paraId="189C0552" w14:textId="6854A736" w:rsidR="00E1173C" w:rsidRDefault="00364853" w:rsidP="009D3002">
      <w:r>
        <w:t xml:space="preserve">The exercise wrapped up with an instruction to do some experimenting and to further adjust the look of the page. I further adjusted the gradient in the header, also adding the color from the borders. I also added a little more padding after the </w:t>
      </w:r>
      <w:proofErr w:type="spellStart"/>
      <w:r>
        <w:t>blockquote</w:t>
      </w:r>
      <w:proofErr w:type="spellEnd"/>
      <w:r>
        <w:t xml:space="preserve">, and to the left of the images </w:t>
      </w:r>
      <w:r>
        <w:lastRenderedPageBreak/>
        <w:t xml:space="preserve">and links for the speakers. I finished by adding a top and bottom margin around the main </w:t>
      </w:r>
      <w:r w:rsidR="006675F3">
        <w:rPr>
          <w:noProof/>
        </w:rPr>
        <w:drawing>
          <wp:anchor distT="0" distB="0" distL="114300" distR="114300" simplePos="0" relativeHeight="251658240" behindDoc="0" locked="0" layoutInCell="1" allowOverlap="1" wp14:anchorId="2733B2B2" wp14:editId="318306FE">
            <wp:simplePos x="0" y="0"/>
            <wp:positionH relativeFrom="column">
              <wp:posOffset>-63500</wp:posOffset>
            </wp:positionH>
            <wp:positionV relativeFrom="paragraph">
              <wp:posOffset>459105</wp:posOffset>
            </wp:positionV>
            <wp:extent cx="4324350" cy="7317740"/>
            <wp:effectExtent l="25400" t="25400" r="19050" b="22860"/>
            <wp:wrapTight wrapText="bothSides">
              <wp:wrapPolygon edited="0">
                <wp:start x="-127" y="-75"/>
                <wp:lineTo x="-127" y="21593"/>
                <wp:lineTo x="21568" y="21593"/>
                <wp:lineTo x="21568" y="-75"/>
                <wp:lineTo x="-127" y="-75"/>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1Safari.png"/>
                    <pic:cNvPicPr/>
                  </pic:nvPicPr>
                  <pic:blipFill>
                    <a:blip r:embed="rId7">
                      <a:extLst>
                        <a:ext uri="{28A0092B-C50C-407E-A947-70E740481C1C}">
                          <a14:useLocalDpi xmlns:a14="http://schemas.microsoft.com/office/drawing/2010/main" val="0"/>
                        </a:ext>
                      </a:extLst>
                    </a:blip>
                    <a:stretch>
                      <a:fillRect/>
                    </a:stretch>
                  </pic:blipFill>
                  <pic:spPr>
                    <a:xfrm>
                      <a:off x="0" y="0"/>
                      <a:ext cx="4324350" cy="73177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element.</w:t>
      </w:r>
    </w:p>
    <w:p w14:paraId="6621C81C" w14:textId="3704167E" w:rsidR="006675F3" w:rsidRDefault="008F2366" w:rsidP="00965355">
      <w:r w:rsidRPr="008F2366">
        <w:rPr>
          <w:rStyle w:val="IntenseReference"/>
        </w:rPr>
        <w:t xml:space="preserve">The screenshot included </w:t>
      </w:r>
      <w:r>
        <w:rPr>
          <w:rStyle w:val="IntenseReference"/>
        </w:rPr>
        <w:t xml:space="preserve">to the </w:t>
      </w:r>
      <w:r w:rsidR="006675F3">
        <w:rPr>
          <w:rStyle w:val="IntenseReference"/>
        </w:rPr>
        <w:t>left</w:t>
      </w:r>
      <w:r w:rsidRPr="008F2366">
        <w:rPr>
          <w:rStyle w:val="IntenseReference"/>
        </w:rPr>
        <w:t xml:space="preserve"> shows the completed page for Exercise 3-1 in the Safari browser.</w:t>
      </w:r>
      <w:bookmarkStart w:id="5" w:name="_Toc357410177"/>
      <w:r w:rsidR="00965355">
        <w:t xml:space="preserve"> </w:t>
      </w:r>
    </w:p>
    <w:p w14:paraId="54C6BFA3" w14:textId="77777777" w:rsidR="006675F3" w:rsidRDefault="006675F3" w:rsidP="00965355"/>
    <w:p w14:paraId="37CBB3B5" w14:textId="7BE704D1" w:rsidR="005A68A0" w:rsidRDefault="006675F3" w:rsidP="00965355">
      <w:r>
        <w:rPr>
          <w:noProof/>
        </w:rPr>
        <w:drawing>
          <wp:anchor distT="0" distB="0" distL="114300" distR="114300" simplePos="0" relativeHeight="251660288" behindDoc="0" locked="0" layoutInCell="1" allowOverlap="1" wp14:anchorId="2A83F016" wp14:editId="5BC5D5C4">
            <wp:simplePos x="0" y="0"/>
            <wp:positionH relativeFrom="column">
              <wp:posOffset>4397375</wp:posOffset>
            </wp:positionH>
            <wp:positionV relativeFrom="paragraph">
              <wp:posOffset>3676650</wp:posOffset>
            </wp:positionV>
            <wp:extent cx="1480185" cy="2439670"/>
            <wp:effectExtent l="25400" t="25400" r="18415" b="24130"/>
            <wp:wrapTight wrapText="bothSides">
              <wp:wrapPolygon edited="0">
                <wp:start x="-371" y="-225"/>
                <wp:lineTo x="-371" y="21589"/>
                <wp:lineTo x="21498" y="21589"/>
                <wp:lineTo x="21498" y="-225"/>
                <wp:lineTo x="-371" y="-225"/>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1Firefo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0185" cy="24396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63D025A8" wp14:editId="6E9459A2">
            <wp:simplePos x="0" y="0"/>
            <wp:positionH relativeFrom="column">
              <wp:posOffset>4398010</wp:posOffset>
            </wp:positionH>
            <wp:positionV relativeFrom="paragraph">
              <wp:posOffset>935990</wp:posOffset>
            </wp:positionV>
            <wp:extent cx="1463040" cy="2631440"/>
            <wp:effectExtent l="25400" t="25400" r="35560" b="35560"/>
            <wp:wrapTight wrapText="bothSides">
              <wp:wrapPolygon edited="0">
                <wp:start x="-375" y="-208"/>
                <wp:lineTo x="-375" y="21683"/>
                <wp:lineTo x="21750" y="21683"/>
                <wp:lineTo x="21750" y="-208"/>
                <wp:lineTo x="-375" y="-208"/>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Chro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3040" cy="2631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Style w:val="IntenseReference"/>
        </w:rPr>
        <w:t>Below are screenshots of the completed page displayed in the Chrome and Firefox browsers. Differences were extremely slight.</w:t>
      </w:r>
      <w:r w:rsidR="005A68A0">
        <w:br w:type="page"/>
      </w:r>
    </w:p>
    <w:p w14:paraId="46ED0480" w14:textId="6FDF6150" w:rsidR="002B04A9" w:rsidRDefault="002B04A9" w:rsidP="002B04A9">
      <w:pPr>
        <w:spacing w:after="0" w:line="240" w:lineRule="auto"/>
        <w:rPr>
          <w:rStyle w:val="IntenseReference"/>
        </w:rPr>
      </w:pPr>
      <w:r>
        <w:rPr>
          <w:rStyle w:val="IntenseReference"/>
        </w:rPr>
        <w:lastRenderedPageBreak/>
        <w:t xml:space="preserve">HTML for Exercise </w:t>
      </w:r>
      <w:r w:rsidR="006F4BCC">
        <w:rPr>
          <w:rStyle w:val="IntenseReference"/>
        </w:rPr>
        <w:t>5</w:t>
      </w:r>
      <w:r>
        <w:rPr>
          <w:rStyle w:val="IntenseReference"/>
        </w:rPr>
        <w:t>-1</w:t>
      </w:r>
    </w:p>
    <w:p w14:paraId="1ADAEA41" w14:textId="171EC5AB" w:rsidR="00EE0621" w:rsidRDefault="00EE0621" w:rsidP="002B04A9">
      <w:pPr>
        <w:spacing w:after="0" w:line="240" w:lineRule="auto"/>
        <w:rPr>
          <w:rStyle w:val="IntenseReference"/>
        </w:rPr>
      </w:pPr>
      <w:r>
        <w:rPr>
          <w:rStyle w:val="IntenseReference"/>
        </w:rPr>
        <w:t>Index.html</w:t>
      </w:r>
    </w:p>
    <w:p w14:paraId="6165CB57" w14:textId="77777777" w:rsidR="002B04A9" w:rsidRDefault="002B04A9" w:rsidP="002B04A9">
      <w:pPr>
        <w:spacing w:after="0" w:line="240" w:lineRule="auto"/>
      </w:pPr>
    </w:p>
    <w:p w14:paraId="76D8E90C" w14:textId="77777777" w:rsidR="006F4BCC" w:rsidRPr="006F4BCC" w:rsidRDefault="006F4BCC" w:rsidP="006F4BCC">
      <w:pPr>
        <w:spacing w:after="0" w:line="240" w:lineRule="auto"/>
        <w:rPr>
          <w:rFonts w:ascii="Courier" w:hAnsi="Courier"/>
        </w:rPr>
      </w:pPr>
      <w:proofErr w:type="gramStart"/>
      <w:r w:rsidRPr="006F4BCC">
        <w:rPr>
          <w:rFonts w:ascii="Courier" w:hAnsi="Courier"/>
        </w:rPr>
        <w:t>&lt;!DOCTYPE</w:t>
      </w:r>
      <w:proofErr w:type="gramEnd"/>
      <w:r w:rsidRPr="006F4BCC">
        <w:rPr>
          <w:rFonts w:ascii="Courier" w:hAnsi="Courier"/>
        </w:rPr>
        <w:t xml:space="preserve"> html&gt;</w:t>
      </w:r>
    </w:p>
    <w:p w14:paraId="7A716066" w14:textId="77777777" w:rsidR="006F4BCC" w:rsidRPr="006F4BCC" w:rsidRDefault="006F4BCC" w:rsidP="006F4BCC">
      <w:pPr>
        <w:spacing w:after="0" w:line="240" w:lineRule="auto"/>
        <w:rPr>
          <w:rFonts w:ascii="Courier" w:hAnsi="Courier"/>
        </w:rPr>
      </w:pPr>
      <w:r w:rsidRPr="006F4BCC">
        <w:rPr>
          <w:rFonts w:ascii="Courier" w:hAnsi="Courier"/>
        </w:rPr>
        <w:t xml:space="preserve">&lt;html </w:t>
      </w:r>
      <w:proofErr w:type="spellStart"/>
      <w:r w:rsidRPr="006F4BCC">
        <w:rPr>
          <w:rFonts w:ascii="Courier" w:hAnsi="Courier"/>
        </w:rPr>
        <w:t>lang</w:t>
      </w:r>
      <w:proofErr w:type="spellEnd"/>
      <w:r w:rsidRPr="006F4BCC">
        <w:rPr>
          <w:rFonts w:ascii="Courier" w:hAnsi="Courier"/>
        </w:rPr>
        <w:t>="</w:t>
      </w:r>
      <w:proofErr w:type="spellStart"/>
      <w:r w:rsidRPr="006F4BCC">
        <w:rPr>
          <w:rFonts w:ascii="Courier" w:hAnsi="Courier"/>
        </w:rPr>
        <w:t>en</w:t>
      </w:r>
      <w:proofErr w:type="spellEnd"/>
      <w:r w:rsidRPr="006F4BCC">
        <w:rPr>
          <w:rFonts w:ascii="Courier" w:hAnsi="Courier"/>
        </w:rPr>
        <w:t>"&gt;</w:t>
      </w:r>
    </w:p>
    <w:p w14:paraId="6A8C30BF" w14:textId="77777777" w:rsidR="006F4BCC" w:rsidRPr="006F4BCC" w:rsidRDefault="006F4BCC" w:rsidP="006F4BCC">
      <w:pPr>
        <w:spacing w:after="0" w:line="240" w:lineRule="auto"/>
        <w:rPr>
          <w:rFonts w:ascii="Courier" w:hAnsi="Courier"/>
        </w:rPr>
      </w:pPr>
    </w:p>
    <w:p w14:paraId="1F370DCB" w14:textId="77777777" w:rsidR="006F4BCC" w:rsidRPr="006F4BCC" w:rsidRDefault="006F4BCC" w:rsidP="006F4BCC">
      <w:pPr>
        <w:spacing w:after="0" w:line="240" w:lineRule="auto"/>
        <w:rPr>
          <w:rFonts w:ascii="Courier" w:hAnsi="Courier"/>
        </w:rPr>
      </w:pPr>
      <w:r w:rsidRPr="006F4BCC">
        <w:rPr>
          <w:rFonts w:ascii="Courier" w:hAnsi="Courier"/>
        </w:rPr>
        <w:t>&lt;head&gt;</w:t>
      </w:r>
    </w:p>
    <w:p w14:paraId="1E18E8A2" w14:textId="77777777" w:rsidR="006F4BCC" w:rsidRPr="006F4BCC" w:rsidRDefault="006F4BCC" w:rsidP="006F4BCC">
      <w:pPr>
        <w:spacing w:after="0" w:line="240" w:lineRule="auto"/>
        <w:rPr>
          <w:rFonts w:ascii="Courier" w:hAnsi="Courier"/>
        </w:rPr>
      </w:pPr>
      <w:r w:rsidRPr="006F4BCC">
        <w:rPr>
          <w:rFonts w:ascii="Courier" w:hAnsi="Courier"/>
        </w:rPr>
        <w:tab/>
        <w:t>&lt;meta charset="utf-8"&gt;</w:t>
      </w:r>
    </w:p>
    <w:p w14:paraId="3CA1580F" w14:textId="77777777" w:rsidR="006F4BCC" w:rsidRPr="006F4BCC" w:rsidRDefault="006F4BCC" w:rsidP="006F4BCC">
      <w:pPr>
        <w:spacing w:after="0" w:line="240" w:lineRule="auto"/>
        <w:rPr>
          <w:rFonts w:ascii="Courier" w:hAnsi="Courier"/>
        </w:rPr>
      </w:pPr>
      <w:r w:rsidRPr="006F4BCC">
        <w:rPr>
          <w:rFonts w:ascii="Courier" w:hAnsi="Courier"/>
        </w:rPr>
        <w:tab/>
        <w:t>&lt;title&gt;San Joaquin Valley Town Hall&lt;/title&gt;</w:t>
      </w:r>
    </w:p>
    <w:p w14:paraId="14BBFCB0" w14:textId="77777777" w:rsidR="006F4BCC" w:rsidRPr="006F4BCC" w:rsidRDefault="006F4BCC" w:rsidP="006F4BCC">
      <w:pPr>
        <w:spacing w:after="0" w:line="240" w:lineRule="auto"/>
        <w:rPr>
          <w:rFonts w:ascii="Courier" w:hAnsi="Courier"/>
        </w:rPr>
      </w:pPr>
      <w:r w:rsidRPr="006F4BCC">
        <w:rPr>
          <w:rFonts w:ascii="Courier" w:hAnsi="Courier"/>
        </w:rPr>
        <w:tab/>
        <w:t xml:space="preserve">&lt;link </w:t>
      </w:r>
      <w:proofErr w:type="spellStart"/>
      <w:r w:rsidRPr="006F4BCC">
        <w:rPr>
          <w:rFonts w:ascii="Courier" w:hAnsi="Courier"/>
        </w:rPr>
        <w:t>rel</w:t>
      </w:r>
      <w:proofErr w:type="spellEnd"/>
      <w:r w:rsidRPr="006F4BCC">
        <w:rPr>
          <w:rFonts w:ascii="Courier" w:hAnsi="Courier"/>
        </w:rPr>
        <w:t xml:space="preserve">="shortcut icon" </w:t>
      </w:r>
      <w:proofErr w:type="spellStart"/>
      <w:r w:rsidRPr="006F4BCC">
        <w:rPr>
          <w:rFonts w:ascii="Courier" w:hAnsi="Courier"/>
        </w:rPr>
        <w:t>href</w:t>
      </w:r>
      <w:proofErr w:type="spellEnd"/>
      <w:r w:rsidRPr="006F4BCC">
        <w:rPr>
          <w:rFonts w:ascii="Courier" w:hAnsi="Courier"/>
        </w:rPr>
        <w:t>="images/favicon.ico"&gt;</w:t>
      </w:r>
    </w:p>
    <w:p w14:paraId="0AD9991F" w14:textId="77777777" w:rsidR="006F4BCC" w:rsidRPr="006F4BCC" w:rsidRDefault="006F4BCC" w:rsidP="006F4BCC">
      <w:pPr>
        <w:spacing w:after="0" w:line="240" w:lineRule="auto"/>
        <w:rPr>
          <w:rFonts w:ascii="Courier" w:hAnsi="Courier"/>
        </w:rPr>
      </w:pPr>
      <w:r w:rsidRPr="006F4BCC">
        <w:rPr>
          <w:rFonts w:ascii="Courier" w:hAnsi="Courier"/>
        </w:rPr>
        <w:tab/>
        <w:t xml:space="preserve">&lt;link </w:t>
      </w:r>
      <w:proofErr w:type="spellStart"/>
      <w:r w:rsidRPr="006F4BCC">
        <w:rPr>
          <w:rFonts w:ascii="Courier" w:hAnsi="Courier"/>
        </w:rPr>
        <w:t>rel</w:t>
      </w:r>
      <w:proofErr w:type="spellEnd"/>
      <w:r w:rsidRPr="006F4BCC">
        <w:rPr>
          <w:rFonts w:ascii="Courier" w:hAnsi="Courier"/>
        </w:rPr>
        <w:t xml:space="preserve">="stylesheet" </w:t>
      </w:r>
      <w:proofErr w:type="spellStart"/>
      <w:r w:rsidRPr="006F4BCC">
        <w:rPr>
          <w:rFonts w:ascii="Courier" w:hAnsi="Courier"/>
        </w:rPr>
        <w:t>href</w:t>
      </w:r>
      <w:proofErr w:type="spellEnd"/>
      <w:r w:rsidRPr="006F4BCC">
        <w:rPr>
          <w:rFonts w:ascii="Courier" w:hAnsi="Courier"/>
        </w:rPr>
        <w:t>="styles/normalize.css"&gt;</w:t>
      </w:r>
    </w:p>
    <w:p w14:paraId="58D4020B" w14:textId="77777777" w:rsidR="006F4BCC" w:rsidRPr="006F4BCC" w:rsidRDefault="006F4BCC" w:rsidP="006F4BCC">
      <w:pPr>
        <w:spacing w:after="0" w:line="240" w:lineRule="auto"/>
        <w:rPr>
          <w:rFonts w:ascii="Courier" w:hAnsi="Courier"/>
        </w:rPr>
      </w:pPr>
      <w:r w:rsidRPr="006F4BCC">
        <w:rPr>
          <w:rFonts w:ascii="Courier" w:hAnsi="Courier"/>
        </w:rPr>
        <w:tab/>
        <w:t xml:space="preserve">&lt;link </w:t>
      </w:r>
      <w:proofErr w:type="spellStart"/>
      <w:r w:rsidRPr="006F4BCC">
        <w:rPr>
          <w:rFonts w:ascii="Courier" w:hAnsi="Courier"/>
        </w:rPr>
        <w:t>rel</w:t>
      </w:r>
      <w:proofErr w:type="spellEnd"/>
      <w:r w:rsidRPr="006F4BCC">
        <w:rPr>
          <w:rFonts w:ascii="Courier" w:hAnsi="Courier"/>
        </w:rPr>
        <w:t xml:space="preserve">="stylesheet" </w:t>
      </w:r>
      <w:proofErr w:type="spellStart"/>
      <w:r w:rsidRPr="006F4BCC">
        <w:rPr>
          <w:rFonts w:ascii="Courier" w:hAnsi="Courier"/>
        </w:rPr>
        <w:t>href</w:t>
      </w:r>
      <w:proofErr w:type="spellEnd"/>
      <w:r w:rsidRPr="006F4BCC">
        <w:rPr>
          <w:rFonts w:ascii="Courier" w:hAnsi="Courier"/>
        </w:rPr>
        <w:t>="styles/main.css"&gt;</w:t>
      </w:r>
    </w:p>
    <w:p w14:paraId="585F3A49" w14:textId="77777777" w:rsidR="006F4BCC" w:rsidRPr="006F4BCC" w:rsidRDefault="006F4BCC" w:rsidP="006F4BCC">
      <w:pPr>
        <w:spacing w:after="0" w:line="240" w:lineRule="auto"/>
        <w:rPr>
          <w:rFonts w:ascii="Courier" w:hAnsi="Courier"/>
        </w:rPr>
      </w:pPr>
      <w:r w:rsidRPr="006F4BCC">
        <w:rPr>
          <w:rFonts w:ascii="Courier" w:hAnsi="Courier"/>
        </w:rPr>
        <w:t>&lt;/head&gt;</w:t>
      </w:r>
    </w:p>
    <w:p w14:paraId="584BD7A3" w14:textId="77777777" w:rsidR="006F4BCC" w:rsidRPr="006F4BCC" w:rsidRDefault="006F4BCC" w:rsidP="006F4BCC">
      <w:pPr>
        <w:spacing w:after="0" w:line="240" w:lineRule="auto"/>
        <w:rPr>
          <w:rFonts w:ascii="Courier" w:hAnsi="Courier"/>
        </w:rPr>
      </w:pPr>
    </w:p>
    <w:p w14:paraId="709C6F3D" w14:textId="77777777" w:rsidR="006F4BCC" w:rsidRPr="006F4BCC" w:rsidRDefault="006F4BCC" w:rsidP="006F4BCC">
      <w:pPr>
        <w:spacing w:after="0" w:line="240" w:lineRule="auto"/>
        <w:rPr>
          <w:rFonts w:ascii="Courier" w:hAnsi="Courier"/>
        </w:rPr>
      </w:pPr>
      <w:r w:rsidRPr="006F4BCC">
        <w:rPr>
          <w:rFonts w:ascii="Courier" w:hAnsi="Courier"/>
        </w:rPr>
        <w:t>&lt;body&gt;</w:t>
      </w:r>
    </w:p>
    <w:p w14:paraId="3C646DFF" w14:textId="77777777" w:rsidR="006F4BCC" w:rsidRPr="006F4BCC" w:rsidRDefault="006F4BCC" w:rsidP="006F4BCC">
      <w:pPr>
        <w:spacing w:after="0" w:line="240" w:lineRule="auto"/>
        <w:rPr>
          <w:rFonts w:ascii="Courier" w:hAnsi="Courier"/>
        </w:rPr>
      </w:pPr>
      <w:r w:rsidRPr="006F4BCC">
        <w:rPr>
          <w:rFonts w:ascii="Courier" w:hAnsi="Courier"/>
        </w:rPr>
        <w:tab/>
      </w:r>
    </w:p>
    <w:p w14:paraId="73DCACC5" w14:textId="77777777" w:rsidR="006F4BCC" w:rsidRPr="006F4BCC" w:rsidRDefault="006F4BCC" w:rsidP="006F4BCC">
      <w:pPr>
        <w:spacing w:after="0" w:line="240" w:lineRule="auto"/>
        <w:rPr>
          <w:rFonts w:ascii="Courier" w:hAnsi="Courier"/>
        </w:rPr>
      </w:pPr>
      <w:r w:rsidRPr="006F4BCC">
        <w:rPr>
          <w:rFonts w:ascii="Courier" w:hAnsi="Courier"/>
        </w:rPr>
        <w:tab/>
        <w:t>&lt;header&gt;</w:t>
      </w:r>
    </w:p>
    <w:p w14:paraId="73DCF94D"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w:t>
      </w:r>
      <w:proofErr w:type="spellStart"/>
      <w:r w:rsidRPr="006F4BCC">
        <w:rPr>
          <w:rFonts w:ascii="Courier" w:hAnsi="Courier"/>
        </w:rPr>
        <w:t>img</w:t>
      </w:r>
      <w:proofErr w:type="spellEnd"/>
      <w:r w:rsidRPr="006F4BCC">
        <w:rPr>
          <w:rFonts w:ascii="Courier" w:hAnsi="Courier"/>
        </w:rPr>
        <w:t xml:space="preserve"> </w:t>
      </w:r>
      <w:proofErr w:type="spellStart"/>
      <w:r w:rsidRPr="006F4BCC">
        <w:rPr>
          <w:rFonts w:ascii="Courier" w:hAnsi="Courier"/>
        </w:rPr>
        <w:t>src</w:t>
      </w:r>
      <w:proofErr w:type="spellEnd"/>
      <w:r w:rsidRPr="006F4BCC">
        <w:rPr>
          <w:rFonts w:ascii="Courier" w:hAnsi="Courier"/>
        </w:rPr>
        <w:t>="images/town_hall_logo.gif" alt="Town Hall Logo" height="80"&gt;</w:t>
      </w:r>
    </w:p>
    <w:p w14:paraId="7F54E300"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&lt;h2&gt;San Joaquin Valley Town Hall&lt;/h2&gt;</w:t>
      </w:r>
    </w:p>
    <w:p w14:paraId="769563B8"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&lt;h3&gt;Celebrating our &lt;span class="shadow"&gt;75&lt;sup&gt;</w:t>
      </w:r>
      <w:proofErr w:type="spellStart"/>
      <w:r w:rsidRPr="006F4BCC">
        <w:rPr>
          <w:rFonts w:ascii="Courier" w:hAnsi="Courier"/>
        </w:rPr>
        <w:t>th</w:t>
      </w:r>
      <w:proofErr w:type="spellEnd"/>
      <w:r w:rsidRPr="006F4BCC">
        <w:rPr>
          <w:rFonts w:ascii="Courier" w:hAnsi="Courier"/>
        </w:rPr>
        <w:t>&lt;/sup&gt;&lt;/span&gt; Year&lt;/h3&gt;</w:t>
      </w:r>
    </w:p>
    <w:p w14:paraId="5C1F7943"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r>
    </w:p>
    <w:p w14:paraId="3E7BDD13" w14:textId="77777777" w:rsidR="006F4BCC" w:rsidRPr="006F4BCC" w:rsidRDefault="006F4BCC" w:rsidP="006F4BCC">
      <w:pPr>
        <w:spacing w:after="0" w:line="240" w:lineRule="auto"/>
        <w:rPr>
          <w:rFonts w:ascii="Courier" w:hAnsi="Courier"/>
        </w:rPr>
      </w:pPr>
      <w:r w:rsidRPr="006F4BCC">
        <w:rPr>
          <w:rFonts w:ascii="Courier" w:hAnsi="Courier"/>
        </w:rPr>
        <w:tab/>
        <w:t>&lt;/header&gt;</w:t>
      </w:r>
    </w:p>
    <w:p w14:paraId="30DD04A9" w14:textId="77777777" w:rsidR="006F4BCC" w:rsidRPr="006F4BCC" w:rsidRDefault="006F4BCC" w:rsidP="006F4BCC">
      <w:pPr>
        <w:spacing w:after="0" w:line="240" w:lineRule="auto"/>
        <w:rPr>
          <w:rFonts w:ascii="Courier" w:hAnsi="Courier"/>
        </w:rPr>
      </w:pPr>
    </w:p>
    <w:p w14:paraId="2A088A4F" w14:textId="77777777" w:rsidR="006F4BCC" w:rsidRPr="006F4BCC" w:rsidRDefault="006F4BCC" w:rsidP="006F4BCC">
      <w:pPr>
        <w:spacing w:after="0" w:line="240" w:lineRule="auto"/>
        <w:rPr>
          <w:rFonts w:ascii="Courier" w:hAnsi="Courier"/>
        </w:rPr>
      </w:pPr>
    </w:p>
    <w:p w14:paraId="24AEB40B" w14:textId="77777777" w:rsidR="006F4BCC" w:rsidRPr="006F4BCC" w:rsidRDefault="006F4BCC" w:rsidP="006F4BCC">
      <w:pPr>
        <w:spacing w:after="0" w:line="240" w:lineRule="auto"/>
        <w:rPr>
          <w:rFonts w:ascii="Courier" w:hAnsi="Courier"/>
        </w:rPr>
      </w:pPr>
      <w:r w:rsidRPr="006F4BCC">
        <w:rPr>
          <w:rFonts w:ascii="Courier" w:hAnsi="Courier"/>
        </w:rPr>
        <w:tab/>
        <w:t>&lt;main&gt;</w:t>
      </w:r>
    </w:p>
    <w:p w14:paraId="5D3DDE70"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&lt;h2&gt;Our Mission&lt;/h2&gt;</w:t>
      </w:r>
    </w:p>
    <w:p w14:paraId="298B63BA" w14:textId="77777777" w:rsidR="006F4BCC" w:rsidRPr="006F4BCC" w:rsidRDefault="006F4BCC" w:rsidP="006F4BCC">
      <w:pPr>
        <w:spacing w:after="0" w:line="240" w:lineRule="auto"/>
        <w:rPr>
          <w:rFonts w:ascii="Courier" w:hAnsi="Courier"/>
        </w:rPr>
      </w:pPr>
    </w:p>
    <w:p w14:paraId="637DA5C5"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&lt;p&gt;San Joaquin Valley Town Hall is a non-profit organization that is run by an all-volunteer board of directors. Our mission is to bring nationally and internationally renowned, thought-provoking speakers who inform, educate, and entertain our audience! As one or our members told us:&lt;/p&gt;</w:t>
      </w:r>
    </w:p>
    <w:p w14:paraId="664D502E" w14:textId="77777777" w:rsidR="006F4BCC" w:rsidRPr="006F4BCC" w:rsidRDefault="006F4BCC" w:rsidP="006F4BCC">
      <w:pPr>
        <w:spacing w:after="0" w:line="240" w:lineRule="auto"/>
        <w:rPr>
          <w:rFonts w:ascii="Courier" w:hAnsi="Courier"/>
        </w:rPr>
      </w:pPr>
    </w:p>
    <w:p w14:paraId="3F09D7D7"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w:t>
      </w:r>
      <w:proofErr w:type="spellStart"/>
      <w:r w:rsidRPr="006F4BCC">
        <w:rPr>
          <w:rFonts w:ascii="Courier" w:hAnsi="Courier"/>
        </w:rPr>
        <w:t>blockquote</w:t>
      </w:r>
      <w:proofErr w:type="spellEnd"/>
      <w:r w:rsidRPr="006F4BCC">
        <w:rPr>
          <w:rFonts w:ascii="Courier" w:hAnsi="Courier"/>
        </w:rPr>
        <w:t>&gt;&amp;</w:t>
      </w:r>
      <w:proofErr w:type="spellStart"/>
      <w:proofErr w:type="gramStart"/>
      <w:r w:rsidRPr="006F4BCC">
        <w:rPr>
          <w:rFonts w:ascii="Courier" w:hAnsi="Courier"/>
        </w:rPr>
        <w:t>ldquo;Each</w:t>
      </w:r>
      <w:proofErr w:type="spellEnd"/>
      <w:proofErr w:type="gramEnd"/>
      <w:r w:rsidRPr="006F4BCC">
        <w:rPr>
          <w:rFonts w:ascii="Courier" w:hAnsi="Courier"/>
        </w:rPr>
        <w:t xml:space="preserve"> year I give a ticket package to each of our family members. I think of it as the gift of knowledge...and that is </w:t>
      </w:r>
      <w:proofErr w:type="gramStart"/>
      <w:r w:rsidRPr="006F4BCC">
        <w:rPr>
          <w:rFonts w:ascii="Courier" w:hAnsi="Courier"/>
        </w:rPr>
        <w:t>priceless.&amp;</w:t>
      </w:r>
      <w:proofErr w:type="spellStart"/>
      <w:proofErr w:type="gramEnd"/>
      <w:r w:rsidRPr="006F4BCC">
        <w:rPr>
          <w:rFonts w:ascii="Courier" w:hAnsi="Courier"/>
        </w:rPr>
        <w:t>rdquo</w:t>
      </w:r>
      <w:proofErr w:type="spellEnd"/>
      <w:r w:rsidRPr="006F4BCC">
        <w:rPr>
          <w:rFonts w:ascii="Courier" w:hAnsi="Courier"/>
        </w:rPr>
        <w:t>;&lt;/</w:t>
      </w:r>
      <w:proofErr w:type="spellStart"/>
      <w:r w:rsidRPr="006F4BCC">
        <w:rPr>
          <w:rFonts w:ascii="Courier" w:hAnsi="Courier"/>
        </w:rPr>
        <w:t>blockquote</w:t>
      </w:r>
      <w:proofErr w:type="spellEnd"/>
      <w:r w:rsidRPr="006F4BCC">
        <w:rPr>
          <w:rFonts w:ascii="Courier" w:hAnsi="Courier"/>
        </w:rPr>
        <w:t>&gt;</w:t>
      </w:r>
    </w:p>
    <w:p w14:paraId="77AA38DB" w14:textId="77777777" w:rsidR="006F4BCC" w:rsidRPr="006F4BCC" w:rsidRDefault="006F4BCC" w:rsidP="006F4BCC">
      <w:pPr>
        <w:spacing w:after="0" w:line="240" w:lineRule="auto"/>
        <w:rPr>
          <w:rFonts w:ascii="Courier" w:hAnsi="Courier"/>
        </w:rPr>
      </w:pPr>
    </w:p>
    <w:p w14:paraId="58541D06" w14:textId="77777777" w:rsidR="006F4BCC" w:rsidRPr="006F4BCC" w:rsidRDefault="006F4BCC" w:rsidP="006F4BCC">
      <w:pPr>
        <w:spacing w:after="0" w:line="240" w:lineRule="auto"/>
        <w:rPr>
          <w:rFonts w:ascii="Courier" w:hAnsi="Courier"/>
        </w:rPr>
      </w:pPr>
    </w:p>
    <w:p w14:paraId="2DEA4593"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&lt;h2&gt;Our Ticket Packages&lt;/h2&gt;</w:t>
      </w:r>
    </w:p>
    <w:p w14:paraId="0F7BDC71" w14:textId="77777777" w:rsidR="006F4BCC" w:rsidRPr="006F4BCC" w:rsidRDefault="006F4BCC" w:rsidP="006F4BCC">
      <w:pPr>
        <w:spacing w:after="0" w:line="240" w:lineRule="auto"/>
        <w:rPr>
          <w:rFonts w:ascii="Courier" w:hAnsi="Courier"/>
        </w:rPr>
      </w:pPr>
    </w:p>
    <w:p w14:paraId="1DC48BD5"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w:t>
      </w:r>
      <w:proofErr w:type="spellStart"/>
      <w:r w:rsidRPr="006F4BCC">
        <w:rPr>
          <w:rFonts w:ascii="Courier" w:hAnsi="Courier"/>
        </w:rPr>
        <w:t>ul</w:t>
      </w:r>
      <w:proofErr w:type="spellEnd"/>
      <w:r w:rsidRPr="006F4BCC">
        <w:rPr>
          <w:rFonts w:ascii="Courier" w:hAnsi="Courier"/>
        </w:rPr>
        <w:t>&gt;</w:t>
      </w:r>
    </w:p>
    <w:p w14:paraId="18352760"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r>
      <w:r w:rsidRPr="006F4BCC">
        <w:rPr>
          <w:rFonts w:ascii="Courier" w:hAnsi="Courier"/>
        </w:rPr>
        <w:tab/>
        <w:t>&lt;li&gt;Season Package: $95&lt;/li&gt;</w:t>
      </w:r>
    </w:p>
    <w:p w14:paraId="4A343BCE"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r>
      <w:r w:rsidRPr="006F4BCC">
        <w:rPr>
          <w:rFonts w:ascii="Courier" w:hAnsi="Courier"/>
        </w:rPr>
        <w:tab/>
        <w:t>&lt;li&gt;Patron Package: $200&lt;/li&gt;</w:t>
      </w:r>
    </w:p>
    <w:p w14:paraId="50E734F0"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r>
      <w:r w:rsidRPr="006F4BCC">
        <w:rPr>
          <w:rFonts w:ascii="Courier" w:hAnsi="Courier"/>
        </w:rPr>
        <w:tab/>
        <w:t>&lt;li&gt;Single Speaker: $25&lt;/li&gt;</w:t>
      </w:r>
    </w:p>
    <w:p w14:paraId="50E6B2A1"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w:t>
      </w:r>
      <w:proofErr w:type="spellStart"/>
      <w:r w:rsidRPr="006F4BCC">
        <w:rPr>
          <w:rFonts w:ascii="Courier" w:hAnsi="Courier"/>
        </w:rPr>
        <w:t>ul</w:t>
      </w:r>
      <w:proofErr w:type="spellEnd"/>
      <w:r w:rsidRPr="006F4BCC">
        <w:rPr>
          <w:rFonts w:ascii="Courier" w:hAnsi="Courier"/>
        </w:rPr>
        <w:t>&gt;</w:t>
      </w:r>
    </w:p>
    <w:p w14:paraId="3D5FA35B" w14:textId="77777777" w:rsidR="006F4BCC" w:rsidRPr="006F4BCC" w:rsidRDefault="006F4BCC" w:rsidP="006F4BCC">
      <w:pPr>
        <w:spacing w:after="0" w:line="240" w:lineRule="auto"/>
        <w:rPr>
          <w:rFonts w:ascii="Courier" w:hAnsi="Courier"/>
        </w:rPr>
      </w:pPr>
    </w:p>
    <w:p w14:paraId="190A9DDF" w14:textId="77777777" w:rsidR="006F4BCC" w:rsidRPr="006F4BCC" w:rsidRDefault="006F4BCC" w:rsidP="006F4BCC">
      <w:pPr>
        <w:spacing w:after="0" w:line="240" w:lineRule="auto"/>
        <w:rPr>
          <w:rFonts w:ascii="Courier" w:hAnsi="Courier"/>
        </w:rPr>
      </w:pPr>
    </w:p>
    <w:p w14:paraId="47573640" w14:textId="77777777" w:rsidR="006F4BCC" w:rsidRPr="006F4BCC" w:rsidRDefault="006F4BCC" w:rsidP="006F4BCC">
      <w:pPr>
        <w:spacing w:after="0" w:line="240" w:lineRule="auto"/>
        <w:rPr>
          <w:rFonts w:ascii="Courier" w:hAnsi="Courier"/>
        </w:rPr>
      </w:pPr>
      <w:r w:rsidRPr="006F4BCC">
        <w:rPr>
          <w:rFonts w:ascii="Courier" w:hAnsi="Courier"/>
        </w:rPr>
        <w:tab/>
        <w:t>&lt;h1&gt;This season's guest speakers&lt;/h1&gt;</w:t>
      </w:r>
    </w:p>
    <w:p w14:paraId="77C8FE9A" w14:textId="77777777" w:rsidR="006F4BCC" w:rsidRPr="006F4BCC" w:rsidRDefault="006F4BCC" w:rsidP="006F4BCC">
      <w:pPr>
        <w:spacing w:after="0" w:line="240" w:lineRule="auto"/>
        <w:rPr>
          <w:rFonts w:ascii="Courier" w:hAnsi="Courier"/>
        </w:rPr>
      </w:pPr>
    </w:p>
    <w:p w14:paraId="74DC537A" w14:textId="77777777" w:rsidR="006F4BCC" w:rsidRPr="006F4BCC" w:rsidRDefault="006F4BCC" w:rsidP="006F4BCC">
      <w:pPr>
        <w:spacing w:after="0" w:line="240" w:lineRule="auto"/>
        <w:rPr>
          <w:rFonts w:ascii="Courier" w:hAnsi="Courier"/>
        </w:rPr>
      </w:pPr>
      <w:r w:rsidRPr="006F4BCC">
        <w:rPr>
          <w:rFonts w:ascii="Courier" w:hAnsi="Courier"/>
        </w:rPr>
        <w:lastRenderedPageBreak/>
        <w:tab/>
        <w:t>&lt;h3&gt;October&lt;</w:t>
      </w:r>
      <w:proofErr w:type="spellStart"/>
      <w:r w:rsidRPr="006F4BCC">
        <w:rPr>
          <w:rFonts w:ascii="Courier" w:hAnsi="Courier"/>
        </w:rPr>
        <w:t>br</w:t>
      </w:r>
      <w:proofErr w:type="spellEnd"/>
      <w:r w:rsidRPr="006F4BCC">
        <w:rPr>
          <w:rFonts w:ascii="Courier" w:hAnsi="Courier"/>
        </w:rPr>
        <w:t xml:space="preserve">&gt;&lt;a </w:t>
      </w:r>
      <w:proofErr w:type="spellStart"/>
      <w:r w:rsidRPr="006F4BCC">
        <w:rPr>
          <w:rFonts w:ascii="Courier" w:hAnsi="Courier"/>
        </w:rPr>
        <w:t>href</w:t>
      </w:r>
      <w:proofErr w:type="spellEnd"/>
      <w:r w:rsidRPr="006F4BCC">
        <w:rPr>
          <w:rFonts w:ascii="Courier" w:hAnsi="Courier"/>
        </w:rPr>
        <w:t xml:space="preserve">="speakers/toobin.html"&gt;Jeffrey </w:t>
      </w:r>
      <w:proofErr w:type="spellStart"/>
      <w:r w:rsidRPr="006F4BCC">
        <w:rPr>
          <w:rFonts w:ascii="Courier" w:hAnsi="Courier"/>
        </w:rPr>
        <w:t>Toobin</w:t>
      </w:r>
      <w:proofErr w:type="spellEnd"/>
      <w:r w:rsidRPr="006F4BCC">
        <w:rPr>
          <w:rFonts w:ascii="Courier" w:hAnsi="Courier"/>
        </w:rPr>
        <w:t>&lt;/a&gt;&lt;/h3&gt;</w:t>
      </w:r>
    </w:p>
    <w:p w14:paraId="437B6123" w14:textId="77777777" w:rsidR="006F4BCC" w:rsidRPr="006F4BCC" w:rsidRDefault="006F4BCC" w:rsidP="006F4BCC">
      <w:pPr>
        <w:spacing w:after="0" w:line="240" w:lineRule="auto"/>
        <w:rPr>
          <w:rFonts w:ascii="Courier" w:hAnsi="Courier"/>
        </w:rPr>
      </w:pPr>
      <w:r w:rsidRPr="006F4BCC">
        <w:rPr>
          <w:rFonts w:ascii="Courier" w:hAnsi="Courier"/>
        </w:rPr>
        <w:tab/>
        <w:t>&lt;</w:t>
      </w:r>
      <w:proofErr w:type="spellStart"/>
      <w:r w:rsidRPr="006F4BCC">
        <w:rPr>
          <w:rFonts w:ascii="Courier" w:hAnsi="Courier"/>
        </w:rPr>
        <w:t>img</w:t>
      </w:r>
      <w:proofErr w:type="spellEnd"/>
      <w:r w:rsidRPr="006F4BCC">
        <w:rPr>
          <w:rFonts w:ascii="Courier" w:hAnsi="Courier"/>
        </w:rPr>
        <w:t xml:space="preserve"> </w:t>
      </w:r>
      <w:proofErr w:type="spellStart"/>
      <w:r w:rsidRPr="006F4BCC">
        <w:rPr>
          <w:rFonts w:ascii="Courier" w:hAnsi="Courier"/>
        </w:rPr>
        <w:t>src</w:t>
      </w:r>
      <w:proofErr w:type="spellEnd"/>
      <w:r w:rsidRPr="006F4BCC">
        <w:rPr>
          <w:rFonts w:ascii="Courier" w:hAnsi="Courier"/>
        </w:rPr>
        <w:t>="images/toobin75.jpg" alt="</w:t>
      </w:r>
      <w:proofErr w:type="spellStart"/>
      <w:r w:rsidRPr="006F4BCC">
        <w:rPr>
          <w:rFonts w:ascii="Courier" w:hAnsi="Courier"/>
        </w:rPr>
        <w:t>Toobin</w:t>
      </w:r>
      <w:proofErr w:type="spellEnd"/>
      <w:r w:rsidRPr="006F4BCC">
        <w:rPr>
          <w:rFonts w:ascii="Courier" w:hAnsi="Courier"/>
        </w:rPr>
        <w:t xml:space="preserve"> Photo"&gt;</w:t>
      </w:r>
    </w:p>
    <w:p w14:paraId="6F4A5241" w14:textId="77777777" w:rsidR="006F4BCC" w:rsidRPr="006F4BCC" w:rsidRDefault="006F4BCC" w:rsidP="006F4BCC">
      <w:pPr>
        <w:spacing w:after="0" w:line="240" w:lineRule="auto"/>
        <w:rPr>
          <w:rFonts w:ascii="Courier" w:hAnsi="Courier"/>
        </w:rPr>
      </w:pPr>
    </w:p>
    <w:p w14:paraId="11427FF4" w14:textId="77777777" w:rsidR="006F4BCC" w:rsidRPr="006F4BCC" w:rsidRDefault="006F4BCC" w:rsidP="006F4BCC">
      <w:pPr>
        <w:spacing w:after="0" w:line="240" w:lineRule="auto"/>
        <w:rPr>
          <w:rFonts w:ascii="Courier" w:hAnsi="Courier"/>
        </w:rPr>
      </w:pPr>
      <w:r w:rsidRPr="006F4BCC">
        <w:rPr>
          <w:rFonts w:ascii="Courier" w:hAnsi="Courier"/>
        </w:rPr>
        <w:tab/>
        <w:t>&lt;h3&gt;November&lt;</w:t>
      </w:r>
      <w:proofErr w:type="spellStart"/>
      <w:r w:rsidRPr="006F4BCC">
        <w:rPr>
          <w:rFonts w:ascii="Courier" w:hAnsi="Courier"/>
        </w:rPr>
        <w:t>br</w:t>
      </w:r>
      <w:proofErr w:type="spellEnd"/>
      <w:r w:rsidRPr="006F4BCC">
        <w:rPr>
          <w:rFonts w:ascii="Courier" w:hAnsi="Courier"/>
        </w:rPr>
        <w:t xml:space="preserve">&gt;&lt;a </w:t>
      </w:r>
      <w:proofErr w:type="spellStart"/>
      <w:r w:rsidRPr="006F4BCC">
        <w:rPr>
          <w:rFonts w:ascii="Courier" w:hAnsi="Courier"/>
        </w:rPr>
        <w:t>href</w:t>
      </w:r>
      <w:proofErr w:type="spellEnd"/>
      <w:r w:rsidRPr="006F4BCC">
        <w:rPr>
          <w:rFonts w:ascii="Courier" w:hAnsi="Courier"/>
        </w:rPr>
        <w:t>="speakers/sorkin.html"&gt;Andrew Ross Sorkin&lt;/a&gt;&lt;/h3&gt;</w:t>
      </w:r>
    </w:p>
    <w:p w14:paraId="3F335C54" w14:textId="77777777" w:rsidR="006F4BCC" w:rsidRPr="006F4BCC" w:rsidRDefault="006F4BCC" w:rsidP="006F4BCC">
      <w:pPr>
        <w:spacing w:after="0" w:line="240" w:lineRule="auto"/>
        <w:rPr>
          <w:rFonts w:ascii="Courier" w:hAnsi="Courier"/>
        </w:rPr>
      </w:pPr>
      <w:r w:rsidRPr="006F4BCC">
        <w:rPr>
          <w:rFonts w:ascii="Courier" w:hAnsi="Courier"/>
        </w:rPr>
        <w:tab/>
        <w:t>&lt;</w:t>
      </w:r>
      <w:proofErr w:type="spellStart"/>
      <w:r w:rsidRPr="006F4BCC">
        <w:rPr>
          <w:rFonts w:ascii="Courier" w:hAnsi="Courier"/>
        </w:rPr>
        <w:t>img</w:t>
      </w:r>
      <w:proofErr w:type="spellEnd"/>
      <w:r w:rsidRPr="006F4BCC">
        <w:rPr>
          <w:rFonts w:ascii="Courier" w:hAnsi="Courier"/>
        </w:rPr>
        <w:t xml:space="preserve"> </w:t>
      </w:r>
      <w:proofErr w:type="spellStart"/>
      <w:r w:rsidRPr="006F4BCC">
        <w:rPr>
          <w:rFonts w:ascii="Courier" w:hAnsi="Courier"/>
        </w:rPr>
        <w:t>src</w:t>
      </w:r>
      <w:proofErr w:type="spellEnd"/>
      <w:r w:rsidRPr="006F4BCC">
        <w:rPr>
          <w:rFonts w:ascii="Courier" w:hAnsi="Courier"/>
        </w:rPr>
        <w:t>="images/sorkin75.jpg" alt="Sorkin Photo"&gt;</w:t>
      </w:r>
    </w:p>
    <w:p w14:paraId="3069CE32" w14:textId="77777777" w:rsidR="006F4BCC" w:rsidRPr="006F4BCC" w:rsidRDefault="006F4BCC" w:rsidP="006F4BCC">
      <w:pPr>
        <w:spacing w:after="0" w:line="240" w:lineRule="auto"/>
        <w:rPr>
          <w:rFonts w:ascii="Courier" w:hAnsi="Courier"/>
        </w:rPr>
      </w:pPr>
    </w:p>
    <w:p w14:paraId="6618192C" w14:textId="77777777" w:rsidR="006F4BCC" w:rsidRPr="006F4BCC" w:rsidRDefault="006F4BCC" w:rsidP="006F4BCC">
      <w:pPr>
        <w:spacing w:after="0" w:line="240" w:lineRule="auto"/>
        <w:rPr>
          <w:rFonts w:ascii="Courier" w:hAnsi="Courier"/>
        </w:rPr>
      </w:pPr>
      <w:r w:rsidRPr="006F4BCC">
        <w:rPr>
          <w:rFonts w:ascii="Courier" w:hAnsi="Courier"/>
        </w:rPr>
        <w:tab/>
        <w:t>&lt;h3&gt;January&lt;</w:t>
      </w:r>
      <w:proofErr w:type="spellStart"/>
      <w:r w:rsidRPr="006F4BCC">
        <w:rPr>
          <w:rFonts w:ascii="Courier" w:hAnsi="Courier"/>
        </w:rPr>
        <w:t>br</w:t>
      </w:r>
      <w:proofErr w:type="spellEnd"/>
      <w:r w:rsidRPr="006F4BCC">
        <w:rPr>
          <w:rFonts w:ascii="Courier" w:hAnsi="Courier"/>
        </w:rPr>
        <w:t xml:space="preserve">&gt;&lt;a </w:t>
      </w:r>
      <w:proofErr w:type="spellStart"/>
      <w:r w:rsidRPr="006F4BCC">
        <w:rPr>
          <w:rFonts w:ascii="Courier" w:hAnsi="Courier"/>
        </w:rPr>
        <w:t>href</w:t>
      </w:r>
      <w:proofErr w:type="spellEnd"/>
      <w:r w:rsidRPr="006F4BCC">
        <w:rPr>
          <w:rFonts w:ascii="Courier" w:hAnsi="Courier"/>
        </w:rPr>
        <w:t>="speakers/chua.html"&gt;Amy Chua&lt;/a&gt;&lt;/h3&gt;</w:t>
      </w:r>
    </w:p>
    <w:p w14:paraId="458A91FD" w14:textId="77777777" w:rsidR="006F4BCC" w:rsidRPr="006F4BCC" w:rsidRDefault="006F4BCC" w:rsidP="006F4BCC">
      <w:pPr>
        <w:spacing w:after="0" w:line="240" w:lineRule="auto"/>
        <w:rPr>
          <w:rFonts w:ascii="Courier" w:hAnsi="Courier"/>
        </w:rPr>
      </w:pPr>
      <w:r w:rsidRPr="006F4BCC">
        <w:rPr>
          <w:rFonts w:ascii="Courier" w:hAnsi="Courier"/>
        </w:rPr>
        <w:tab/>
        <w:t>&lt;</w:t>
      </w:r>
      <w:proofErr w:type="spellStart"/>
      <w:r w:rsidRPr="006F4BCC">
        <w:rPr>
          <w:rFonts w:ascii="Courier" w:hAnsi="Courier"/>
        </w:rPr>
        <w:t>img</w:t>
      </w:r>
      <w:proofErr w:type="spellEnd"/>
      <w:r w:rsidRPr="006F4BCC">
        <w:rPr>
          <w:rFonts w:ascii="Courier" w:hAnsi="Courier"/>
        </w:rPr>
        <w:t xml:space="preserve"> </w:t>
      </w:r>
      <w:proofErr w:type="spellStart"/>
      <w:r w:rsidRPr="006F4BCC">
        <w:rPr>
          <w:rFonts w:ascii="Courier" w:hAnsi="Courier"/>
        </w:rPr>
        <w:t>src</w:t>
      </w:r>
      <w:proofErr w:type="spellEnd"/>
      <w:r w:rsidRPr="006F4BCC">
        <w:rPr>
          <w:rFonts w:ascii="Courier" w:hAnsi="Courier"/>
        </w:rPr>
        <w:t>="images/chua75.jpg" alt="Chua Photo"&gt;</w:t>
      </w:r>
    </w:p>
    <w:p w14:paraId="700F6B0D" w14:textId="77777777" w:rsidR="006F4BCC" w:rsidRPr="006F4BCC" w:rsidRDefault="006F4BCC" w:rsidP="006F4BCC">
      <w:pPr>
        <w:spacing w:after="0" w:line="240" w:lineRule="auto"/>
        <w:rPr>
          <w:rFonts w:ascii="Courier" w:hAnsi="Courier"/>
        </w:rPr>
      </w:pPr>
    </w:p>
    <w:p w14:paraId="1A8AD141" w14:textId="77777777" w:rsidR="006F4BCC" w:rsidRPr="006F4BCC" w:rsidRDefault="006F4BCC" w:rsidP="006F4BCC">
      <w:pPr>
        <w:spacing w:after="0" w:line="240" w:lineRule="auto"/>
        <w:rPr>
          <w:rFonts w:ascii="Courier" w:hAnsi="Courier"/>
        </w:rPr>
      </w:pPr>
      <w:r w:rsidRPr="006F4BCC">
        <w:rPr>
          <w:rFonts w:ascii="Courier" w:hAnsi="Courier"/>
        </w:rPr>
        <w:tab/>
        <w:t>&lt;/main&gt;</w:t>
      </w:r>
    </w:p>
    <w:p w14:paraId="5A8A6415" w14:textId="77777777" w:rsidR="006F4BCC" w:rsidRPr="006F4BCC" w:rsidRDefault="006F4BCC" w:rsidP="006F4BCC">
      <w:pPr>
        <w:spacing w:after="0" w:line="240" w:lineRule="auto"/>
        <w:rPr>
          <w:rFonts w:ascii="Courier" w:hAnsi="Courier"/>
        </w:rPr>
      </w:pPr>
    </w:p>
    <w:p w14:paraId="0A2E5FAF" w14:textId="77777777" w:rsidR="006F4BCC" w:rsidRPr="006F4BCC" w:rsidRDefault="006F4BCC" w:rsidP="006F4BCC">
      <w:pPr>
        <w:spacing w:after="0" w:line="240" w:lineRule="auto"/>
        <w:rPr>
          <w:rFonts w:ascii="Courier" w:hAnsi="Courier"/>
        </w:rPr>
      </w:pPr>
    </w:p>
    <w:p w14:paraId="30197F30" w14:textId="77777777" w:rsidR="006F4BCC" w:rsidRPr="006F4BCC" w:rsidRDefault="006F4BCC" w:rsidP="006F4BCC">
      <w:pPr>
        <w:spacing w:after="0" w:line="240" w:lineRule="auto"/>
        <w:rPr>
          <w:rFonts w:ascii="Courier" w:hAnsi="Courier"/>
        </w:rPr>
      </w:pPr>
      <w:r w:rsidRPr="006F4BCC">
        <w:rPr>
          <w:rFonts w:ascii="Courier" w:hAnsi="Courier"/>
        </w:rPr>
        <w:tab/>
        <w:t>&lt;footer&gt;</w:t>
      </w:r>
    </w:p>
    <w:p w14:paraId="5D311A45" w14:textId="77777777" w:rsidR="006F4BCC" w:rsidRPr="006F4BCC" w:rsidRDefault="006F4BCC" w:rsidP="006F4BCC">
      <w:pPr>
        <w:spacing w:after="0" w:line="240" w:lineRule="auto"/>
        <w:rPr>
          <w:rFonts w:ascii="Courier" w:hAnsi="Courier"/>
        </w:rPr>
      </w:pPr>
      <w:r w:rsidRPr="006F4BCC">
        <w:rPr>
          <w:rFonts w:ascii="Courier" w:hAnsi="Courier"/>
        </w:rPr>
        <w:tab/>
      </w:r>
      <w:r w:rsidRPr="006F4BCC">
        <w:rPr>
          <w:rFonts w:ascii="Courier" w:hAnsi="Courier"/>
        </w:rPr>
        <w:tab/>
        <w:t>&lt;p&gt;&amp;copy; 2015, San Joaquin Valley Town Hall, Fresno, CA 93755&lt;/p&gt;</w:t>
      </w:r>
    </w:p>
    <w:p w14:paraId="3FC9ADFF" w14:textId="77777777" w:rsidR="006F4BCC" w:rsidRPr="006F4BCC" w:rsidRDefault="006F4BCC" w:rsidP="006F4BCC">
      <w:pPr>
        <w:spacing w:after="0" w:line="240" w:lineRule="auto"/>
        <w:rPr>
          <w:rFonts w:ascii="Courier" w:hAnsi="Courier"/>
        </w:rPr>
      </w:pPr>
      <w:r w:rsidRPr="006F4BCC">
        <w:rPr>
          <w:rFonts w:ascii="Courier" w:hAnsi="Courier"/>
        </w:rPr>
        <w:tab/>
        <w:t>&lt;/footer&gt;</w:t>
      </w:r>
    </w:p>
    <w:p w14:paraId="3724DCD0" w14:textId="77777777" w:rsidR="006F4BCC" w:rsidRPr="006F4BCC" w:rsidRDefault="006F4BCC" w:rsidP="006F4BCC">
      <w:pPr>
        <w:spacing w:after="0" w:line="240" w:lineRule="auto"/>
        <w:rPr>
          <w:rFonts w:ascii="Courier" w:hAnsi="Courier"/>
        </w:rPr>
      </w:pPr>
      <w:r w:rsidRPr="006F4BCC">
        <w:rPr>
          <w:rFonts w:ascii="Courier" w:hAnsi="Courier"/>
        </w:rPr>
        <w:t>&lt;/body&gt;</w:t>
      </w:r>
    </w:p>
    <w:p w14:paraId="1C37F4DA" w14:textId="77777777" w:rsidR="006F4BCC" w:rsidRPr="006F4BCC" w:rsidRDefault="006F4BCC" w:rsidP="006F4BCC">
      <w:pPr>
        <w:spacing w:after="0" w:line="240" w:lineRule="auto"/>
        <w:rPr>
          <w:rFonts w:ascii="Courier" w:hAnsi="Courier"/>
        </w:rPr>
      </w:pPr>
      <w:r w:rsidRPr="006F4BCC">
        <w:rPr>
          <w:rFonts w:ascii="Courier" w:hAnsi="Courier"/>
        </w:rPr>
        <w:t>&lt;/html&gt;</w:t>
      </w:r>
    </w:p>
    <w:p w14:paraId="41C8BE2A" w14:textId="77777777" w:rsidR="006F4BCC" w:rsidRDefault="006F4BCC">
      <w:pPr>
        <w:spacing w:after="0" w:line="240" w:lineRule="auto"/>
      </w:pPr>
      <w:r>
        <w:br w:type="page"/>
      </w:r>
    </w:p>
    <w:p w14:paraId="4D341931" w14:textId="5736CF5C" w:rsidR="006F4BCC" w:rsidRDefault="006F4BCC" w:rsidP="006F4BCC">
      <w:pPr>
        <w:spacing w:after="0" w:line="240" w:lineRule="auto"/>
        <w:rPr>
          <w:rStyle w:val="IntenseReference"/>
        </w:rPr>
      </w:pPr>
      <w:r>
        <w:rPr>
          <w:rStyle w:val="IntenseReference"/>
        </w:rPr>
        <w:lastRenderedPageBreak/>
        <w:t>CSS for Exercise 5-1</w:t>
      </w:r>
    </w:p>
    <w:p w14:paraId="62B73A20" w14:textId="3F819064" w:rsidR="006F4BCC" w:rsidRDefault="006F4BCC" w:rsidP="006F4BCC">
      <w:pPr>
        <w:spacing w:after="0" w:line="240" w:lineRule="auto"/>
        <w:rPr>
          <w:rStyle w:val="IntenseReference"/>
        </w:rPr>
      </w:pPr>
      <w:r>
        <w:rPr>
          <w:rStyle w:val="IntenseReference"/>
        </w:rPr>
        <w:t>main.css</w:t>
      </w:r>
    </w:p>
    <w:p w14:paraId="2A3DC8D9" w14:textId="77777777" w:rsidR="006F4BCC" w:rsidRDefault="006F4BCC" w:rsidP="006F4BCC">
      <w:pPr>
        <w:spacing w:after="0" w:line="240" w:lineRule="auto"/>
      </w:pPr>
    </w:p>
    <w:p w14:paraId="36B7C070" w14:textId="77777777" w:rsidR="006F4BCC" w:rsidRPr="006F4BCC" w:rsidRDefault="006F4BCC" w:rsidP="006F4BCC">
      <w:pPr>
        <w:spacing w:after="0" w:line="240" w:lineRule="auto"/>
        <w:rPr>
          <w:rFonts w:ascii="Courier" w:hAnsi="Courier"/>
        </w:rPr>
      </w:pPr>
      <w:r w:rsidRPr="006F4BCC">
        <w:rPr>
          <w:rFonts w:ascii="Courier" w:hAnsi="Courier"/>
        </w:rPr>
        <w:t>/* reset selector */</w:t>
      </w:r>
    </w:p>
    <w:p w14:paraId="425E6CCB" w14:textId="77777777" w:rsidR="006F4BCC" w:rsidRPr="006F4BCC" w:rsidRDefault="006F4BCC" w:rsidP="006F4BCC">
      <w:pPr>
        <w:spacing w:after="0" w:line="240" w:lineRule="auto"/>
        <w:rPr>
          <w:rFonts w:ascii="Courier" w:hAnsi="Courier"/>
        </w:rPr>
      </w:pPr>
    </w:p>
    <w:p w14:paraId="3B8074FF" w14:textId="77777777" w:rsidR="006F4BCC" w:rsidRPr="006F4BCC" w:rsidRDefault="006F4BCC" w:rsidP="006F4BCC">
      <w:pPr>
        <w:spacing w:after="0" w:line="240" w:lineRule="auto"/>
        <w:rPr>
          <w:rFonts w:ascii="Courier" w:hAnsi="Courier"/>
        </w:rPr>
      </w:pPr>
      <w:r w:rsidRPr="006F4BCC">
        <w:rPr>
          <w:rFonts w:ascii="Courier" w:hAnsi="Courier"/>
        </w:rPr>
        <w:t>* {</w:t>
      </w:r>
    </w:p>
    <w:p w14:paraId="4A153EE4" w14:textId="77777777" w:rsidR="006F4BCC" w:rsidRPr="006F4BCC" w:rsidRDefault="006F4BCC" w:rsidP="006F4BCC">
      <w:pPr>
        <w:spacing w:after="0" w:line="240" w:lineRule="auto"/>
        <w:rPr>
          <w:rFonts w:ascii="Courier" w:hAnsi="Courier"/>
        </w:rPr>
      </w:pPr>
      <w:r w:rsidRPr="006F4BCC">
        <w:rPr>
          <w:rFonts w:ascii="Courier" w:hAnsi="Courier"/>
        </w:rPr>
        <w:tab/>
        <w:t>margin: 0;</w:t>
      </w:r>
    </w:p>
    <w:p w14:paraId="2C1A8C04" w14:textId="77777777" w:rsidR="006F4BCC" w:rsidRPr="006F4BCC" w:rsidRDefault="006F4BCC" w:rsidP="006F4BCC">
      <w:pPr>
        <w:spacing w:after="0" w:line="240" w:lineRule="auto"/>
        <w:rPr>
          <w:rFonts w:ascii="Courier" w:hAnsi="Courier"/>
        </w:rPr>
      </w:pPr>
      <w:r w:rsidRPr="006F4BCC">
        <w:rPr>
          <w:rFonts w:ascii="Courier" w:hAnsi="Courier"/>
        </w:rPr>
        <w:tab/>
        <w:t>padding: 0;</w:t>
      </w:r>
    </w:p>
    <w:p w14:paraId="117A5178" w14:textId="77777777" w:rsidR="006F4BCC" w:rsidRPr="006F4BCC" w:rsidRDefault="006F4BCC" w:rsidP="006F4BCC">
      <w:pPr>
        <w:spacing w:after="0" w:line="240" w:lineRule="auto"/>
        <w:rPr>
          <w:rFonts w:ascii="Courier" w:hAnsi="Courier"/>
        </w:rPr>
      </w:pPr>
      <w:r w:rsidRPr="006F4BCC">
        <w:rPr>
          <w:rFonts w:ascii="Courier" w:hAnsi="Courier"/>
        </w:rPr>
        <w:t>}</w:t>
      </w:r>
    </w:p>
    <w:p w14:paraId="1C941E2C" w14:textId="77777777" w:rsidR="006F4BCC" w:rsidRPr="006F4BCC" w:rsidRDefault="006F4BCC" w:rsidP="006F4BCC">
      <w:pPr>
        <w:spacing w:after="0" w:line="240" w:lineRule="auto"/>
        <w:rPr>
          <w:rFonts w:ascii="Courier" w:hAnsi="Courier"/>
        </w:rPr>
      </w:pPr>
    </w:p>
    <w:p w14:paraId="79562C96" w14:textId="77777777" w:rsidR="006F4BCC" w:rsidRPr="006F4BCC" w:rsidRDefault="006F4BCC" w:rsidP="006F4BCC">
      <w:pPr>
        <w:spacing w:after="0" w:line="240" w:lineRule="auto"/>
        <w:rPr>
          <w:rFonts w:ascii="Courier" w:hAnsi="Courier"/>
        </w:rPr>
      </w:pPr>
      <w:r w:rsidRPr="006F4BCC">
        <w:rPr>
          <w:rFonts w:ascii="Courier" w:hAnsi="Courier"/>
        </w:rPr>
        <w:t>/* the styles for the elements */</w:t>
      </w:r>
    </w:p>
    <w:p w14:paraId="79F975F1" w14:textId="77777777" w:rsidR="006F4BCC" w:rsidRPr="006F4BCC" w:rsidRDefault="006F4BCC" w:rsidP="006F4BCC">
      <w:pPr>
        <w:spacing w:after="0" w:line="240" w:lineRule="auto"/>
        <w:rPr>
          <w:rFonts w:ascii="Courier" w:hAnsi="Courier"/>
        </w:rPr>
      </w:pPr>
    </w:p>
    <w:p w14:paraId="722E9DB4" w14:textId="77777777" w:rsidR="006F4BCC" w:rsidRPr="006F4BCC" w:rsidRDefault="006F4BCC" w:rsidP="006F4BCC">
      <w:pPr>
        <w:spacing w:after="0" w:line="240" w:lineRule="auto"/>
        <w:rPr>
          <w:rFonts w:ascii="Courier" w:hAnsi="Courier"/>
        </w:rPr>
      </w:pPr>
      <w:r w:rsidRPr="006F4BCC">
        <w:rPr>
          <w:rFonts w:ascii="Courier" w:hAnsi="Courier"/>
        </w:rPr>
        <w:t>html {</w:t>
      </w:r>
    </w:p>
    <w:p w14:paraId="0164E5AD" w14:textId="77777777" w:rsidR="006F4BCC" w:rsidRPr="006F4BCC" w:rsidRDefault="006F4BCC" w:rsidP="006F4BCC">
      <w:pPr>
        <w:spacing w:after="0" w:line="240" w:lineRule="auto"/>
        <w:rPr>
          <w:rFonts w:ascii="Courier" w:hAnsi="Courier"/>
        </w:rPr>
      </w:pPr>
      <w:r w:rsidRPr="006F4BCC">
        <w:rPr>
          <w:rFonts w:ascii="Courier" w:hAnsi="Courier"/>
        </w:rPr>
        <w:tab/>
        <w:t>background-color: #</w:t>
      </w:r>
      <w:proofErr w:type="spellStart"/>
      <w:r w:rsidRPr="006F4BCC">
        <w:rPr>
          <w:rFonts w:ascii="Courier" w:hAnsi="Courier"/>
        </w:rPr>
        <w:t>ffffff</w:t>
      </w:r>
      <w:proofErr w:type="spellEnd"/>
      <w:r w:rsidRPr="006F4BCC">
        <w:rPr>
          <w:rFonts w:ascii="Courier" w:hAnsi="Courier"/>
        </w:rPr>
        <w:t>;</w:t>
      </w:r>
    </w:p>
    <w:p w14:paraId="16CBC4E3" w14:textId="77777777" w:rsidR="006F4BCC" w:rsidRPr="006F4BCC" w:rsidRDefault="006F4BCC" w:rsidP="006F4BCC">
      <w:pPr>
        <w:spacing w:after="0" w:line="240" w:lineRule="auto"/>
        <w:rPr>
          <w:rFonts w:ascii="Courier" w:hAnsi="Courier"/>
        </w:rPr>
      </w:pPr>
      <w:r w:rsidRPr="006F4BCC">
        <w:rPr>
          <w:rFonts w:ascii="Courier" w:hAnsi="Courier"/>
        </w:rPr>
        <w:tab/>
        <w:t>}</w:t>
      </w:r>
    </w:p>
    <w:p w14:paraId="224D044C" w14:textId="77777777" w:rsidR="006F4BCC" w:rsidRPr="006F4BCC" w:rsidRDefault="006F4BCC" w:rsidP="006F4BCC">
      <w:pPr>
        <w:spacing w:after="0" w:line="240" w:lineRule="auto"/>
        <w:rPr>
          <w:rFonts w:ascii="Courier" w:hAnsi="Courier"/>
        </w:rPr>
      </w:pPr>
    </w:p>
    <w:p w14:paraId="7FAA8FB1" w14:textId="77777777" w:rsidR="006F4BCC" w:rsidRPr="006F4BCC" w:rsidRDefault="006F4BCC" w:rsidP="006F4BCC">
      <w:pPr>
        <w:spacing w:after="0" w:line="240" w:lineRule="auto"/>
        <w:rPr>
          <w:rFonts w:ascii="Courier" w:hAnsi="Courier"/>
        </w:rPr>
      </w:pPr>
      <w:r w:rsidRPr="006F4BCC">
        <w:rPr>
          <w:rFonts w:ascii="Courier" w:hAnsi="Courier"/>
        </w:rPr>
        <w:t>body {</w:t>
      </w:r>
    </w:p>
    <w:p w14:paraId="4D5764B6" w14:textId="77777777" w:rsidR="006F4BCC" w:rsidRPr="006F4BCC" w:rsidRDefault="006F4BCC" w:rsidP="006F4BCC">
      <w:pPr>
        <w:spacing w:after="0" w:line="240" w:lineRule="auto"/>
        <w:rPr>
          <w:rFonts w:ascii="Courier" w:hAnsi="Courier"/>
        </w:rPr>
      </w:pPr>
      <w:r w:rsidRPr="006F4BCC">
        <w:rPr>
          <w:rFonts w:ascii="Courier" w:hAnsi="Courier"/>
        </w:rPr>
        <w:tab/>
        <w:t>background-color: #</w:t>
      </w:r>
      <w:proofErr w:type="spellStart"/>
      <w:r w:rsidRPr="006F4BCC">
        <w:rPr>
          <w:rFonts w:ascii="Courier" w:hAnsi="Courier"/>
        </w:rPr>
        <w:t>fffded</w:t>
      </w:r>
      <w:proofErr w:type="spellEnd"/>
      <w:r w:rsidRPr="006F4BCC">
        <w:rPr>
          <w:rFonts w:ascii="Courier" w:hAnsi="Courier"/>
        </w:rPr>
        <w:t>;</w:t>
      </w:r>
    </w:p>
    <w:p w14:paraId="2CBF6F76" w14:textId="77777777" w:rsidR="006F4BCC" w:rsidRPr="006F4BCC" w:rsidRDefault="006F4BCC" w:rsidP="006F4BCC">
      <w:pPr>
        <w:spacing w:after="0" w:line="240" w:lineRule="auto"/>
        <w:rPr>
          <w:rFonts w:ascii="Courier" w:hAnsi="Courier"/>
        </w:rPr>
      </w:pPr>
      <w:r w:rsidRPr="006F4BCC">
        <w:rPr>
          <w:rFonts w:ascii="Courier" w:hAnsi="Courier"/>
        </w:rPr>
        <w:tab/>
        <w:t>width: 600px;</w:t>
      </w:r>
    </w:p>
    <w:p w14:paraId="4723D76F" w14:textId="77777777" w:rsidR="006F4BCC" w:rsidRPr="006F4BCC" w:rsidRDefault="006F4BCC" w:rsidP="006F4BCC">
      <w:pPr>
        <w:spacing w:after="0" w:line="240" w:lineRule="auto"/>
        <w:rPr>
          <w:rFonts w:ascii="Courier" w:hAnsi="Courier"/>
        </w:rPr>
      </w:pPr>
      <w:r w:rsidRPr="006F4BCC">
        <w:rPr>
          <w:rFonts w:ascii="Courier" w:hAnsi="Courier"/>
        </w:rPr>
        <w:tab/>
        <w:t xml:space="preserve">margin: 1em auto 1em; </w:t>
      </w:r>
    </w:p>
    <w:p w14:paraId="450CA7CC" w14:textId="77777777" w:rsidR="006F4BCC" w:rsidRPr="006F4BCC" w:rsidRDefault="006F4BCC" w:rsidP="006F4BCC">
      <w:pPr>
        <w:spacing w:after="0" w:line="240" w:lineRule="auto"/>
        <w:rPr>
          <w:rFonts w:ascii="Courier" w:hAnsi="Courier"/>
        </w:rPr>
      </w:pPr>
      <w:r w:rsidRPr="006F4BCC">
        <w:rPr>
          <w:rFonts w:ascii="Courier" w:hAnsi="Courier"/>
        </w:rPr>
        <w:tab/>
        <w:t>border: 3px solid #931420;</w:t>
      </w:r>
    </w:p>
    <w:p w14:paraId="118E1B39" w14:textId="77777777" w:rsidR="006F4BCC" w:rsidRPr="006F4BCC" w:rsidRDefault="006F4BCC" w:rsidP="006F4BCC">
      <w:pPr>
        <w:spacing w:after="0" w:line="240" w:lineRule="auto"/>
        <w:rPr>
          <w:rFonts w:ascii="Courier" w:hAnsi="Courier"/>
        </w:rPr>
      </w:pPr>
      <w:r w:rsidRPr="006F4BCC">
        <w:rPr>
          <w:rFonts w:ascii="Courier" w:hAnsi="Courier"/>
        </w:rPr>
        <w:tab/>
        <w:t>font-family: Arial, Helvetica, sans-serif;</w:t>
      </w:r>
    </w:p>
    <w:p w14:paraId="13B71295" w14:textId="77777777" w:rsidR="006F4BCC" w:rsidRPr="006F4BCC" w:rsidRDefault="006F4BCC" w:rsidP="006F4BCC">
      <w:pPr>
        <w:spacing w:after="0" w:line="240" w:lineRule="auto"/>
        <w:rPr>
          <w:rFonts w:ascii="Courier" w:hAnsi="Courier"/>
        </w:rPr>
      </w:pPr>
      <w:r w:rsidRPr="006F4BCC">
        <w:rPr>
          <w:rFonts w:ascii="Courier" w:hAnsi="Courier"/>
        </w:rPr>
        <w:t xml:space="preserve">    font-size: 100%;</w:t>
      </w:r>
    </w:p>
    <w:p w14:paraId="71508C6F" w14:textId="77777777" w:rsidR="006F4BCC" w:rsidRPr="006F4BCC" w:rsidRDefault="006F4BCC" w:rsidP="006F4BCC">
      <w:pPr>
        <w:spacing w:after="0" w:line="240" w:lineRule="auto"/>
        <w:rPr>
          <w:rFonts w:ascii="Courier" w:hAnsi="Courier"/>
        </w:rPr>
      </w:pPr>
      <w:r w:rsidRPr="006F4BCC">
        <w:rPr>
          <w:rFonts w:ascii="Courier" w:hAnsi="Courier"/>
        </w:rPr>
        <w:t>}</w:t>
      </w:r>
    </w:p>
    <w:p w14:paraId="3A2861E8" w14:textId="77777777" w:rsidR="006F4BCC" w:rsidRPr="006F4BCC" w:rsidRDefault="006F4BCC" w:rsidP="006F4BCC">
      <w:pPr>
        <w:spacing w:after="0" w:line="240" w:lineRule="auto"/>
        <w:rPr>
          <w:rFonts w:ascii="Courier" w:hAnsi="Courier"/>
        </w:rPr>
      </w:pPr>
    </w:p>
    <w:p w14:paraId="3A40C431" w14:textId="77777777" w:rsidR="006F4BCC" w:rsidRPr="006F4BCC" w:rsidRDefault="006F4BCC" w:rsidP="006F4BCC">
      <w:pPr>
        <w:spacing w:after="0" w:line="240" w:lineRule="auto"/>
        <w:rPr>
          <w:rFonts w:ascii="Courier" w:hAnsi="Courier"/>
        </w:rPr>
      </w:pPr>
      <w:r w:rsidRPr="006F4BCC">
        <w:rPr>
          <w:rFonts w:ascii="Courier" w:hAnsi="Courier"/>
        </w:rPr>
        <w:t>/* the styles for the header */</w:t>
      </w:r>
    </w:p>
    <w:p w14:paraId="61B36D81" w14:textId="77777777" w:rsidR="006F4BCC" w:rsidRPr="006F4BCC" w:rsidRDefault="006F4BCC" w:rsidP="006F4BCC">
      <w:pPr>
        <w:spacing w:after="0" w:line="240" w:lineRule="auto"/>
        <w:rPr>
          <w:rFonts w:ascii="Courier" w:hAnsi="Courier"/>
        </w:rPr>
      </w:pPr>
    </w:p>
    <w:p w14:paraId="368F3D18" w14:textId="77777777" w:rsidR="006F4BCC" w:rsidRPr="006F4BCC" w:rsidRDefault="006F4BCC" w:rsidP="006F4BCC">
      <w:pPr>
        <w:spacing w:after="0" w:line="240" w:lineRule="auto"/>
        <w:rPr>
          <w:rFonts w:ascii="Courier" w:hAnsi="Courier"/>
        </w:rPr>
      </w:pPr>
      <w:r w:rsidRPr="006F4BCC">
        <w:rPr>
          <w:rFonts w:ascii="Courier" w:hAnsi="Courier"/>
        </w:rPr>
        <w:t>header {</w:t>
      </w:r>
    </w:p>
    <w:p w14:paraId="30279B56" w14:textId="77777777" w:rsidR="006F4BCC" w:rsidRPr="006F4BCC" w:rsidRDefault="006F4BCC" w:rsidP="006F4BCC">
      <w:pPr>
        <w:spacing w:after="0" w:line="240" w:lineRule="auto"/>
        <w:rPr>
          <w:rFonts w:ascii="Courier" w:hAnsi="Courier"/>
        </w:rPr>
      </w:pPr>
      <w:r w:rsidRPr="006F4BCC">
        <w:rPr>
          <w:rFonts w:ascii="Courier" w:hAnsi="Courier"/>
        </w:rPr>
        <w:tab/>
        <w:t>background-image: linear-</w:t>
      </w:r>
      <w:proofErr w:type="gramStart"/>
      <w:r w:rsidRPr="006F4BCC">
        <w:rPr>
          <w:rFonts w:ascii="Courier" w:hAnsi="Courier"/>
        </w:rPr>
        <w:t>gradient(</w:t>
      </w:r>
      <w:proofErr w:type="gramEnd"/>
      <w:r w:rsidRPr="006F4BCC">
        <w:rPr>
          <w:rFonts w:ascii="Courier" w:hAnsi="Courier"/>
        </w:rPr>
        <w:t>20deg, #931420 0%, #f6bb73 5%, #</w:t>
      </w:r>
      <w:proofErr w:type="spellStart"/>
      <w:r w:rsidRPr="006F4BCC">
        <w:rPr>
          <w:rFonts w:ascii="Courier" w:hAnsi="Courier"/>
        </w:rPr>
        <w:t>ffffff</w:t>
      </w:r>
      <w:proofErr w:type="spellEnd"/>
      <w:r w:rsidRPr="006F4BCC">
        <w:rPr>
          <w:rFonts w:ascii="Courier" w:hAnsi="Courier"/>
        </w:rPr>
        <w:t xml:space="preserve"> 25%, </w:t>
      </w:r>
    </w:p>
    <w:p w14:paraId="7A7EEF01" w14:textId="77777777" w:rsidR="006F4BCC" w:rsidRPr="006F4BCC" w:rsidRDefault="006F4BCC" w:rsidP="006F4BCC">
      <w:pPr>
        <w:spacing w:after="0" w:line="240" w:lineRule="auto"/>
        <w:rPr>
          <w:rFonts w:ascii="Courier" w:hAnsi="Courier"/>
        </w:rPr>
      </w:pPr>
      <w:r w:rsidRPr="006F4BCC">
        <w:rPr>
          <w:rFonts w:ascii="Courier" w:hAnsi="Courier"/>
        </w:rPr>
        <w:t>#</w:t>
      </w:r>
      <w:proofErr w:type="spellStart"/>
      <w:r w:rsidRPr="006F4BCC">
        <w:rPr>
          <w:rFonts w:ascii="Courier" w:hAnsi="Courier"/>
        </w:rPr>
        <w:t>ffffff</w:t>
      </w:r>
      <w:proofErr w:type="spellEnd"/>
      <w:r w:rsidRPr="006F4BCC">
        <w:rPr>
          <w:rFonts w:ascii="Courier" w:hAnsi="Courier"/>
        </w:rPr>
        <w:t xml:space="preserve"> 70%, #f6bb73 95%, #931420 100%);</w:t>
      </w:r>
    </w:p>
    <w:p w14:paraId="72A4057A" w14:textId="77777777" w:rsidR="006F4BCC" w:rsidRPr="006F4BCC" w:rsidRDefault="006F4BCC" w:rsidP="006F4BCC">
      <w:pPr>
        <w:spacing w:after="0" w:line="240" w:lineRule="auto"/>
        <w:rPr>
          <w:rFonts w:ascii="Courier" w:hAnsi="Courier"/>
        </w:rPr>
      </w:pPr>
      <w:r w:rsidRPr="006F4BCC">
        <w:rPr>
          <w:rFonts w:ascii="Courier" w:hAnsi="Courier"/>
        </w:rPr>
        <w:tab/>
        <w:t>background-image: -</w:t>
      </w:r>
      <w:proofErr w:type="spellStart"/>
      <w:r w:rsidRPr="006F4BCC">
        <w:rPr>
          <w:rFonts w:ascii="Courier" w:hAnsi="Courier"/>
        </w:rPr>
        <w:t>webkit</w:t>
      </w:r>
      <w:proofErr w:type="spellEnd"/>
      <w:r w:rsidRPr="006F4BCC">
        <w:rPr>
          <w:rFonts w:ascii="Courier" w:hAnsi="Courier"/>
        </w:rPr>
        <w:t>-linear-</w:t>
      </w:r>
      <w:proofErr w:type="gramStart"/>
      <w:r w:rsidRPr="006F4BCC">
        <w:rPr>
          <w:rFonts w:ascii="Courier" w:hAnsi="Courier"/>
        </w:rPr>
        <w:t>gradient(</w:t>
      </w:r>
      <w:proofErr w:type="gramEnd"/>
      <w:r w:rsidRPr="006F4BCC">
        <w:rPr>
          <w:rFonts w:ascii="Courier" w:hAnsi="Courier"/>
        </w:rPr>
        <w:t>20deg, #931420 0%, #f6bb73 5%, #</w:t>
      </w:r>
      <w:proofErr w:type="spellStart"/>
      <w:r w:rsidRPr="006F4BCC">
        <w:rPr>
          <w:rFonts w:ascii="Courier" w:hAnsi="Courier"/>
        </w:rPr>
        <w:t>ffffff</w:t>
      </w:r>
      <w:proofErr w:type="spellEnd"/>
      <w:r w:rsidRPr="006F4BCC">
        <w:rPr>
          <w:rFonts w:ascii="Courier" w:hAnsi="Courier"/>
        </w:rPr>
        <w:t xml:space="preserve"> 25%, #</w:t>
      </w:r>
      <w:proofErr w:type="spellStart"/>
      <w:r w:rsidRPr="006F4BCC">
        <w:rPr>
          <w:rFonts w:ascii="Courier" w:hAnsi="Courier"/>
        </w:rPr>
        <w:t>ffffff</w:t>
      </w:r>
      <w:proofErr w:type="spellEnd"/>
      <w:r w:rsidRPr="006F4BCC">
        <w:rPr>
          <w:rFonts w:ascii="Courier" w:hAnsi="Courier"/>
        </w:rPr>
        <w:t xml:space="preserve"> 70%, #f6bb73 95%, #931420 100%);</w:t>
      </w:r>
    </w:p>
    <w:p w14:paraId="19730CF0" w14:textId="77777777" w:rsidR="006F4BCC" w:rsidRPr="006F4BCC" w:rsidRDefault="006F4BCC" w:rsidP="006F4BCC">
      <w:pPr>
        <w:spacing w:after="0" w:line="240" w:lineRule="auto"/>
        <w:rPr>
          <w:rFonts w:ascii="Courier" w:hAnsi="Courier"/>
        </w:rPr>
      </w:pPr>
      <w:r w:rsidRPr="006F4BCC">
        <w:rPr>
          <w:rFonts w:ascii="Courier" w:hAnsi="Courier"/>
        </w:rPr>
        <w:tab/>
        <w:t>background-image: -</w:t>
      </w:r>
      <w:proofErr w:type="spellStart"/>
      <w:r w:rsidRPr="006F4BCC">
        <w:rPr>
          <w:rFonts w:ascii="Courier" w:hAnsi="Courier"/>
        </w:rPr>
        <w:t>moz</w:t>
      </w:r>
      <w:proofErr w:type="spellEnd"/>
      <w:r w:rsidRPr="006F4BCC">
        <w:rPr>
          <w:rFonts w:ascii="Courier" w:hAnsi="Courier"/>
        </w:rPr>
        <w:t>-linear-</w:t>
      </w:r>
      <w:proofErr w:type="gramStart"/>
      <w:r w:rsidRPr="006F4BCC">
        <w:rPr>
          <w:rFonts w:ascii="Courier" w:hAnsi="Courier"/>
        </w:rPr>
        <w:t>gradient(</w:t>
      </w:r>
      <w:proofErr w:type="gramEnd"/>
      <w:r w:rsidRPr="006F4BCC">
        <w:rPr>
          <w:rFonts w:ascii="Courier" w:hAnsi="Courier"/>
        </w:rPr>
        <w:t>20deg, #931420 0%, #f6bb73 5%, #</w:t>
      </w:r>
      <w:proofErr w:type="spellStart"/>
      <w:r w:rsidRPr="006F4BCC">
        <w:rPr>
          <w:rFonts w:ascii="Courier" w:hAnsi="Courier"/>
        </w:rPr>
        <w:t>ffffff</w:t>
      </w:r>
      <w:proofErr w:type="spellEnd"/>
      <w:r w:rsidRPr="006F4BCC">
        <w:rPr>
          <w:rFonts w:ascii="Courier" w:hAnsi="Courier"/>
        </w:rPr>
        <w:t xml:space="preserve"> 25%, #</w:t>
      </w:r>
      <w:proofErr w:type="spellStart"/>
      <w:r w:rsidRPr="006F4BCC">
        <w:rPr>
          <w:rFonts w:ascii="Courier" w:hAnsi="Courier"/>
        </w:rPr>
        <w:t>ffffff</w:t>
      </w:r>
      <w:proofErr w:type="spellEnd"/>
      <w:r w:rsidRPr="006F4BCC">
        <w:rPr>
          <w:rFonts w:ascii="Courier" w:hAnsi="Courier"/>
        </w:rPr>
        <w:t xml:space="preserve"> 70%, #f6bb73 95%, #931420 100%);</w:t>
      </w:r>
    </w:p>
    <w:p w14:paraId="6DC41127" w14:textId="77777777" w:rsidR="006F4BCC" w:rsidRPr="006F4BCC" w:rsidRDefault="006F4BCC" w:rsidP="006F4BCC">
      <w:pPr>
        <w:spacing w:after="0" w:line="240" w:lineRule="auto"/>
        <w:rPr>
          <w:rFonts w:ascii="Courier" w:hAnsi="Courier"/>
        </w:rPr>
      </w:pPr>
      <w:r w:rsidRPr="006F4BCC">
        <w:rPr>
          <w:rFonts w:ascii="Courier" w:hAnsi="Courier"/>
        </w:rPr>
        <w:tab/>
        <w:t>background-image: -o-linear-</w:t>
      </w:r>
      <w:proofErr w:type="gramStart"/>
      <w:r w:rsidRPr="006F4BCC">
        <w:rPr>
          <w:rFonts w:ascii="Courier" w:hAnsi="Courier"/>
        </w:rPr>
        <w:t>gradient(</w:t>
      </w:r>
      <w:proofErr w:type="gramEnd"/>
      <w:r w:rsidRPr="006F4BCC">
        <w:rPr>
          <w:rFonts w:ascii="Courier" w:hAnsi="Courier"/>
        </w:rPr>
        <w:t>20deg, #931420 0%, #f6bb73 5%, #</w:t>
      </w:r>
      <w:proofErr w:type="spellStart"/>
      <w:r w:rsidRPr="006F4BCC">
        <w:rPr>
          <w:rFonts w:ascii="Courier" w:hAnsi="Courier"/>
        </w:rPr>
        <w:t>ffffff</w:t>
      </w:r>
      <w:proofErr w:type="spellEnd"/>
      <w:r w:rsidRPr="006F4BCC">
        <w:rPr>
          <w:rFonts w:ascii="Courier" w:hAnsi="Courier"/>
        </w:rPr>
        <w:t xml:space="preserve"> 25%, #</w:t>
      </w:r>
      <w:proofErr w:type="spellStart"/>
      <w:r w:rsidRPr="006F4BCC">
        <w:rPr>
          <w:rFonts w:ascii="Courier" w:hAnsi="Courier"/>
        </w:rPr>
        <w:t>ffffff</w:t>
      </w:r>
      <w:proofErr w:type="spellEnd"/>
      <w:r w:rsidRPr="006F4BCC">
        <w:rPr>
          <w:rFonts w:ascii="Courier" w:hAnsi="Courier"/>
        </w:rPr>
        <w:t xml:space="preserve"> 70%, #f6bb73 95%, #931420 100%);</w:t>
      </w:r>
    </w:p>
    <w:p w14:paraId="15D2E754" w14:textId="77777777" w:rsidR="006F4BCC" w:rsidRPr="006F4BCC" w:rsidRDefault="006F4BCC" w:rsidP="006F4BCC">
      <w:pPr>
        <w:spacing w:after="0" w:line="240" w:lineRule="auto"/>
        <w:rPr>
          <w:rFonts w:ascii="Courier" w:hAnsi="Courier"/>
        </w:rPr>
      </w:pPr>
      <w:r w:rsidRPr="006F4BCC">
        <w:rPr>
          <w:rFonts w:ascii="Courier" w:hAnsi="Courier"/>
        </w:rPr>
        <w:tab/>
        <w:t>border-bottom: 3px solid #931420;</w:t>
      </w:r>
    </w:p>
    <w:p w14:paraId="57013331" w14:textId="77777777" w:rsidR="006F4BCC" w:rsidRPr="006F4BCC" w:rsidRDefault="006F4BCC" w:rsidP="006F4BCC">
      <w:pPr>
        <w:spacing w:after="0" w:line="240" w:lineRule="auto"/>
        <w:rPr>
          <w:rFonts w:ascii="Courier" w:hAnsi="Courier"/>
        </w:rPr>
      </w:pPr>
      <w:r w:rsidRPr="006F4BCC">
        <w:rPr>
          <w:rFonts w:ascii="Courier" w:hAnsi="Courier"/>
        </w:rPr>
        <w:tab/>
        <w:t>padding: 1.5em 0 2em;</w:t>
      </w:r>
    </w:p>
    <w:p w14:paraId="6415C90C" w14:textId="77777777" w:rsidR="006F4BCC" w:rsidRPr="006F4BCC" w:rsidRDefault="006F4BCC" w:rsidP="006F4BCC">
      <w:pPr>
        <w:spacing w:after="0" w:line="240" w:lineRule="auto"/>
        <w:rPr>
          <w:rFonts w:ascii="Courier" w:hAnsi="Courier"/>
        </w:rPr>
      </w:pPr>
      <w:r w:rsidRPr="006F4BCC">
        <w:rPr>
          <w:rFonts w:ascii="Courier" w:hAnsi="Courier"/>
        </w:rPr>
        <w:tab/>
      </w:r>
    </w:p>
    <w:p w14:paraId="32CEC0EE" w14:textId="77777777" w:rsidR="006F4BCC" w:rsidRPr="006F4BCC" w:rsidRDefault="006F4BCC" w:rsidP="006F4BCC">
      <w:pPr>
        <w:spacing w:after="0" w:line="240" w:lineRule="auto"/>
        <w:rPr>
          <w:rFonts w:ascii="Courier" w:hAnsi="Courier"/>
        </w:rPr>
      </w:pPr>
      <w:r w:rsidRPr="006F4BCC">
        <w:rPr>
          <w:rFonts w:ascii="Courier" w:hAnsi="Courier"/>
        </w:rPr>
        <w:t>}</w:t>
      </w:r>
    </w:p>
    <w:p w14:paraId="40CC2FB2" w14:textId="77777777" w:rsidR="006F4BCC" w:rsidRPr="006F4BCC" w:rsidRDefault="006F4BCC" w:rsidP="006F4BCC">
      <w:pPr>
        <w:spacing w:after="0" w:line="240" w:lineRule="auto"/>
        <w:rPr>
          <w:rFonts w:ascii="Courier" w:hAnsi="Courier"/>
        </w:rPr>
      </w:pPr>
      <w:r w:rsidRPr="006F4BCC">
        <w:rPr>
          <w:rFonts w:ascii="Courier" w:hAnsi="Courier"/>
        </w:rPr>
        <w:t xml:space="preserve">header </w:t>
      </w:r>
      <w:proofErr w:type="spellStart"/>
      <w:r w:rsidRPr="006F4BCC">
        <w:rPr>
          <w:rFonts w:ascii="Courier" w:hAnsi="Courier"/>
        </w:rPr>
        <w:t>img</w:t>
      </w:r>
      <w:proofErr w:type="spellEnd"/>
      <w:r w:rsidRPr="006F4BCC">
        <w:rPr>
          <w:rFonts w:ascii="Courier" w:hAnsi="Courier"/>
        </w:rPr>
        <w:t xml:space="preserve"> {</w:t>
      </w:r>
    </w:p>
    <w:p w14:paraId="744E9335" w14:textId="77777777" w:rsidR="006F4BCC" w:rsidRPr="006F4BCC" w:rsidRDefault="006F4BCC" w:rsidP="006F4BCC">
      <w:pPr>
        <w:spacing w:after="0" w:line="240" w:lineRule="auto"/>
        <w:rPr>
          <w:rFonts w:ascii="Courier" w:hAnsi="Courier"/>
        </w:rPr>
      </w:pPr>
      <w:r w:rsidRPr="006F4BCC">
        <w:rPr>
          <w:rFonts w:ascii="Courier" w:hAnsi="Courier"/>
        </w:rPr>
        <w:tab/>
        <w:t>float: left;</w:t>
      </w:r>
    </w:p>
    <w:p w14:paraId="05724667" w14:textId="77777777" w:rsidR="006F4BCC" w:rsidRPr="006F4BCC" w:rsidRDefault="006F4BCC" w:rsidP="006F4BCC">
      <w:pPr>
        <w:spacing w:after="0" w:line="240" w:lineRule="auto"/>
        <w:rPr>
          <w:rFonts w:ascii="Courier" w:hAnsi="Courier"/>
        </w:rPr>
      </w:pPr>
      <w:r w:rsidRPr="006F4BCC">
        <w:rPr>
          <w:rFonts w:ascii="Courier" w:hAnsi="Courier"/>
        </w:rPr>
        <w:tab/>
        <w:t>padding: 0 30px 0;</w:t>
      </w:r>
    </w:p>
    <w:p w14:paraId="0C03917F" w14:textId="77777777" w:rsidR="006F4BCC" w:rsidRPr="006F4BCC" w:rsidRDefault="006F4BCC" w:rsidP="006F4BCC">
      <w:pPr>
        <w:spacing w:after="0" w:line="240" w:lineRule="auto"/>
        <w:rPr>
          <w:rFonts w:ascii="Courier" w:hAnsi="Courier"/>
        </w:rPr>
      </w:pPr>
      <w:r w:rsidRPr="006F4BCC">
        <w:rPr>
          <w:rFonts w:ascii="Courier" w:hAnsi="Courier"/>
        </w:rPr>
        <w:t>}</w:t>
      </w:r>
    </w:p>
    <w:p w14:paraId="7FF171D3" w14:textId="77777777" w:rsidR="006F4BCC" w:rsidRPr="006F4BCC" w:rsidRDefault="006F4BCC" w:rsidP="006F4BCC">
      <w:pPr>
        <w:spacing w:after="0" w:line="240" w:lineRule="auto"/>
        <w:rPr>
          <w:rFonts w:ascii="Courier" w:hAnsi="Courier"/>
        </w:rPr>
      </w:pPr>
    </w:p>
    <w:p w14:paraId="6CA8B0CC" w14:textId="77777777" w:rsidR="006F4BCC" w:rsidRPr="006F4BCC" w:rsidRDefault="006F4BCC" w:rsidP="006F4BCC">
      <w:pPr>
        <w:spacing w:after="0" w:line="240" w:lineRule="auto"/>
        <w:rPr>
          <w:rFonts w:ascii="Courier" w:hAnsi="Courier"/>
        </w:rPr>
      </w:pPr>
      <w:r w:rsidRPr="006F4BCC">
        <w:rPr>
          <w:rFonts w:ascii="Courier" w:hAnsi="Courier"/>
        </w:rPr>
        <w:t>header h2 {</w:t>
      </w:r>
    </w:p>
    <w:p w14:paraId="1E9379C6" w14:textId="77777777" w:rsidR="006F4BCC" w:rsidRPr="006F4BCC" w:rsidRDefault="006F4BCC" w:rsidP="006F4BCC">
      <w:pPr>
        <w:spacing w:after="0" w:line="240" w:lineRule="auto"/>
        <w:rPr>
          <w:rFonts w:ascii="Courier" w:hAnsi="Courier"/>
        </w:rPr>
      </w:pPr>
      <w:r w:rsidRPr="006F4BCC">
        <w:rPr>
          <w:rFonts w:ascii="Courier" w:hAnsi="Courier"/>
        </w:rPr>
        <w:tab/>
        <w:t>font-size: 170%;</w:t>
      </w:r>
    </w:p>
    <w:p w14:paraId="1AB3578E" w14:textId="77777777" w:rsidR="006F4BCC" w:rsidRPr="006F4BCC" w:rsidRDefault="006F4BCC" w:rsidP="006F4BCC">
      <w:pPr>
        <w:spacing w:after="0" w:line="240" w:lineRule="auto"/>
        <w:rPr>
          <w:rFonts w:ascii="Courier" w:hAnsi="Courier"/>
        </w:rPr>
      </w:pPr>
      <w:r w:rsidRPr="006F4BCC">
        <w:rPr>
          <w:rFonts w:ascii="Courier" w:hAnsi="Courier"/>
        </w:rPr>
        <w:tab/>
        <w:t>color: #800000;</w:t>
      </w:r>
    </w:p>
    <w:p w14:paraId="6D32A605" w14:textId="77777777" w:rsidR="006F4BCC" w:rsidRPr="006F4BCC" w:rsidRDefault="006F4BCC" w:rsidP="006F4BCC">
      <w:pPr>
        <w:spacing w:after="0" w:line="240" w:lineRule="auto"/>
        <w:rPr>
          <w:rFonts w:ascii="Courier" w:hAnsi="Courier"/>
        </w:rPr>
      </w:pPr>
      <w:r w:rsidRPr="006F4BCC">
        <w:rPr>
          <w:rFonts w:ascii="Courier" w:hAnsi="Courier"/>
        </w:rPr>
        <w:t>}</w:t>
      </w:r>
    </w:p>
    <w:p w14:paraId="4B17F9F0" w14:textId="77777777" w:rsidR="006F4BCC" w:rsidRPr="006F4BCC" w:rsidRDefault="006F4BCC" w:rsidP="006F4BCC">
      <w:pPr>
        <w:spacing w:after="0" w:line="240" w:lineRule="auto"/>
        <w:rPr>
          <w:rFonts w:ascii="Courier" w:hAnsi="Courier"/>
        </w:rPr>
      </w:pPr>
    </w:p>
    <w:p w14:paraId="71DC4A38" w14:textId="77777777" w:rsidR="006F4BCC" w:rsidRPr="006F4BCC" w:rsidRDefault="006F4BCC" w:rsidP="006F4BCC">
      <w:pPr>
        <w:spacing w:after="0" w:line="240" w:lineRule="auto"/>
        <w:rPr>
          <w:rFonts w:ascii="Courier" w:hAnsi="Courier"/>
        </w:rPr>
      </w:pPr>
      <w:r w:rsidRPr="006F4BCC">
        <w:rPr>
          <w:rFonts w:ascii="Courier" w:hAnsi="Courier"/>
        </w:rPr>
        <w:t>header h3 {</w:t>
      </w:r>
    </w:p>
    <w:p w14:paraId="2B1844F9" w14:textId="77777777" w:rsidR="006F4BCC" w:rsidRPr="006F4BCC" w:rsidRDefault="006F4BCC" w:rsidP="006F4BCC">
      <w:pPr>
        <w:spacing w:after="0" w:line="240" w:lineRule="auto"/>
        <w:rPr>
          <w:rFonts w:ascii="Courier" w:hAnsi="Courier"/>
        </w:rPr>
      </w:pPr>
      <w:r w:rsidRPr="006F4BCC">
        <w:rPr>
          <w:rFonts w:ascii="Courier" w:hAnsi="Courier"/>
        </w:rPr>
        <w:lastRenderedPageBreak/>
        <w:tab/>
        <w:t>font-size: 130%;</w:t>
      </w:r>
    </w:p>
    <w:p w14:paraId="5D1ADD65" w14:textId="77777777" w:rsidR="006F4BCC" w:rsidRPr="006F4BCC" w:rsidRDefault="006F4BCC" w:rsidP="006F4BCC">
      <w:pPr>
        <w:spacing w:after="0" w:line="240" w:lineRule="auto"/>
        <w:rPr>
          <w:rFonts w:ascii="Courier" w:hAnsi="Courier"/>
        </w:rPr>
      </w:pPr>
      <w:r w:rsidRPr="006F4BCC">
        <w:rPr>
          <w:rFonts w:ascii="Courier" w:hAnsi="Courier"/>
        </w:rPr>
        <w:tab/>
        <w:t>font-style: italic;</w:t>
      </w:r>
    </w:p>
    <w:p w14:paraId="6AAC5CD5" w14:textId="77777777" w:rsidR="006F4BCC" w:rsidRPr="006F4BCC" w:rsidRDefault="006F4BCC" w:rsidP="006F4BCC">
      <w:pPr>
        <w:spacing w:after="0" w:line="240" w:lineRule="auto"/>
        <w:rPr>
          <w:rFonts w:ascii="Courier" w:hAnsi="Courier"/>
        </w:rPr>
      </w:pPr>
      <w:r w:rsidRPr="006F4BCC">
        <w:rPr>
          <w:rFonts w:ascii="Courier" w:hAnsi="Courier"/>
        </w:rPr>
        <w:t>}</w:t>
      </w:r>
    </w:p>
    <w:p w14:paraId="71723BDB" w14:textId="77777777" w:rsidR="006F4BCC" w:rsidRPr="006F4BCC" w:rsidRDefault="006F4BCC" w:rsidP="006F4BCC">
      <w:pPr>
        <w:spacing w:after="0" w:line="240" w:lineRule="auto"/>
        <w:rPr>
          <w:rFonts w:ascii="Courier" w:hAnsi="Courier"/>
        </w:rPr>
      </w:pPr>
    </w:p>
    <w:p w14:paraId="466F30A7" w14:textId="77777777" w:rsidR="006F4BCC" w:rsidRPr="006F4BCC" w:rsidRDefault="006F4BCC" w:rsidP="006F4BCC">
      <w:pPr>
        <w:spacing w:after="0" w:line="240" w:lineRule="auto"/>
        <w:rPr>
          <w:rFonts w:ascii="Courier" w:hAnsi="Courier"/>
        </w:rPr>
      </w:pPr>
      <w:proofErr w:type="gramStart"/>
      <w:r w:rsidRPr="006F4BCC">
        <w:rPr>
          <w:rFonts w:ascii="Courier" w:hAnsi="Courier"/>
        </w:rPr>
        <w:t>.shadow</w:t>
      </w:r>
      <w:proofErr w:type="gramEnd"/>
      <w:r w:rsidRPr="006F4BCC">
        <w:rPr>
          <w:rFonts w:ascii="Courier" w:hAnsi="Courier"/>
        </w:rPr>
        <w:t xml:space="preserve"> {</w:t>
      </w:r>
    </w:p>
    <w:p w14:paraId="32AA4651" w14:textId="77777777" w:rsidR="006F4BCC" w:rsidRPr="006F4BCC" w:rsidRDefault="006F4BCC" w:rsidP="006F4BCC">
      <w:pPr>
        <w:spacing w:after="0" w:line="240" w:lineRule="auto"/>
        <w:rPr>
          <w:rFonts w:ascii="Courier" w:hAnsi="Courier"/>
        </w:rPr>
      </w:pPr>
      <w:r w:rsidRPr="006F4BCC">
        <w:rPr>
          <w:rFonts w:ascii="Courier" w:hAnsi="Courier"/>
        </w:rPr>
        <w:tab/>
        <w:t xml:space="preserve">text-shadow: 2px </w:t>
      </w:r>
      <w:proofErr w:type="spellStart"/>
      <w:r w:rsidRPr="006F4BCC">
        <w:rPr>
          <w:rFonts w:ascii="Courier" w:hAnsi="Courier"/>
        </w:rPr>
        <w:t>2px</w:t>
      </w:r>
      <w:proofErr w:type="spellEnd"/>
      <w:r w:rsidRPr="006F4BCC">
        <w:rPr>
          <w:rFonts w:ascii="Courier" w:hAnsi="Courier"/>
        </w:rPr>
        <w:t xml:space="preserve"> 4px #800000;</w:t>
      </w:r>
    </w:p>
    <w:p w14:paraId="49586E7D" w14:textId="77777777" w:rsidR="006F4BCC" w:rsidRPr="006F4BCC" w:rsidRDefault="006F4BCC" w:rsidP="006F4BCC">
      <w:pPr>
        <w:spacing w:after="0" w:line="240" w:lineRule="auto"/>
        <w:rPr>
          <w:rFonts w:ascii="Courier" w:hAnsi="Courier"/>
        </w:rPr>
      </w:pPr>
      <w:r w:rsidRPr="006F4BCC">
        <w:rPr>
          <w:rFonts w:ascii="Courier" w:hAnsi="Courier"/>
        </w:rPr>
        <w:t>}</w:t>
      </w:r>
    </w:p>
    <w:p w14:paraId="60937BD0" w14:textId="77777777" w:rsidR="006F4BCC" w:rsidRPr="006F4BCC" w:rsidRDefault="006F4BCC" w:rsidP="006F4BCC">
      <w:pPr>
        <w:spacing w:after="0" w:line="240" w:lineRule="auto"/>
        <w:rPr>
          <w:rFonts w:ascii="Courier" w:hAnsi="Courier"/>
        </w:rPr>
      </w:pPr>
    </w:p>
    <w:p w14:paraId="1501C291" w14:textId="77777777" w:rsidR="006F4BCC" w:rsidRPr="006F4BCC" w:rsidRDefault="006F4BCC" w:rsidP="006F4BCC">
      <w:pPr>
        <w:spacing w:after="0" w:line="240" w:lineRule="auto"/>
        <w:rPr>
          <w:rFonts w:ascii="Courier" w:hAnsi="Courier"/>
        </w:rPr>
      </w:pPr>
      <w:r w:rsidRPr="006F4BCC">
        <w:rPr>
          <w:rFonts w:ascii="Courier" w:hAnsi="Courier"/>
        </w:rPr>
        <w:t>/* the styles for the section */</w:t>
      </w:r>
    </w:p>
    <w:p w14:paraId="7F91ECA5" w14:textId="77777777" w:rsidR="006F4BCC" w:rsidRPr="006F4BCC" w:rsidRDefault="006F4BCC" w:rsidP="006F4BCC">
      <w:pPr>
        <w:spacing w:after="0" w:line="240" w:lineRule="auto"/>
        <w:rPr>
          <w:rFonts w:ascii="Courier" w:hAnsi="Courier"/>
        </w:rPr>
      </w:pPr>
      <w:r w:rsidRPr="006F4BCC">
        <w:rPr>
          <w:rFonts w:ascii="Courier" w:hAnsi="Courier"/>
        </w:rPr>
        <w:t>main {</w:t>
      </w:r>
    </w:p>
    <w:p w14:paraId="1C306A15" w14:textId="77777777" w:rsidR="006F4BCC" w:rsidRPr="006F4BCC" w:rsidRDefault="006F4BCC" w:rsidP="006F4BCC">
      <w:pPr>
        <w:spacing w:after="0" w:line="240" w:lineRule="auto"/>
        <w:rPr>
          <w:rFonts w:ascii="Courier" w:hAnsi="Courier"/>
        </w:rPr>
      </w:pPr>
      <w:r w:rsidRPr="006F4BCC">
        <w:rPr>
          <w:rFonts w:ascii="Courier" w:hAnsi="Courier"/>
        </w:rPr>
        <w:tab/>
        <w:t>clear: left;</w:t>
      </w:r>
    </w:p>
    <w:p w14:paraId="08627017" w14:textId="77777777" w:rsidR="006F4BCC" w:rsidRPr="006F4BCC" w:rsidRDefault="006F4BCC" w:rsidP="006F4BCC">
      <w:pPr>
        <w:spacing w:after="0" w:line="240" w:lineRule="auto"/>
        <w:rPr>
          <w:rFonts w:ascii="Courier" w:hAnsi="Courier"/>
        </w:rPr>
      </w:pPr>
      <w:r w:rsidRPr="006F4BCC">
        <w:rPr>
          <w:rFonts w:ascii="Courier" w:hAnsi="Courier"/>
        </w:rPr>
        <w:tab/>
        <w:t>padding: 0 30px 0;</w:t>
      </w:r>
    </w:p>
    <w:p w14:paraId="4372C845" w14:textId="77777777" w:rsidR="006F4BCC" w:rsidRPr="006F4BCC" w:rsidRDefault="006F4BCC" w:rsidP="006F4BCC">
      <w:pPr>
        <w:spacing w:after="0" w:line="240" w:lineRule="auto"/>
        <w:rPr>
          <w:rFonts w:ascii="Courier" w:hAnsi="Courier"/>
        </w:rPr>
      </w:pPr>
      <w:r w:rsidRPr="006F4BCC">
        <w:rPr>
          <w:rFonts w:ascii="Courier" w:hAnsi="Courier"/>
        </w:rPr>
        <w:t>}</w:t>
      </w:r>
    </w:p>
    <w:p w14:paraId="2579D576" w14:textId="77777777" w:rsidR="006F4BCC" w:rsidRPr="006F4BCC" w:rsidRDefault="006F4BCC" w:rsidP="006F4BCC">
      <w:pPr>
        <w:spacing w:after="0" w:line="240" w:lineRule="auto"/>
        <w:rPr>
          <w:rFonts w:ascii="Courier" w:hAnsi="Courier"/>
        </w:rPr>
      </w:pPr>
    </w:p>
    <w:p w14:paraId="4DFED3E7" w14:textId="77777777" w:rsidR="006F4BCC" w:rsidRPr="006F4BCC" w:rsidRDefault="006F4BCC" w:rsidP="006F4BCC">
      <w:pPr>
        <w:spacing w:after="0" w:line="240" w:lineRule="auto"/>
        <w:rPr>
          <w:rFonts w:ascii="Courier" w:hAnsi="Courier"/>
        </w:rPr>
      </w:pPr>
      <w:r w:rsidRPr="006F4BCC">
        <w:rPr>
          <w:rFonts w:ascii="Courier" w:hAnsi="Courier"/>
        </w:rPr>
        <w:t>main h1 {</w:t>
      </w:r>
    </w:p>
    <w:p w14:paraId="44141C0F" w14:textId="77777777" w:rsidR="006F4BCC" w:rsidRPr="006F4BCC" w:rsidRDefault="006F4BCC" w:rsidP="006F4BCC">
      <w:pPr>
        <w:spacing w:after="0" w:line="240" w:lineRule="auto"/>
        <w:rPr>
          <w:rFonts w:ascii="Courier" w:hAnsi="Courier"/>
        </w:rPr>
      </w:pPr>
      <w:r w:rsidRPr="006F4BCC">
        <w:rPr>
          <w:rFonts w:ascii="Courier" w:hAnsi="Courier"/>
        </w:rPr>
        <w:tab/>
        <w:t>font-size: 150%;</w:t>
      </w:r>
    </w:p>
    <w:p w14:paraId="52854ECE" w14:textId="77777777" w:rsidR="006F4BCC" w:rsidRPr="006F4BCC" w:rsidRDefault="006F4BCC" w:rsidP="006F4BCC">
      <w:pPr>
        <w:spacing w:after="0" w:line="240" w:lineRule="auto"/>
        <w:rPr>
          <w:rFonts w:ascii="Courier" w:hAnsi="Courier"/>
        </w:rPr>
      </w:pPr>
      <w:r w:rsidRPr="006F4BCC">
        <w:rPr>
          <w:rFonts w:ascii="Courier" w:hAnsi="Courier"/>
        </w:rPr>
        <w:tab/>
        <w:t>border-top: 3px solid #931420;</w:t>
      </w:r>
    </w:p>
    <w:p w14:paraId="5F2D0921" w14:textId="77777777" w:rsidR="006F4BCC" w:rsidRPr="006F4BCC" w:rsidRDefault="006F4BCC" w:rsidP="006F4BCC">
      <w:pPr>
        <w:spacing w:after="0" w:line="240" w:lineRule="auto"/>
        <w:rPr>
          <w:rFonts w:ascii="Courier" w:hAnsi="Courier"/>
        </w:rPr>
      </w:pPr>
      <w:r w:rsidRPr="006F4BCC">
        <w:rPr>
          <w:rFonts w:ascii="Courier" w:hAnsi="Courier"/>
        </w:rPr>
        <w:tab/>
        <w:t>border-bottom: 3px solid #931420;</w:t>
      </w:r>
    </w:p>
    <w:p w14:paraId="5DC41E17" w14:textId="77777777" w:rsidR="006F4BCC" w:rsidRPr="006F4BCC" w:rsidRDefault="006F4BCC" w:rsidP="006F4BCC">
      <w:pPr>
        <w:spacing w:after="0" w:line="240" w:lineRule="auto"/>
        <w:rPr>
          <w:rFonts w:ascii="Courier" w:hAnsi="Courier"/>
        </w:rPr>
      </w:pPr>
      <w:r w:rsidRPr="006F4BCC">
        <w:rPr>
          <w:rFonts w:ascii="Courier" w:hAnsi="Courier"/>
        </w:rPr>
        <w:tab/>
        <w:t>padding: .3em 0;</w:t>
      </w:r>
    </w:p>
    <w:p w14:paraId="47C32FCC" w14:textId="77777777" w:rsidR="006F4BCC" w:rsidRPr="006F4BCC" w:rsidRDefault="006F4BCC" w:rsidP="006F4BCC">
      <w:pPr>
        <w:spacing w:after="0" w:line="240" w:lineRule="auto"/>
        <w:rPr>
          <w:rFonts w:ascii="Courier" w:hAnsi="Courier"/>
        </w:rPr>
      </w:pPr>
    </w:p>
    <w:p w14:paraId="260D7DFA" w14:textId="77777777" w:rsidR="006F4BCC" w:rsidRPr="006F4BCC" w:rsidRDefault="006F4BCC" w:rsidP="006F4BCC">
      <w:pPr>
        <w:spacing w:after="0" w:line="240" w:lineRule="auto"/>
        <w:rPr>
          <w:rFonts w:ascii="Courier" w:hAnsi="Courier"/>
        </w:rPr>
      </w:pPr>
      <w:r w:rsidRPr="006F4BCC">
        <w:rPr>
          <w:rFonts w:ascii="Courier" w:hAnsi="Courier"/>
        </w:rPr>
        <w:t>}</w:t>
      </w:r>
    </w:p>
    <w:p w14:paraId="6EA6A3A1" w14:textId="77777777" w:rsidR="006F4BCC" w:rsidRPr="006F4BCC" w:rsidRDefault="006F4BCC" w:rsidP="006F4BCC">
      <w:pPr>
        <w:spacing w:after="0" w:line="240" w:lineRule="auto"/>
        <w:rPr>
          <w:rFonts w:ascii="Courier" w:hAnsi="Courier"/>
        </w:rPr>
      </w:pPr>
    </w:p>
    <w:p w14:paraId="09E04018" w14:textId="77777777" w:rsidR="006F4BCC" w:rsidRPr="006F4BCC" w:rsidRDefault="006F4BCC" w:rsidP="006F4BCC">
      <w:pPr>
        <w:spacing w:after="0" w:line="240" w:lineRule="auto"/>
        <w:rPr>
          <w:rFonts w:ascii="Courier" w:hAnsi="Courier"/>
        </w:rPr>
      </w:pPr>
      <w:r w:rsidRPr="006F4BCC">
        <w:rPr>
          <w:rFonts w:ascii="Courier" w:hAnsi="Courier"/>
        </w:rPr>
        <w:t>main h2 {</w:t>
      </w:r>
    </w:p>
    <w:p w14:paraId="7B077BB5" w14:textId="77777777" w:rsidR="006F4BCC" w:rsidRPr="006F4BCC" w:rsidRDefault="006F4BCC" w:rsidP="006F4BCC">
      <w:pPr>
        <w:spacing w:after="0" w:line="240" w:lineRule="auto"/>
        <w:rPr>
          <w:rFonts w:ascii="Courier" w:hAnsi="Courier"/>
        </w:rPr>
      </w:pPr>
      <w:r w:rsidRPr="006F4BCC">
        <w:rPr>
          <w:rFonts w:ascii="Courier" w:hAnsi="Courier"/>
        </w:rPr>
        <w:tab/>
        <w:t>font-size: 130%;</w:t>
      </w:r>
    </w:p>
    <w:p w14:paraId="6921C849" w14:textId="77777777" w:rsidR="006F4BCC" w:rsidRPr="006F4BCC" w:rsidRDefault="006F4BCC" w:rsidP="006F4BCC">
      <w:pPr>
        <w:spacing w:after="0" w:line="240" w:lineRule="auto"/>
        <w:rPr>
          <w:rFonts w:ascii="Courier" w:hAnsi="Courier"/>
        </w:rPr>
      </w:pPr>
      <w:r w:rsidRPr="006F4BCC">
        <w:rPr>
          <w:rFonts w:ascii="Courier" w:hAnsi="Courier"/>
        </w:rPr>
        <w:tab/>
        <w:t>color: #800000;</w:t>
      </w:r>
    </w:p>
    <w:p w14:paraId="500D8A56" w14:textId="77777777" w:rsidR="006F4BCC" w:rsidRPr="006F4BCC" w:rsidRDefault="006F4BCC" w:rsidP="006F4BCC">
      <w:pPr>
        <w:spacing w:after="0" w:line="240" w:lineRule="auto"/>
        <w:rPr>
          <w:rFonts w:ascii="Courier" w:hAnsi="Courier"/>
        </w:rPr>
      </w:pPr>
      <w:r w:rsidRPr="006F4BCC">
        <w:rPr>
          <w:rFonts w:ascii="Courier" w:hAnsi="Courier"/>
        </w:rPr>
        <w:tab/>
        <w:t>padding: .5em 0 .25em;</w:t>
      </w:r>
    </w:p>
    <w:p w14:paraId="3280DBB6" w14:textId="77777777" w:rsidR="006F4BCC" w:rsidRPr="006F4BCC" w:rsidRDefault="006F4BCC" w:rsidP="006F4BCC">
      <w:pPr>
        <w:spacing w:after="0" w:line="240" w:lineRule="auto"/>
        <w:rPr>
          <w:rFonts w:ascii="Courier" w:hAnsi="Courier"/>
        </w:rPr>
      </w:pPr>
    </w:p>
    <w:p w14:paraId="1479A020" w14:textId="77777777" w:rsidR="006F4BCC" w:rsidRPr="006F4BCC" w:rsidRDefault="006F4BCC" w:rsidP="006F4BCC">
      <w:pPr>
        <w:spacing w:after="0" w:line="240" w:lineRule="auto"/>
        <w:rPr>
          <w:rFonts w:ascii="Courier" w:hAnsi="Courier"/>
        </w:rPr>
      </w:pPr>
      <w:r w:rsidRPr="006F4BCC">
        <w:rPr>
          <w:rFonts w:ascii="Courier" w:hAnsi="Courier"/>
        </w:rPr>
        <w:t>}</w:t>
      </w:r>
    </w:p>
    <w:p w14:paraId="19009849" w14:textId="77777777" w:rsidR="006F4BCC" w:rsidRPr="006F4BCC" w:rsidRDefault="006F4BCC" w:rsidP="006F4BCC">
      <w:pPr>
        <w:spacing w:after="0" w:line="240" w:lineRule="auto"/>
        <w:rPr>
          <w:rFonts w:ascii="Courier" w:hAnsi="Courier"/>
        </w:rPr>
      </w:pPr>
    </w:p>
    <w:p w14:paraId="46DEE5E3" w14:textId="77777777" w:rsidR="006F4BCC" w:rsidRPr="006F4BCC" w:rsidRDefault="006F4BCC" w:rsidP="006F4BCC">
      <w:pPr>
        <w:spacing w:after="0" w:line="240" w:lineRule="auto"/>
        <w:rPr>
          <w:rFonts w:ascii="Courier" w:hAnsi="Courier"/>
        </w:rPr>
      </w:pPr>
      <w:r w:rsidRPr="006F4BCC">
        <w:rPr>
          <w:rFonts w:ascii="Courier" w:hAnsi="Courier"/>
        </w:rPr>
        <w:t>main h3 {</w:t>
      </w:r>
    </w:p>
    <w:p w14:paraId="7026063C" w14:textId="77777777" w:rsidR="006F4BCC" w:rsidRPr="006F4BCC" w:rsidRDefault="006F4BCC" w:rsidP="006F4BCC">
      <w:pPr>
        <w:spacing w:after="0" w:line="240" w:lineRule="auto"/>
        <w:rPr>
          <w:rFonts w:ascii="Courier" w:hAnsi="Courier"/>
        </w:rPr>
      </w:pPr>
      <w:r w:rsidRPr="006F4BCC">
        <w:rPr>
          <w:rFonts w:ascii="Courier" w:hAnsi="Courier"/>
        </w:rPr>
        <w:tab/>
        <w:t>font-size: 105%;</w:t>
      </w:r>
    </w:p>
    <w:p w14:paraId="7DCA24A7" w14:textId="77777777" w:rsidR="006F4BCC" w:rsidRPr="006F4BCC" w:rsidRDefault="006F4BCC" w:rsidP="006F4BCC">
      <w:pPr>
        <w:spacing w:after="0" w:line="240" w:lineRule="auto"/>
        <w:rPr>
          <w:rFonts w:ascii="Courier" w:hAnsi="Courier"/>
        </w:rPr>
      </w:pPr>
      <w:r w:rsidRPr="006F4BCC">
        <w:rPr>
          <w:rFonts w:ascii="Courier" w:hAnsi="Courier"/>
        </w:rPr>
        <w:tab/>
        <w:t>padding-bottom: .25em;</w:t>
      </w:r>
    </w:p>
    <w:p w14:paraId="4EED1A6C" w14:textId="77777777" w:rsidR="006F4BCC" w:rsidRPr="006F4BCC" w:rsidRDefault="006F4BCC" w:rsidP="006F4BCC">
      <w:pPr>
        <w:spacing w:after="0" w:line="240" w:lineRule="auto"/>
        <w:rPr>
          <w:rFonts w:ascii="Courier" w:hAnsi="Courier"/>
        </w:rPr>
      </w:pPr>
      <w:r w:rsidRPr="006F4BCC">
        <w:rPr>
          <w:rFonts w:ascii="Courier" w:hAnsi="Courier"/>
        </w:rPr>
        <w:t>}</w:t>
      </w:r>
    </w:p>
    <w:p w14:paraId="791B6F88" w14:textId="77777777" w:rsidR="006F4BCC" w:rsidRPr="006F4BCC" w:rsidRDefault="006F4BCC" w:rsidP="006F4BCC">
      <w:pPr>
        <w:spacing w:after="0" w:line="240" w:lineRule="auto"/>
        <w:rPr>
          <w:rFonts w:ascii="Courier" w:hAnsi="Courier"/>
        </w:rPr>
      </w:pPr>
    </w:p>
    <w:p w14:paraId="2C92AD7E" w14:textId="77777777" w:rsidR="006F4BCC" w:rsidRPr="006F4BCC" w:rsidRDefault="006F4BCC" w:rsidP="006F4BCC">
      <w:pPr>
        <w:spacing w:after="0" w:line="240" w:lineRule="auto"/>
        <w:rPr>
          <w:rFonts w:ascii="Courier" w:hAnsi="Courier"/>
        </w:rPr>
      </w:pPr>
      <w:r w:rsidRPr="006F4BCC">
        <w:rPr>
          <w:rFonts w:ascii="Courier" w:hAnsi="Courier"/>
        </w:rPr>
        <w:t xml:space="preserve">main </w:t>
      </w:r>
      <w:proofErr w:type="spellStart"/>
      <w:r w:rsidRPr="006F4BCC">
        <w:rPr>
          <w:rFonts w:ascii="Courier" w:hAnsi="Courier"/>
        </w:rPr>
        <w:t>img</w:t>
      </w:r>
      <w:proofErr w:type="spellEnd"/>
      <w:r w:rsidRPr="006F4BCC">
        <w:rPr>
          <w:rFonts w:ascii="Courier" w:hAnsi="Courier"/>
        </w:rPr>
        <w:t xml:space="preserve"> {</w:t>
      </w:r>
    </w:p>
    <w:p w14:paraId="121682A2" w14:textId="77777777" w:rsidR="006F4BCC" w:rsidRPr="006F4BCC" w:rsidRDefault="006F4BCC" w:rsidP="006F4BCC">
      <w:pPr>
        <w:spacing w:after="0" w:line="240" w:lineRule="auto"/>
        <w:rPr>
          <w:rFonts w:ascii="Courier" w:hAnsi="Courier"/>
        </w:rPr>
      </w:pPr>
      <w:r w:rsidRPr="006F4BCC">
        <w:rPr>
          <w:rFonts w:ascii="Courier" w:hAnsi="Courier"/>
        </w:rPr>
        <w:tab/>
        <w:t>padding-bottom: 1.5em;</w:t>
      </w:r>
    </w:p>
    <w:p w14:paraId="049E3BC0" w14:textId="77777777" w:rsidR="006F4BCC" w:rsidRPr="006F4BCC" w:rsidRDefault="006F4BCC" w:rsidP="006F4BCC">
      <w:pPr>
        <w:spacing w:after="0" w:line="240" w:lineRule="auto"/>
        <w:rPr>
          <w:rFonts w:ascii="Courier" w:hAnsi="Courier"/>
        </w:rPr>
      </w:pPr>
      <w:r w:rsidRPr="006F4BCC">
        <w:rPr>
          <w:rFonts w:ascii="Courier" w:hAnsi="Courier"/>
        </w:rPr>
        <w:tab/>
        <w:t>padding-left: 1em;</w:t>
      </w:r>
    </w:p>
    <w:p w14:paraId="4566DF62" w14:textId="77777777" w:rsidR="006F4BCC" w:rsidRPr="006F4BCC" w:rsidRDefault="006F4BCC" w:rsidP="006F4BCC">
      <w:pPr>
        <w:spacing w:after="0" w:line="240" w:lineRule="auto"/>
        <w:rPr>
          <w:rFonts w:ascii="Courier" w:hAnsi="Courier"/>
        </w:rPr>
      </w:pPr>
      <w:r w:rsidRPr="006F4BCC">
        <w:rPr>
          <w:rFonts w:ascii="Courier" w:hAnsi="Courier"/>
        </w:rPr>
        <w:t>}</w:t>
      </w:r>
    </w:p>
    <w:p w14:paraId="16949A01" w14:textId="77777777" w:rsidR="006F4BCC" w:rsidRPr="006F4BCC" w:rsidRDefault="006F4BCC" w:rsidP="006F4BCC">
      <w:pPr>
        <w:spacing w:after="0" w:line="240" w:lineRule="auto"/>
        <w:rPr>
          <w:rFonts w:ascii="Courier" w:hAnsi="Courier"/>
        </w:rPr>
      </w:pPr>
    </w:p>
    <w:p w14:paraId="5DE4E550" w14:textId="77777777" w:rsidR="006F4BCC" w:rsidRPr="006F4BCC" w:rsidRDefault="006F4BCC" w:rsidP="006F4BCC">
      <w:pPr>
        <w:spacing w:after="0" w:line="240" w:lineRule="auto"/>
        <w:rPr>
          <w:rFonts w:ascii="Courier" w:hAnsi="Courier"/>
        </w:rPr>
      </w:pPr>
      <w:r w:rsidRPr="006F4BCC">
        <w:rPr>
          <w:rFonts w:ascii="Courier" w:hAnsi="Courier"/>
        </w:rPr>
        <w:t>main p {</w:t>
      </w:r>
    </w:p>
    <w:p w14:paraId="313E1CCF" w14:textId="77777777" w:rsidR="006F4BCC" w:rsidRPr="006F4BCC" w:rsidRDefault="006F4BCC" w:rsidP="006F4BCC">
      <w:pPr>
        <w:spacing w:after="0" w:line="240" w:lineRule="auto"/>
        <w:rPr>
          <w:rFonts w:ascii="Courier" w:hAnsi="Courier"/>
        </w:rPr>
      </w:pPr>
      <w:r w:rsidRPr="006F4BCC">
        <w:rPr>
          <w:rFonts w:ascii="Courier" w:hAnsi="Courier"/>
        </w:rPr>
        <w:tab/>
        <w:t>padding-bottom: .5em;</w:t>
      </w:r>
    </w:p>
    <w:p w14:paraId="36E3F682" w14:textId="77777777" w:rsidR="006F4BCC" w:rsidRPr="006F4BCC" w:rsidRDefault="006F4BCC" w:rsidP="006F4BCC">
      <w:pPr>
        <w:spacing w:after="0" w:line="240" w:lineRule="auto"/>
        <w:rPr>
          <w:rFonts w:ascii="Courier" w:hAnsi="Courier"/>
        </w:rPr>
      </w:pPr>
      <w:r w:rsidRPr="006F4BCC">
        <w:rPr>
          <w:rFonts w:ascii="Courier" w:hAnsi="Courier"/>
        </w:rPr>
        <w:t>}</w:t>
      </w:r>
    </w:p>
    <w:p w14:paraId="6274B3BD" w14:textId="77777777" w:rsidR="006F4BCC" w:rsidRPr="006F4BCC" w:rsidRDefault="006F4BCC" w:rsidP="006F4BCC">
      <w:pPr>
        <w:spacing w:after="0" w:line="240" w:lineRule="auto"/>
        <w:rPr>
          <w:rFonts w:ascii="Courier" w:hAnsi="Courier"/>
        </w:rPr>
      </w:pPr>
    </w:p>
    <w:p w14:paraId="322043AF" w14:textId="77777777" w:rsidR="006F4BCC" w:rsidRPr="006F4BCC" w:rsidRDefault="006F4BCC" w:rsidP="006F4BCC">
      <w:pPr>
        <w:spacing w:after="0" w:line="240" w:lineRule="auto"/>
        <w:rPr>
          <w:rFonts w:ascii="Courier" w:hAnsi="Courier"/>
        </w:rPr>
      </w:pPr>
      <w:r w:rsidRPr="006F4BCC">
        <w:rPr>
          <w:rFonts w:ascii="Courier" w:hAnsi="Courier"/>
        </w:rPr>
        <w:t xml:space="preserve">main </w:t>
      </w:r>
      <w:proofErr w:type="spellStart"/>
      <w:r w:rsidRPr="006F4BCC">
        <w:rPr>
          <w:rFonts w:ascii="Courier" w:hAnsi="Courier"/>
        </w:rPr>
        <w:t>blockquote</w:t>
      </w:r>
      <w:proofErr w:type="spellEnd"/>
      <w:r w:rsidRPr="006F4BCC">
        <w:rPr>
          <w:rFonts w:ascii="Courier" w:hAnsi="Courier"/>
        </w:rPr>
        <w:t xml:space="preserve"> {</w:t>
      </w:r>
    </w:p>
    <w:p w14:paraId="1AD16B3D" w14:textId="77777777" w:rsidR="006F4BCC" w:rsidRPr="006F4BCC" w:rsidRDefault="006F4BCC" w:rsidP="006F4BCC">
      <w:pPr>
        <w:spacing w:after="0" w:line="240" w:lineRule="auto"/>
        <w:rPr>
          <w:rFonts w:ascii="Courier" w:hAnsi="Courier"/>
        </w:rPr>
      </w:pPr>
      <w:r w:rsidRPr="006F4BCC">
        <w:rPr>
          <w:rFonts w:ascii="Courier" w:hAnsi="Courier"/>
        </w:rPr>
        <w:tab/>
        <w:t>padding: 0 2em 1em;</w:t>
      </w:r>
    </w:p>
    <w:p w14:paraId="6F0BD4C1" w14:textId="77777777" w:rsidR="006F4BCC" w:rsidRPr="006F4BCC" w:rsidRDefault="006F4BCC" w:rsidP="006F4BCC">
      <w:pPr>
        <w:spacing w:after="0" w:line="240" w:lineRule="auto"/>
        <w:rPr>
          <w:rFonts w:ascii="Courier" w:hAnsi="Courier"/>
        </w:rPr>
      </w:pPr>
      <w:r w:rsidRPr="006F4BCC">
        <w:rPr>
          <w:rFonts w:ascii="Courier" w:hAnsi="Courier"/>
        </w:rPr>
        <w:tab/>
        <w:t>font-style: italic;</w:t>
      </w:r>
    </w:p>
    <w:p w14:paraId="33EDE8E6" w14:textId="77777777" w:rsidR="006F4BCC" w:rsidRPr="006F4BCC" w:rsidRDefault="006F4BCC" w:rsidP="006F4BCC">
      <w:pPr>
        <w:spacing w:after="0" w:line="240" w:lineRule="auto"/>
        <w:rPr>
          <w:rFonts w:ascii="Courier" w:hAnsi="Courier"/>
        </w:rPr>
      </w:pPr>
      <w:r w:rsidRPr="006F4BCC">
        <w:rPr>
          <w:rFonts w:ascii="Courier" w:hAnsi="Courier"/>
        </w:rPr>
        <w:t>}</w:t>
      </w:r>
    </w:p>
    <w:p w14:paraId="490C91E7" w14:textId="77777777" w:rsidR="006F4BCC" w:rsidRPr="006F4BCC" w:rsidRDefault="006F4BCC" w:rsidP="006F4BCC">
      <w:pPr>
        <w:spacing w:after="0" w:line="240" w:lineRule="auto"/>
        <w:rPr>
          <w:rFonts w:ascii="Courier" w:hAnsi="Courier"/>
        </w:rPr>
      </w:pPr>
    </w:p>
    <w:p w14:paraId="0246164D" w14:textId="77777777" w:rsidR="006F4BCC" w:rsidRPr="006F4BCC" w:rsidRDefault="006F4BCC" w:rsidP="006F4BCC">
      <w:pPr>
        <w:spacing w:after="0" w:line="240" w:lineRule="auto"/>
        <w:rPr>
          <w:rFonts w:ascii="Courier" w:hAnsi="Courier"/>
        </w:rPr>
      </w:pPr>
      <w:r w:rsidRPr="006F4BCC">
        <w:rPr>
          <w:rFonts w:ascii="Courier" w:hAnsi="Courier"/>
        </w:rPr>
        <w:t xml:space="preserve">main </w:t>
      </w:r>
      <w:proofErr w:type="spellStart"/>
      <w:r w:rsidRPr="006F4BCC">
        <w:rPr>
          <w:rFonts w:ascii="Courier" w:hAnsi="Courier"/>
        </w:rPr>
        <w:t>ul</w:t>
      </w:r>
      <w:proofErr w:type="spellEnd"/>
      <w:r w:rsidRPr="006F4BCC">
        <w:rPr>
          <w:rFonts w:ascii="Courier" w:hAnsi="Courier"/>
        </w:rPr>
        <w:t xml:space="preserve"> {</w:t>
      </w:r>
    </w:p>
    <w:p w14:paraId="55D2311B" w14:textId="77777777" w:rsidR="006F4BCC" w:rsidRPr="006F4BCC" w:rsidRDefault="006F4BCC" w:rsidP="006F4BCC">
      <w:pPr>
        <w:spacing w:after="0" w:line="240" w:lineRule="auto"/>
        <w:rPr>
          <w:rFonts w:ascii="Courier" w:hAnsi="Courier"/>
        </w:rPr>
      </w:pPr>
      <w:r w:rsidRPr="006F4BCC">
        <w:rPr>
          <w:rFonts w:ascii="Courier" w:hAnsi="Courier"/>
        </w:rPr>
        <w:tab/>
        <w:t>padding: 0 0 .25em 1.25em;</w:t>
      </w:r>
    </w:p>
    <w:p w14:paraId="7BB2CE4C" w14:textId="77777777" w:rsidR="006F4BCC" w:rsidRPr="006F4BCC" w:rsidRDefault="006F4BCC" w:rsidP="006F4BCC">
      <w:pPr>
        <w:spacing w:after="0" w:line="240" w:lineRule="auto"/>
        <w:rPr>
          <w:rFonts w:ascii="Courier" w:hAnsi="Courier"/>
        </w:rPr>
      </w:pPr>
      <w:r w:rsidRPr="006F4BCC">
        <w:rPr>
          <w:rFonts w:ascii="Courier" w:hAnsi="Courier"/>
        </w:rPr>
        <w:t>}</w:t>
      </w:r>
    </w:p>
    <w:p w14:paraId="15A12343" w14:textId="77777777" w:rsidR="006F4BCC" w:rsidRPr="006F4BCC" w:rsidRDefault="006F4BCC" w:rsidP="006F4BCC">
      <w:pPr>
        <w:spacing w:after="0" w:line="240" w:lineRule="auto"/>
        <w:rPr>
          <w:rFonts w:ascii="Courier" w:hAnsi="Courier"/>
        </w:rPr>
      </w:pPr>
    </w:p>
    <w:p w14:paraId="61D2794F" w14:textId="77777777" w:rsidR="006F4BCC" w:rsidRPr="006F4BCC" w:rsidRDefault="006F4BCC" w:rsidP="006F4BCC">
      <w:pPr>
        <w:spacing w:after="0" w:line="240" w:lineRule="auto"/>
        <w:rPr>
          <w:rFonts w:ascii="Courier" w:hAnsi="Courier"/>
        </w:rPr>
      </w:pPr>
      <w:r w:rsidRPr="006F4BCC">
        <w:rPr>
          <w:rFonts w:ascii="Courier" w:hAnsi="Courier"/>
        </w:rPr>
        <w:lastRenderedPageBreak/>
        <w:t>main li {</w:t>
      </w:r>
    </w:p>
    <w:p w14:paraId="6284BFD6" w14:textId="77777777" w:rsidR="006F4BCC" w:rsidRPr="006F4BCC" w:rsidRDefault="006F4BCC" w:rsidP="006F4BCC">
      <w:pPr>
        <w:spacing w:after="0" w:line="240" w:lineRule="auto"/>
        <w:rPr>
          <w:rFonts w:ascii="Courier" w:hAnsi="Courier"/>
        </w:rPr>
      </w:pPr>
      <w:r w:rsidRPr="006F4BCC">
        <w:rPr>
          <w:rFonts w:ascii="Courier" w:hAnsi="Courier"/>
        </w:rPr>
        <w:tab/>
        <w:t>padding-bottom: .35em;</w:t>
      </w:r>
    </w:p>
    <w:p w14:paraId="19C0636A" w14:textId="77777777" w:rsidR="006F4BCC" w:rsidRPr="006F4BCC" w:rsidRDefault="006F4BCC" w:rsidP="006F4BCC">
      <w:pPr>
        <w:spacing w:after="0" w:line="240" w:lineRule="auto"/>
        <w:rPr>
          <w:rFonts w:ascii="Courier" w:hAnsi="Courier"/>
        </w:rPr>
      </w:pPr>
      <w:r w:rsidRPr="006F4BCC">
        <w:rPr>
          <w:rFonts w:ascii="Courier" w:hAnsi="Courier"/>
        </w:rPr>
        <w:t>}</w:t>
      </w:r>
    </w:p>
    <w:p w14:paraId="04B297DA" w14:textId="77777777" w:rsidR="006F4BCC" w:rsidRPr="006F4BCC" w:rsidRDefault="006F4BCC" w:rsidP="006F4BCC">
      <w:pPr>
        <w:spacing w:after="0" w:line="240" w:lineRule="auto"/>
        <w:rPr>
          <w:rFonts w:ascii="Courier" w:hAnsi="Courier"/>
        </w:rPr>
      </w:pPr>
    </w:p>
    <w:p w14:paraId="52783E77" w14:textId="77777777" w:rsidR="006F4BCC" w:rsidRPr="006F4BCC" w:rsidRDefault="006F4BCC" w:rsidP="006F4BCC">
      <w:pPr>
        <w:spacing w:after="0" w:line="240" w:lineRule="auto"/>
        <w:rPr>
          <w:rFonts w:ascii="Courier" w:hAnsi="Courier"/>
        </w:rPr>
      </w:pPr>
      <w:r w:rsidRPr="006F4BCC">
        <w:rPr>
          <w:rFonts w:ascii="Courier" w:hAnsi="Courier"/>
        </w:rPr>
        <w:t>/* the styles for links */</w:t>
      </w:r>
    </w:p>
    <w:p w14:paraId="6A0144E1" w14:textId="77777777" w:rsidR="006F4BCC" w:rsidRPr="006F4BCC" w:rsidRDefault="006F4BCC" w:rsidP="006F4BCC">
      <w:pPr>
        <w:spacing w:after="0" w:line="240" w:lineRule="auto"/>
        <w:rPr>
          <w:rFonts w:ascii="Courier" w:hAnsi="Courier"/>
        </w:rPr>
      </w:pPr>
      <w:proofErr w:type="spellStart"/>
      <w:proofErr w:type="gramStart"/>
      <w:r w:rsidRPr="006F4BCC">
        <w:rPr>
          <w:rFonts w:ascii="Courier" w:hAnsi="Courier"/>
        </w:rPr>
        <w:t>a:hover</w:t>
      </w:r>
      <w:proofErr w:type="spellEnd"/>
      <w:proofErr w:type="gramEnd"/>
      <w:r w:rsidRPr="006F4BCC">
        <w:rPr>
          <w:rFonts w:ascii="Courier" w:hAnsi="Courier"/>
        </w:rPr>
        <w:t xml:space="preserve">, </w:t>
      </w:r>
      <w:proofErr w:type="spellStart"/>
      <w:r w:rsidRPr="006F4BCC">
        <w:rPr>
          <w:rFonts w:ascii="Courier" w:hAnsi="Courier"/>
        </w:rPr>
        <w:t>a:focus</w:t>
      </w:r>
      <w:proofErr w:type="spellEnd"/>
      <w:r w:rsidRPr="006F4BCC">
        <w:rPr>
          <w:rFonts w:ascii="Courier" w:hAnsi="Courier"/>
        </w:rPr>
        <w:t xml:space="preserve"> {</w:t>
      </w:r>
    </w:p>
    <w:p w14:paraId="4DBC49EC" w14:textId="77777777" w:rsidR="006F4BCC" w:rsidRPr="006F4BCC" w:rsidRDefault="006F4BCC" w:rsidP="006F4BCC">
      <w:pPr>
        <w:spacing w:after="0" w:line="240" w:lineRule="auto"/>
        <w:rPr>
          <w:rFonts w:ascii="Courier" w:hAnsi="Courier"/>
        </w:rPr>
      </w:pPr>
      <w:r w:rsidRPr="006F4BCC">
        <w:rPr>
          <w:rFonts w:ascii="Courier" w:hAnsi="Courier"/>
        </w:rPr>
        <w:tab/>
        <w:t>font-style: italic;</w:t>
      </w:r>
    </w:p>
    <w:p w14:paraId="4B6CC8F0" w14:textId="77777777" w:rsidR="006F4BCC" w:rsidRPr="006F4BCC" w:rsidRDefault="006F4BCC" w:rsidP="006F4BCC">
      <w:pPr>
        <w:spacing w:after="0" w:line="240" w:lineRule="auto"/>
        <w:rPr>
          <w:rFonts w:ascii="Courier" w:hAnsi="Courier"/>
        </w:rPr>
      </w:pPr>
      <w:r w:rsidRPr="006F4BCC">
        <w:rPr>
          <w:rFonts w:ascii="Courier" w:hAnsi="Courier"/>
        </w:rPr>
        <w:t>}</w:t>
      </w:r>
    </w:p>
    <w:p w14:paraId="27656FBD" w14:textId="77777777" w:rsidR="006F4BCC" w:rsidRPr="006F4BCC" w:rsidRDefault="006F4BCC" w:rsidP="006F4BCC">
      <w:pPr>
        <w:spacing w:after="0" w:line="240" w:lineRule="auto"/>
        <w:rPr>
          <w:rFonts w:ascii="Courier" w:hAnsi="Courier"/>
        </w:rPr>
      </w:pPr>
    </w:p>
    <w:p w14:paraId="797C633F" w14:textId="77777777" w:rsidR="006F4BCC" w:rsidRPr="006F4BCC" w:rsidRDefault="006F4BCC" w:rsidP="006F4BCC">
      <w:pPr>
        <w:spacing w:after="0" w:line="240" w:lineRule="auto"/>
        <w:rPr>
          <w:rFonts w:ascii="Courier" w:hAnsi="Courier"/>
        </w:rPr>
      </w:pPr>
      <w:r w:rsidRPr="006F4BCC">
        <w:rPr>
          <w:rFonts w:ascii="Courier" w:hAnsi="Courier"/>
        </w:rPr>
        <w:t>main a {</w:t>
      </w:r>
    </w:p>
    <w:p w14:paraId="33F873EE" w14:textId="77777777" w:rsidR="006F4BCC" w:rsidRPr="006F4BCC" w:rsidRDefault="006F4BCC" w:rsidP="006F4BCC">
      <w:pPr>
        <w:spacing w:after="0" w:line="240" w:lineRule="auto"/>
        <w:rPr>
          <w:rFonts w:ascii="Courier" w:hAnsi="Courier"/>
        </w:rPr>
      </w:pPr>
      <w:r w:rsidRPr="006F4BCC">
        <w:rPr>
          <w:rFonts w:ascii="Courier" w:hAnsi="Courier"/>
        </w:rPr>
        <w:t>padding-left: 1em;</w:t>
      </w:r>
    </w:p>
    <w:p w14:paraId="5D8437AB" w14:textId="77777777" w:rsidR="006F4BCC" w:rsidRPr="006F4BCC" w:rsidRDefault="006F4BCC" w:rsidP="006F4BCC">
      <w:pPr>
        <w:spacing w:after="0" w:line="240" w:lineRule="auto"/>
        <w:rPr>
          <w:rFonts w:ascii="Courier" w:hAnsi="Courier"/>
        </w:rPr>
      </w:pPr>
      <w:r w:rsidRPr="006F4BCC">
        <w:rPr>
          <w:rFonts w:ascii="Courier" w:hAnsi="Courier"/>
        </w:rPr>
        <w:t>}</w:t>
      </w:r>
    </w:p>
    <w:p w14:paraId="34587C87" w14:textId="77777777" w:rsidR="006F4BCC" w:rsidRPr="006F4BCC" w:rsidRDefault="006F4BCC" w:rsidP="006F4BCC">
      <w:pPr>
        <w:spacing w:after="0" w:line="240" w:lineRule="auto"/>
        <w:rPr>
          <w:rFonts w:ascii="Courier" w:hAnsi="Courier"/>
        </w:rPr>
      </w:pPr>
    </w:p>
    <w:p w14:paraId="41AE25FA" w14:textId="77777777" w:rsidR="006F4BCC" w:rsidRPr="006F4BCC" w:rsidRDefault="006F4BCC" w:rsidP="006F4BCC">
      <w:pPr>
        <w:spacing w:after="0" w:line="240" w:lineRule="auto"/>
        <w:rPr>
          <w:rFonts w:ascii="Courier" w:hAnsi="Courier"/>
        </w:rPr>
      </w:pPr>
      <w:r w:rsidRPr="006F4BCC">
        <w:rPr>
          <w:rFonts w:ascii="Courier" w:hAnsi="Courier"/>
        </w:rPr>
        <w:t>/* the styles for the footer */</w:t>
      </w:r>
    </w:p>
    <w:p w14:paraId="50F3C6FB" w14:textId="77777777" w:rsidR="006F4BCC" w:rsidRPr="006F4BCC" w:rsidRDefault="006F4BCC" w:rsidP="006F4BCC">
      <w:pPr>
        <w:spacing w:after="0" w:line="240" w:lineRule="auto"/>
        <w:rPr>
          <w:rFonts w:ascii="Courier" w:hAnsi="Courier"/>
        </w:rPr>
      </w:pPr>
      <w:r w:rsidRPr="006F4BCC">
        <w:rPr>
          <w:rFonts w:ascii="Courier" w:hAnsi="Courier"/>
        </w:rPr>
        <w:t>footer p {</w:t>
      </w:r>
    </w:p>
    <w:p w14:paraId="332558E3" w14:textId="77777777" w:rsidR="006F4BCC" w:rsidRPr="006F4BCC" w:rsidRDefault="006F4BCC" w:rsidP="006F4BCC">
      <w:pPr>
        <w:spacing w:after="0" w:line="240" w:lineRule="auto"/>
        <w:rPr>
          <w:rFonts w:ascii="Courier" w:hAnsi="Courier"/>
        </w:rPr>
      </w:pPr>
      <w:r w:rsidRPr="006F4BCC">
        <w:rPr>
          <w:rFonts w:ascii="Courier" w:hAnsi="Courier"/>
        </w:rPr>
        <w:tab/>
        <w:t>text-align: center;</w:t>
      </w:r>
    </w:p>
    <w:p w14:paraId="3ACFBDCE" w14:textId="77777777" w:rsidR="006F4BCC" w:rsidRPr="006F4BCC" w:rsidRDefault="006F4BCC" w:rsidP="006F4BCC">
      <w:pPr>
        <w:spacing w:after="0" w:line="240" w:lineRule="auto"/>
        <w:rPr>
          <w:rFonts w:ascii="Courier" w:hAnsi="Courier"/>
        </w:rPr>
      </w:pPr>
      <w:r w:rsidRPr="006F4BCC">
        <w:rPr>
          <w:rFonts w:ascii="Courier" w:hAnsi="Courier"/>
        </w:rPr>
        <w:tab/>
        <w:t>color: white;</w:t>
      </w:r>
    </w:p>
    <w:p w14:paraId="4EB14A4C" w14:textId="77777777" w:rsidR="006F4BCC" w:rsidRPr="006F4BCC" w:rsidRDefault="006F4BCC" w:rsidP="006F4BCC">
      <w:pPr>
        <w:spacing w:after="0" w:line="240" w:lineRule="auto"/>
        <w:rPr>
          <w:rFonts w:ascii="Courier" w:hAnsi="Courier"/>
        </w:rPr>
      </w:pPr>
      <w:r w:rsidRPr="006F4BCC">
        <w:rPr>
          <w:rFonts w:ascii="Courier" w:hAnsi="Courier"/>
        </w:rPr>
        <w:tab/>
        <w:t>padding: 1em 0;</w:t>
      </w:r>
    </w:p>
    <w:p w14:paraId="027C23E0" w14:textId="77777777" w:rsidR="006F4BCC" w:rsidRPr="006F4BCC" w:rsidRDefault="006F4BCC" w:rsidP="006F4BCC">
      <w:pPr>
        <w:spacing w:after="0" w:line="240" w:lineRule="auto"/>
        <w:rPr>
          <w:rFonts w:ascii="Courier" w:hAnsi="Courier"/>
        </w:rPr>
      </w:pPr>
    </w:p>
    <w:p w14:paraId="6F78E8D1" w14:textId="77777777" w:rsidR="006F4BCC" w:rsidRPr="006F4BCC" w:rsidRDefault="006F4BCC" w:rsidP="006F4BCC">
      <w:pPr>
        <w:spacing w:after="0" w:line="240" w:lineRule="auto"/>
        <w:rPr>
          <w:rFonts w:ascii="Courier" w:hAnsi="Courier"/>
        </w:rPr>
      </w:pPr>
      <w:r w:rsidRPr="006F4BCC">
        <w:rPr>
          <w:rFonts w:ascii="Courier" w:hAnsi="Courier"/>
        </w:rPr>
        <w:t>}</w:t>
      </w:r>
    </w:p>
    <w:p w14:paraId="0C888CB9" w14:textId="77777777" w:rsidR="006F4BCC" w:rsidRPr="006F4BCC" w:rsidRDefault="006F4BCC" w:rsidP="006F4BCC">
      <w:pPr>
        <w:spacing w:after="0" w:line="240" w:lineRule="auto"/>
        <w:rPr>
          <w:rFonts w:ascii="Courier" w:hAnsi="Courier"/>
        </w:rPr>
      </w:pPr>
    </w:p>
    <w:p w14:paraId="6D8B43E3" w14:textId="77777777" w:rsidR="006F4BCC" w:rsidRPr="006F4BCC" w:rsidRDefault="006F4BCC" w:rsidP="006F4BCC">
      <w:pPr>
        <w:spacing w:after="0" w:line="240" w:lineRule="auto"/>
        <w:rPr>
          <w:rFonts w:ascii="Courier" w:hAnsi="Courier"/>
        </w:rPr>
      </w:pPr>
      <w:r w:rsidRPr="006F4BCC">
        <w:rPr>
          <w:rFonts w:ascii="Courier" w:hAnsi="Courier"/>
        </w:rPr>
        <w:t>footer {</w:t>
      </w:r>
    </w:p>
    <w:p w14:paraId="12B83B87" w14:textId="77777777" w:rsidR="006F4BCC" w:rsidRPr="006F4BCC" w:rsidRDefault="006F4BCC" w:rsidP="006F4BCC">
      <w:pPr>
        <w:spacing w:after="0" w:line="240" w:lineRule="auto"/>
        <w:rPr>
          <w:rFonts w:ascii="Courier" w:hAnsi="Courier"/>
        </w:rPr>
      </w:pPr>
      <w:r w:rsidRPr="006F4BCC">
        <w:rPr>
          <w:rFonts w:ascii="Courier" w:hAnsi="Courier"/>
        </w:rPr>
        <w:tab/>
        <w:t>background-color: #931420;</w:t>
      </w:r>
    </w:p>
    <w:p w14:paraId="40D0586D" w14:textId="6E3CB2F9" w:rsidR="006F4BCC" w:rsidRPr="006F4BCC" w:rsidRDefault="00D12E6E" w:rsidP="006F4BCC">
      <w:pPr>
        <w:spacing w:after="0" w:line="240" w:lineRule="auto"/>
        <w:rPr>
          <w:rFonts w:ascii="Courier" w:hAnsi="Courier"/>
        </w:rPr>
      </w:pPr>
      <w:r>
        <w:rPr>
          <w:rFonts w:ascii="Courier" w:hAnsi="Courier"/>
        </w:rPr>
        <w:tab/>
        <w:t>padding: 1</w:t>
      </w:r>
      <w:r w:rsidR="006F4BCC" w:rsidRPr="006F4BCC">
        <w:rPr>
          <w:rFonts w:ascii="Courier" w:hAnsi="Courier"/>
        </w:rPr>
        <w:t>em;</w:t>
      </w:r>
    </w:p>
    <w:p w14:paraId="13DD11C9" w14:textId="77777777" w:rsidR="006F4BCC" w:rsidRPr="006F4BCC" w:rsidRDefault="006F4BCC" w:rsidP="006F4BCC">
      <w:pPr>
        <w:spacing w:after="0" w:line="240" w:lineRule="auto"/>
        <w:rPr>
          <w:rFonts w:ascii="Courier" w:hAnsi="Courier"/>
        </w:rPr>
      </w:pPr>
      <w:r w:rsidRPr="006F4BCC">
        <w:rPr>
          <w:rFonts w:ascii="Courier" w:hAnsi="Courier"/>
        </w:rPr>
        <w:t>}</w:t>
      </w:r>
    </w:p>
    <w:p w14:paraId="1CB9F55B" w14:textId="23000ABD" w:rsidR="005A68A0" w:rsidRDefault="006F4BCC" w:rsidP="006F4BCC">
      <w:pPr>
        <w:spacing w:after="0" w:line="240" w:lineRule="auto"/>
      </w:pPr>
      <w:r w:rsidRPr="006F4BCC">
        <w:rPr>
          <w:rFonts w:ascii="Courier" w:hAnsi="Courier"/>
        </w:rPr>
        <w:t xml:space="preserve"> </w:t>
      </w:r>
      <w:r w:rsidR="005A68A0">
        <w:br w:type="page"/>
      </w:r>
    </w:p>
    <w:p w14:paraId="732B0787" w14:textId="66DE3661" w:rsidR="009D3002" w:rsidRPr="00F70074" w:rsidRDefault="009D3002" w:rsidP="009D3002">
      <w:pPr>
        <w:pStyle w:val="Heading1"/>
        <w:spacing w:before="0" w:after="120" w:line="240" w:lineRule="auto"/>
        <w:rPr>
          <w:rFonts w:cs="Arial"/>
        </w:rPr>
      </w:pPr>
      <w:bookmarkStart w:id="6" w:name="_Toc509227742"/>
      <w:r>
        <w:rPr>
          <w:rFonts w:cs="Arial"/>
        </w:rPr>
        <w:lastRenderedPageBreak/>
        <w:t>Chapter 5, Exercise 5-2</w:t>
      </w:r>
      <w:bookmarkEnd w:id="6"/>
    </w:p>
    <w:p w14:paraId="54CCB0E4" w14:textId="0299EF2E" w:rsidR="009D3002" w:rsidRDefault="009D3002" w:rsidP="009D3002">
      <w:r>
        <w:t xml:space="preserve">Exercise </w:t>
      </w:r>
      <w:r w:rsidR="00E15ED0">
        <w:t>5</w:t>
      </w:r>
      <w:r>
        <w:t>-</w:t>
      </w:r>
      <w:r w:rsidR="00E15ED0">
        <w:t>2</w:t>
      </w:r>
      <w:r>
        <w:t xml:space="preserve"> </w:t>
      </w:r>
      <w:r w:rsidR="00E15ED0">
        <w:t>changed the border around “This season’s guest speakers” to a double border on all sides with rounded corners, and it also added a shadow</w:t>
      </w:r>
      <w:r>
        <w:t xml:space="preserve">. </w:t>
      </w:r>
    </w:p>
    <w:p w14:paraId="4BAAF591" w14:textId="49B1BEDA" w:rsidR="009D3002" w:rsidRDefault="00E15ED0" w:rsidP="009D3002">
      <w:r>
        <w:t xml:space="preserve">These changes were made using the </w:t>
      </w:r>
      <w:proofErr w:type="gramStart"/>
      <w:r w:rsidRPr="00E15ED0">
        <w:rPr>
          <w:rStyle w:val="Courierforcode"/>
        </w:rPr>
        <w:t>border:</w:t>
      </w:r>
      <w:r w:rsidRPr="00E15ED0">
        <w:t>,</w:t>
      </w:r>
      <w:proofErr w:type="gramEnd"/>
      <w:r w:rsidRPr="00E15ED0">
        <w:rPr>
          <w:rStyle w:val="Courierforcode"/>
        </w:rPr>
        <w:t xml:space="preserve"> border-radius:</w:t>
      </w:r>
      <w:r w:rsidRPr="00E15ED0">
        <w:t>,</w:t>
      </w:r>
      <w:r w:rsidRPr="00E15ED0">
        <w:rPr>
          <w:rStyle w:val="Courierforcode"/>
        </w:rPr>
        <w:t xml:space="preserve"> and box-shadow:</w:t>
      </w:r>
      <w:r>
        <w:t xml:space="preserve"> properties within the CSS for the </w:t>
      </w:r>
      <w:r w:rsidRPr="00E15ED0">
        <w:rPr>
          <w:rStyle w:val="Courierforcode"/>
        </w:rPr>
        <w:t>main h1</w:t>
      </w:r>
      <w:r>
        <w:t xml:space="preserve"> elements. </w:t>
      </w:r>
      <w:r w:rsidR="009D3002">
        <w:t xml:space="preserve"> </w:t>
      </w:r>
    </w:p>
    <w:p w14:paraId="789B943D" w14:textId="77777777" w:rsidR="009D3002" w:rsidRDefault="009D3002" w:rsidP="009D3002"/>
    <w:p w14:paraId="0F4ED804" w14:textId="39F6ADF5" w:rsidR="00917AF0" w:rsidRDefault="009D3002" w:rsidP="009D3002">
      <w:r w:rsidRPr="008F2366">
        <w:rPr>
          <w:rStyle w:val="IntenseReference"/>
        </w:rPr>
        <w:t xml:space="preserve">The </w:t>
      </w:r>
      <w:r w:rsidR="00FA0350">
        <w:rPr>
          <w:rStyle w:val="IntenseReference"/>
        </w:rPr>
        <w:t>completed exercise in</w:t>
      </w:r>
      <w:r w:rsidRPr="008F2366">
        <w:rPr>
          <w:rStyle w:val="IntenseReference"/>
        </w:rPr>
        <w:t xml:space="preserve"> Safari </w:t>
      </w:r>
      <w:r w:rsidR="00FA0350">
        <w:rPr>
          <w:rStyle w:val="IntenseReference"/>
        </w:rPr>
        <w:t>(top), Chrome (middle), and Firefox (bottom). Safari gives the double border a lighter look than the other two browsers, displaying lighter lines with more space In between</w:t>
      </w:r>
      <w:r w:rsidRPr="008F2366">
        <w:rPr>
          <w:rStyle w:val="IntenseReference"/>
        </w:rPr>
        <w:t>.</w:t>
      </w:r>
      <w:r>
        <w:t xml:space="preserve"> </w:t>
      </w:r>
    </w:p>
    <w:p w14:paraId="491A423D" w14:textId="7848FF57" w:rsidR="00917AF0" w:rsidRDefault="00632AE4" w:rsidP="009D3002">
      <w:r>
        <w:rPr>
          <w:noProof/>
        </w:rPr>
        <w:drawing>
          <wp:inline distT="0" distB="0" distL="0" distR="0" wp14:anchorId="7308DD4E" wp14:editId="07913C33">
            <wp:extent cx="5943600" cy="802640"/>
            <wp:effectExtent l="25400" t="25400" r="25400" b="355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_2Safari.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802640"/>
                    </a:xfrm>
                    <a:prstGeom prst="rect">
                      <a:avLst/>
                    </a:prstGeom>
                    <a:ln>
                      <a:solidFill>
                        <a:schemeClr val="accent1"/>
                      </a:solidFill>
                    </a:ln>
                  </pic:spPr>
                </pic:pic>
              </a:graphicData>
            </a:graphic>
          </wp:inline>
        </w:drawing>
      </w:r>
      <w:r w:rsidR="00FA0350">
        <w:rPr>
          <w:noProof/>
        </w:rPr>
        <w:drawing>
          <wp:inline distT="0" distB="0" distL="0" distR="0" wp14:anchorId="6AE619DE" wp14:editId="674D6F95">
            <wp:extent cx="5943600" cy="762635"/>
            <wp:effectExtent l="25400" t="25400" r="25400"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_2Chrom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62635"/>
                    </a:xfrm>
                    <a:prstGeom prst="rect">
                      <a:avLst/>
                    </a:prstGeom>
                    <a:ln>
                      <a:solidFill>
                        <a:schemeClr val="accent1"/>
                      </a:solidFill>
                    </a:ln>
                  </pic:spPr>
                </pic:pic>
              </a:graphicData>
            </a:graphic>
          </wp:inline>
        </w:drawing>
      </w:r>
      <w:r w:rsidR="00FA0350">
        <w:rPr>
          <w:noProof/>
        </w:rPr>
        <w:drawing>
          <wp:inline distT="0" distB="0" distL="0" distR="0" wp14:anchorId="23789C40" wp14:editId="4971A43A">
            <wp:extent cx="5943600" cy="798195"/>
            <wp:effectExtent l="25400" t="25400" r="2540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_2Firefox.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98195"/>
                    </a:xfrm>
                    <a:prstGeom prst="rect">
                      <a:avLst/>
                    </a:prstGeom>
                    <a:ln>
                      <a:solidFill>
                        <a:schemeClr val="accent1"/>
                      </a:solidFill>
                    </a:ln>
                  </pic:spPr>
                </pic:pic>
              </a:graphicData>
            </a:graphic>
          </wp:inline>
        </w:drawing>
      </w:r>
    </w:p>
    <w:p w14:paraId="2F1AFDE1" w14:textId="346DD1C6" w:rsidR="00917AF0" w:rsidRDefault="00917AF0" w:rsidP="00917AF0">
      <w:r w:rsidRPr="008F2366">
        <w:rPr>
          <w:rStyle w:val="IntenseReference"/>
        </w:rPr>
        <w:t xml:space="preserve">The </w:t>
      </w:r>
      <w:r w:rsidR="00E15ED0">
        <w:rPr>
          <w:rStyle w:val="IntenseReference"/>
        </w:rPr>
        <w:t>section of the CSS that was modified for Exercise 5-2</w:t>
      </w:r>
      <w:r w:rsidRPr="008F2366">
        <w:rPr>
          <w:rStyle w:val="IntenseReference"/>
        </w:rPr>
        <w:t>.</w:t>
      </w:r>
      <w:r>
        <w:t xml:space="preserve"> </w:t>
      </w:r>
    </w:p>
    <w:p w14:paraId="0C08C55E" w14:textId="77777777" w:rsidR="00917AF0" w:rsidRPr="00917AF0" w:rsidRDefault="00917AF0" w:rsidP="00917AF0">
      <w:pPr>
        <w:rPr>
          <w:rStyle w:val="Courierforcode"/>
        </w:rPr>
      </w:pPr>
      <w:r w:rsidRPr="00917AF0">
        <w:rPr>
          <w:rStyle w:val="Courierforcode"/>
        </w:rPr>
        <w:t>main h1 {</w:t>
      </w:r>
    </w:p>
    <w:p w14:paraId="4788639E" w14:textId="77777777" w:rsidR="00917AF0" w:rsidRPr="00917AF0" w:rsidRDefault="00917AF0" w:rsidP="00917AF0">
      <w:pPr>
        <w:rPr>
          <w:rStyle w:val="Courierforcode"/>
        </w:rPr>
      </w:pPr>
      <w:r w:rsidRPr="00917AF0">
        <w:rPr>
          <w:rStyle w:val="Courierforcode"/>
        </w:rPr>
        <w:tab/>
        <w:t>font-size: 150%;</w:t>
      </w:r>
    </w:p>
    <w:p w14:paraId="56628545" w14:textId="77777777" w:rsidR="00917AF0" w:rsidRPr="00917AF0" w:rsidRDefault="00917AF0" w:rsidP="00917AF0">
      <w:pPr>
        <w:rPr>
          <w:rStyle w:val="Courierforcode"/>
        </w:rPr>
      </w:pPr>
      <w:r w:rsidRPr="00917AF0">
        <w:rPr>
          <w:rStyle w:val="Courierforcode"/>
        </w:rPr>
        <w:tab/>
        <w:t>border: 5px double #931420;</w:t>
      </w:r>
    </w:p>
    <w:p w14:paraId="1C9F93AA" w14:textId="77777777" w:rsidR="00917AF0" w:rsidRPr="00917AF0" w:rsidRDefault="00917AF0" w:rsidP="00917AF0">
      <w:pPr>
        <w:rPr>
          <w:rStyle w:val="Courierforcode"/>
        </w:rPr>
      </w:pPr>
      <w:r w:rsidRPr="00917AF0">
        <w:rPr>
          <w:rStyle w:val="Courierforcode"/>
        </w:rPr>
        <w:tab/>
        <w:t>border-radius: 10px;</w:t>
      </w:r>
    </w:p>
    <w:p w14:paraId="30F0B44E" w14:textId="77777777" w:rsidR="00917AF0" w:rsidRPr="00917AF0" w:rsidRDefault="00917AF0" w:rsidP="00917AF0">
      <w:pPr>
        <w:rPr>
          <w:rStyle w:val="Courierforcode"/>
        </w:rPr>
      </w:pPr>
      <w:r w:rsidRPr="00917AF0">
        <w:rPr>
          <w:rStyle w:val="Courierforcode"/>
        </w:rPr>
        <w:tab/>
        <w:t>padding: .3em 0;</w:t>
      </w:r>
    </w:p>
    <w:p w14:paraId="1D41DC1F" w14:textId="77777777" w:rsidR="00917AF0" w:rsidRPr="00917AF0" w:rsidRDefault="00917AF0" w:rsidP="00917AF0">
      <w:pPr>
        <w:rPr>
          <w:rStyle w:val="Courierforcode"/>
        </w:rPr>
      </w:pPr>
      <w:r w:rsidRPr="00917AF0">
        <w:rPr>
          <w:rStyle w:val="Courierforcode"/>
        </w:rPr>
        <w:tab/>
        <w:t xml:space="preserve">box-shadow: 5px </w:t>
      </w:r>
      <w:proofErr w:type="spellStart"/>
      <w:r w:rsidRPr="00917AF0">
        <w:rPr>
          <w:rStyle w:val="Courierforcode"/>
        </w:rPr>
        <w:t>5px</w:t>
      </w:r>
      <w:proofErr w:type="spellEnd"/>
      <w:r w:rsidRPr="00917AF0">
        <w:rPr>
          <w:rStyle w:val="Courierforcode"/>
        </w:rPr>
        <w:t xml:space="preserve"> 2px #931420;</w:t>
      </w:r>
    </w:p>
    <w:p w14:paraId="02A64531" w14:textId="77777777" w:rsidR="00917AF0" w:rsidRPr="00917AF0" w:rsidRDefault="00917AF0" w:rsidP="00917AF0">
      <w:pPr>
        <w:rPr>
          <w:rStyle w:val="Courierforcode"/>
        </w:rPr>
      </w:pPr>
      <w:r w:rsidRPr="00917AF0">
        <w:rPr>
          <w:rStyle w:val="Courierforcode"/>
        </w:rPr>
        <w:tab/>
        <w:t>text-indent: .5em;</w:t>
      </w:r>
    </w:p>
    <w:p w14:paraId="3FB9178E" w14:textId="77777777" w:rsidR="00917AF0" w:rsidRDefault="00917AF0" w:rsidP="00917AF0"/>
    <w:p w14:paraId="0392DCD4" w14:textId="60B13382" w:rsidR="009D3002" w:rsidRDefault="00917AF0" w:rsidP="00917AF0">
      <w:r>
        <w:t xml:space="preserve">} </w:t>
      </w:r>
      <w:r w:rsidR="009D3002">
        <w:br w:type="page"/>
      </w:r>
    </w:p>
    <w:p w14:paraId="351807E0" w14:textId="1E22D1BB" w:rsidR="00D15554" w:rsidRDefault="00D15554" w:rsidP="00732817">
      <w:pPr>
        <w:pStyle w:val="Heading1"/>
        <w:rPr>
          <w:rFonts w:cs="Arial"/>
        </w:rPr>
      </w:pPr>
      <w:bookmarkStart w:id="7" w:name="_Toc509227743"/>
      <w:r>
        <w:rPr>
          <w:noProof/>
        </w:rPr>
        <w:lastRenderedPageBreak/>
        <w:t>Halloween Exercise</w:t>
      </w:r>
      <w:r w:rsidR="004738EF">
        <w:rPr>
          <w:noProof/>
        </w:rPr>
        <w:t xml:space="preserve"> 5</w:t>
      </w:r>
      <w:bookmarkEnd w:id="7"/>
    </w:p>
    <w:p w14:paraId="75F2F0E4" w14:textId="3E542F38" w:rsidR="00D15554" w:rsidRDefault="005B2BEF" w:rsidP="00D15554">
      <w:r>
        <w:t xml:space="preserve">This </w:t>
      </w:r>
      <w:r w:rsidR="00D15554">
        <w:t xml:space="preserve">exercise </w:t>
      </w:r>
      <w:r>
        <w:t xml:space="preserve">reinforced the concepts </w:t>
      </w:r>
      <w:r w:rsidR="004738EF">
        <w:t>covered</w:t>
      </w:r>
      <w:r>
        <w:t xml:space="preserve"> in Exercise </w:t>
      </w:r>
      <w:r w:rsidR="004738EF">
        <w:t>5</w:t>
      </w:r>
      <w:r>
        <w:t>-1.</w:t>
      </w:r>
    </w:p>
    <w:p w14:paraId="041056D7" w14:textId="399F78A9" w:rsidR="00D15554" w:rsidRDefault="004074BE" w:rsidP="00D15554">
      <w:r>
        <w:t>One difference between this and the previous exercise, is that this one includes a background image behind the body. This was indicated in the CSS with a style for the html with the property of background-image: By default, the image repeats, both horizontally and vertically.</w:t>
      </w:r>
    </w:p>
    <w:p w14:paraId="01E01AE6" w14:textId="73AD3E0F" w:rsidR="00D15554" w:rsidRDefault="005B2BEF" w:rsidP="00D15554">
      <w:r>
        <w:t>Validation produce</w:t>
      </w:r>
      <w:r w:rsidR="00EB22B1">
        <w:t>d</w:t>
      </w:r>
      <w:r>
        <w:t xml:space="preserve"> no errors, so I completed the exercise by testing the page in my three browsers. It displayed very similarly in each of them. Looking very closely, there is an extremely small difference</w:t>
      </w:r>
      <w:r w:rsidR="00D708BF">
        <w:t xml:space="preserve"> between the browsers</w:t>
      </w:r>
      <w:r>
        <w:t xml:space="preserve"> in the amount of line spacing</w:t>
      </w:r>
      <w:r w:rsidR="00D708BF">
        <w:t xml:space="preserve"> for the text</w:t>
      </w:r>
      <w:r w:rsidR="004074BE">
        <w:t xml:space="preserve"> and the underlines underneath the links appears heavier when viewed in Firefox</w:t>
      </w:r>
      <w:r w:rsidR="00D708BF">
        <w:t xml:space="preserve">. </w:t>
      </w:r>
      <w:r w:rsidR="004074BE">
        <w:t>The differences are slight and could easily go unnoticed</w:t>
      </w:r>
      <w:r w:rsidR="00D708BF">
        <w:t xml:space="preserve">. </w:t>
      </w:r>
    </w:p>
    <w:p w14:paraId="08873E4A" w14:textId="03B5EA33" w:rsidR="001C49BE" w:rsidRDefault="001C49BE" w:rsidP="00D15554"/>
    <w:p w14:paraId="6B2A705F" w14:textId="74E665EA" w:rsidR="00D708BF" w:rsidRPr="00D708BF" w:rsidRDefault="004074BE" w:rsidP="00D15554">
      <w:pPr>
        <w:rPr>
          <w:rStyle w:val="IntenseReference"/>
        </w:rPr>
      </w:pPr>
      <w:r>
        <w:rPr>
          <w:noProof/>
        </w:rPr>
        <w:drawing>
          <wp:anchor distT="0" distB="0" distL="114300" distR="114300" simplePos="0" relativeHeight="251661312" behindDoc="0" locked="0" layoutInCell="1" allowOverlap="1" wp14:anchorId="74F25FBF" wp14:editId="7BB7F29C">
            <wp:simplePos x="0" y="0"/>
            <wp:positionH relativeFrom="column">
              <wp:posOffset>50858</wp:posOffset>
            </wp:positionH>
            <wp:positionV relativeFrom="paragraph">
              <wp:posOffset>160770</wp:posOffset>
            </wp:positionV>
            <wp:extent cx="5607050" cy="5278755"/>
            <wp:effectExtent l="25400" t="25400" r="31750" b="29845"/>
            <wp:wrapTight wrapText="bothSides">
              <wp:wrapPolygon edited="0">
                <wp:start x="-98" y="-104"/>
                <wp:lineTo x="-98" y="21618"/>
                <wp:lineTo x="21624" y="21618"/>
                <wp:lineTo x="21624" y="-104"/>
                <wp:lineTo x="-98" y="-1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lloween5Safari.png"/>
                    <pic:cNvPicPr/>
                  </pic:nvPicPr>
                  <pic:blipFill>
                    <a:blip r:embed="rId13">
                      <a:extLst>
                        <a:ext uri="{28A0092B-C50C-407E-A947-70E740481C1C}">
                          <a14:useLocalDpi xmlns:a14="http://schemas.microsoft.com/office/drawing/2010/main" val="0"/>
                        </a:ext>
                      </a:extLst>
                    </a:blip>
                    <a:stretch>
                      <a:fillRect/>
                    </a:stretch>
                  </pic:blipFill>
                  <pic:spPr>
                    <a:xfrm>
                      <a:off x="0" y="0"/>
                      <a:ext cx="5607050" cy="52787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708BF" w:rsidRPr="00D708BF">
        <w:rPr>
          <w:rStyle w:val="IntenseReference"/>
        </w:rPr>
        <w:t xml:space="preserve">The finished page, displayed in the </w:t>
      </w:r>
      <w:r>
        <w:rPr>
          <w:rStyle w:val="IntenseReference"/>
        </w:rPr>
        <w:t>Safari</w:t>
      </w:r>
      <w:r w:rsidR="00D708BF" w:rsidRPr="00D708BF">
        <w:rPr>
          <w:rStyle w:val="IntenseReference"/>
        </w:rPr>
        <w:t xml:space="preserve"> browser, appears below.</w:t>
      </w:r>
    </w:p>
    <w:p w14:paraId="609B823D" w14:textId="0D9090BA" w:rsidR="004074BE" w:rsidRPr="00D708BF" w:rsidRDefault="004074BE" w:rsidP="004074BE">
      <w:pPr>
        <w:rPr>
          <w:rStyle w:val="IntenseReference"/>
        </w:rPr>
      </w:pPr>
      <w:r>
        <w:rPr>
          <w:noProof/>
        </w:rPr>
        <w:lastRenderedPageBreak/>
        <w:drawing>
          <wp:anchor distT="0" distB="0" distL="114300" distR="114300" simplePos="0" relativeHeight="251662336" behindDoc="0" locked="0" layoutInCell="1" allowOverlap="1" wp14:anchorId="11DEE688" wp14:editId="7D900A1C">
            <wp:simplePos x="0" y="0"/>
            <wp:positionH relativeFrom="column">
              <wp:posOffset>51435</wp:posOffset>
            </wp:positionH>
            <wp:positionV relativeFrom="paragraph">
              <wp:posOffset>255905</wp:posOffset>
            </wp:positionV>
            <wp:extent cx="4114800" cy="3529965"/>
            <wp:effectExtent l="25400" t="25400" r="25400" b="26035"/>
            <wp:wrapTight wrapText="bothSides">
              <wp:wrapPolygon edited="0">
                <wp:start x="-133" y="-155"/>
                <wp:lineTo x="-133" y="21604"/>
                <wp:lineTo x="21600" y="21604"/>
                <wp:lineTo x="21600" y="-155"/>
                <wp:lineTo x="-133" y="-15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18 at 9.59.09 PM.png"/>
                    <pic:cNvPicPr/>
                  </pic:nvPicPr>
                  <pic:blipFill>
                    <a:blip r:embed="rId14">
                      <a:extLst>
                        <a:ext uri="{28A0092B-C50C-407E-A947-70E740481C1C}">
                          <a14:useLocalDpi xmlns:a14="http://schemas.microsoft.com/office/drawing/2010/main" val="0"/>
                        </a:ext>
                      </a:extLst>
                    </a:blip>
                    <a:stretch>
                      <a:fillRect/>
                    </a:stretch>
                  </pic:blipFill>
                  <pic:spPr>
                    <a:xfrm>
                      <a:off x="0" y="0"/>
                      <a:ext cx="4114800" cy="35299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D708BF">
        <w:rPr>
          <w:rStyle w:val="IntenseReference"/>
        </w:rPr>
        <w:t>The finished page</w:t>
      </w:r>
      <w:r>
        <w:rPr>
          <w:rStyle w:val="IntenseReference"/>
        </w:rPr>
        <w:t xml:space="preserve"> for Halloween 5</w:t>
      </w:r>
      <w:r w:rsidRPr="00D708BF">
        <w:rPr>
          <w:rStyle w:val="IntenseReference"/>
        </w:rPr>
        <w:t xml:space="preserve">, displayed </w:t>
      </w:r>
      <w:r w:rsidR="00F24BF5">
        <w:rPr>
          <w:rStyle w:val="IntenseReference"/>
        </w:rPr>
        <w:t>Chrome (top) and Firefox (below)</w:t>
      </w:r>
      <w:r w:rsidRPr="00D708BF">
        <w:rPr>
          <w:rStyle w:val="IntenseReference"/>
        </w:rPr>
        <w:t>.</w:t>
      </w:r>
    </w:p>
    <w:p w14:paraId="250E4117" w14:textId="3FA9AE7A" w:rsidR="005B2BEF" w:rsidRDefault="005B2BEF" w:rsidP="00D15554"/>
    <w:p w14:paraId="358428EF" w14:textId="2A510FF5" w:rsidR="00D708BF" w:rsidRDefault="004074BE" w:rsidP="00F24BF5">
      <w:pPr>
        <w:spacing w:after="0" w:line="240" w:lineRule="auto"/>
        <w:rPr>
          <w:rStyle w:val="IntenseReference"/>
        </w:rPr>
      </w:pPr>
      <w:r>
        <w:rPr>
          <w:noProof/>
        </w:rPr>
        <w:drawing>
          <wp:anchor distT="0" distB="0" distL="114300" distR="114300" simplePos="0" relativeHeight="251663360" behindDoc="0" locked="0" layoutInCell="1" allowOverlap="1" wp14:anchorId="4BB62CA0" wp14:editId="21ACFF45">
            <wp:simplePos x="0" y="0"/>
            <wp:positionH relativeFrom="column">
              <wp:posOffset>55880</wp:posOffset>
            </wp:positionH>
            <wp:positionV relativeFrom="paragraph">
              <wp:posOffset>3318510</wp:posOffset>
            </wp:positionV>
            <wp:extent cx="4114165" cy="3762375"/>
            <wp:effectExtent l="25400" t="25400" r="26035" b="22225"/>
            <wp:wrapTight wrapText="bothSides">
              <wp:wrapPolygon edited="0">
                <wp:start x="-133" y="-146"/>
                <wp:lineTo x="-133" y="21582"/>
                <wp:lineTo x="21603" y="21582"/>
                <wp:lineTo x="21603" y="-146"/>
                <wp:lineTo x="-133" y="-146"/>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lloween5Firefox.png"/>
                    <pic:cNvPicPr/>
                  </pic:nvPicPr>
                  <pic:blipFill>
                    <a:blip r:embed="rId15">
                      <a:extLst>
                        <a:ext uri="{28A0092B-C50C-407E-A947-70E740481C1C}">
                          <a14:useLocalDpi xmlns:a14="http://schemas.microsoft.com/office/drawing/2010/main" val="0"/>
                        </a:ext>
                      </a:extLst>
                    </a:blip>
                    <a:stretch>
                      <a:fillRect/>
                    </a:stretch>
                  </pic:blipFill>
                  <pic:spPr>
                    <a:xfrm>
                      <a:off x="0" y="0"/>
                      <a:ext cx="4114165" cy="37623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708BF">
        <w:rPr>
          <w:rFonts w:cs="Arial"/>
        </w:rPr>
        <w:br w:type="page"/>
      </w:r>
      <w:r w:rsidR="00F24BF5">
        <w:rPr>
          <w:rStyle w:val="IntenseReference"/>
        </w:rPr>
        <w:lastRenderedPageBreak/>
        <w:t xml:space="preserve"> </w:t>
      </w:r>
      <w:r w:rsidR="00D708BF">
        <w:rPr>
          <w:rStyle w:val="IntenseReference"/>
        </w:rPr>
        <w:t>HTML for Halloween Exercise</w:t>
      </w:r>
      <w:r w:rsidR="00F24BF5">
        <w:rPr>
          <w:rStyle w:val="IntenseReference"/>
        </w:rPr>
        <w:t xml:space="preserve"> 5</w:t>
      </w:r>
    </w:p>
    <w:p w14:paraId="54E6817E" w14:textId="77777777" w:rsidR="00F24BF5" w:rsidRPr="00F24BF5" w:rsidRDefault="00F24BF5" w:rsidP="00F24BF5">
      <w:pPr>
        <w:spacing w:after="0" w:line="240" w:lineRule="auto"/>
        <w:rPr>
          <w:rStyle w:val="Courierforcode"/>
        </w:rPr>
      </w:pPr>
      <w:proofErr w:type="gramStart"/>
      <w:r w:rsidRPr="00F24BF5">
        <w:rPr>
          <w:rStyle w:val="Courierforcode"/>
        </w:rPr>
        <w:t>&lt;!DOCTYPE</w:t>
      </w:r>
      <w:proofErr w:type="gramEnd"/>
      <w:r w:rsidRPr="00F24BF5">
        <w:rPr>
          <w:rStyle w:val="Courierforcode"/>
        </w:rPr>
        <w:t xml:space="preserve"> html&gt;</w:t>
      </w:r>
    </w:p>
    <w:p w14:paraId="2A02A37B" w14:textId="77777777" w:rsidR="00F24BF5" w:rsidRPr="00F24BF5" w:rsidRDefault="00F24BF5" w:rsidP="00F24BF5">
      <w:pPr>
        <w:spacing w:after="0" w:line="240" w:lineRule="auto"/>
        <w:rPr>
          <w:rStyle w:val="Courierforcode"/>
        </w:rPr>
      </w:pPr>
    </w:p>
    <w:p w14:paraId="42465DF4" w14:textId="77777777" w:rsidR="00F24BF5" w:rsidRPr="00F24BF5" w:rsidRDefault="00F24BF5" w:rsidP="00F24BF5">
      <w:pPr>
        <w:spacing w:after="0" w:line="240" w:lineRule="auto"/>
        <w:rPr>
          <w:rStyle w:val="Courierforcode"/>
        </w:rPr>
      </w:pPr>
      <w:r w:rsidRPr="00F24BF5">
        <w:rPr>
          <w:rStyle w:val="Courierforcode"/>
        </w:rPr>
        <w:t xml:space="preserve">&lt;html </w:t>
      </w:r>
      <w:proofErr w:type="spellStart"/>
      <w:r w:rsidRPr="00F24BF5">
        <w:rPr>
          <w:rStyle w:val="Courierforcode"/>
        </w:rPr>
        <w:t>lang</w:t>
      </w:r>
      <w:proofErr w:type="spellEnd"/>
      <w:r w:rsidRPr="00F24BF5">
        <w:rPr>
          <w:rStyle w:val="Courierforcode"/>
        </w:rPr>
        <w:t>="</w:t>
      </w:r>
      <w:proofErr w:type="spellStart"/>
      <w:r w:rsidRPr="00F24BF5">
        <w:rPr>
          <w:rStyle w:val="Courierforcode"/>
        </w:rPr>
        <w:t>en</w:t>
      </w:r>
      <w:proofErr w:type="spellEnd"/>
      <w:r w:rsidRPr="00F24BF5">
        <w:rPr>
          <w:rStyle w:val="Courierforcode"/>
        </w:rPr>
        <w:t>"&gt;</w:t>
      </w:r>
    </w:p>
    <w:p w14:paraId="208F434B" w14:textId="77777777" w:rsidR="00F24BF5" w:rsidRPr="00F24BF5" w:rsidRDefault="00F24BF5" w:rsidP="00F24BF5">
      <w:pPr>
        <w:spacing w:after="0" w:line="240" w:lineRule="auto"/>
        <w:rPr>
          <w:rStyle w:val="Courierforcode"/>
        </w:rPr>
      </w:pPr>
      <w:r w:rsidRPr="00F24BF5">
        <w:rPr>
          <w:rStyle w:val="Courierforcode"/>
        </w:rPr>
        <w:t>&lt;head&gt;</w:t>
      </w:r>
    </w:p>
    <w:p w14:paraId="33154C12" w14:textId="77777777" w:rsidR="00F24BF5" w:rsidRPr="00F24BF5" w:rsidRDefault="00F24BF5" w:rsidP="00F24BF5">
      <w:pPr>
        <w:spacing w:after="0" w:line="240" w:lineRule="auto"/>
        <w:rPr>
          <w:rStyle w:val="Courierforcode"/>
        </w:rPr>
      </w:pPr>
      <w:r w:rsidRPr="00F24BF5">
        <w:rPr>
          <w:rStyle w:val="Courierforcode"/>
        </w:rPr>
        <w:tab/>
        <w:t>&lt;meta charset="utf-8" /&gt;</w:t>
      </w:r>
    </w:p>
    <w:p w14:paraId="53140E61" w14:textId="77777777" w:rsidR="00F24BF5" w:rsidRPr="00F24BF5" w:rsidRDefault="00F24BF5" w:rsidP="00F24BF5">
      <w:pPr>
        <w:spacing w:after="0" w:line="240" w:lineRule="auto"/>
        <w:rPr>
          <w:rStyle w:val="Courierforcode"/>
        </w:rPr>
      </w:pPr>
      <w:r w:rsidRPr="00F24BF5">
        <w:rPr>
          <w:rStyle w:val="Courierforcode"/>
        </w:rPr>
        <w:tab/>
        <w:t>&lt;title&gt;Halloween Store&lt;/title&gt;</w:t>
      </w:r>
    </w:p>
    <w:p w14:paraId="43786FC9" w14:textId="77777777" w:rsidR="00F24BF5" w:rsidRPr="00F24BF5" w:rsidRDefault="00F24BF5" w:rsidP="00F24BF5">
      <w:pPr>
        <w:spacing w:after="0" w:line="240" w:lineRule="auto"/>
        <w:rPr>
          <w:rStyle w:val="Courierforcode"/>
        </w:rPr>
      </w:pPr>
      <w:r w:rsidRPr="00F24BF5">
        <w:rPr>
          <w:rStyle w:val="Courierforcode"/>
        </w:rPr>
        <w:tab/>
        <w:t xml:space="preserve">&lt;link </w:t>
      </w:r>
      <w:proofErr w:type="spellStart"/>
      <w:r w:rsidRPr="00F24BF5">
        <w:rPr>
          <w:rStyle w:val="Courierforcode"/>
        </w:rPr>
        <w:t>rel</w:t>
      </w:r>
      <w:proofErr w:type="spellEnd"/>
      <w:r w:rsidRPr="00F24BF5">
        <w:rPr>
          <w:rStyle w:val="Courierforcode"/>
        </w:rPr>
        <w:t xml:space="preserve">="stylesheet" </w:t>
      </w:r>
      <w:proofErr w:type="spellStart"/>
      <w:r w:rsidRPr="00F24BF5">
        <w:rPr>
          <w:rStyle w:val="Courierforcode"/>
        </w:rPr>
        <w:t>href</w:t>
      </w:r>
      <w:proofErr w:type="spellEnd"/>
      <w:r w:rsidRPr="00F24BF5">
        <w:rPr>
          <w:rStyle w:val="Courierforcode"/>
        </w:rPr>
        <w:t>="styles/normalize.css"&gt;</w:t>
      </w:r>
    </w:p>
    <w:p w14:paraId="7E6555F8" w14:textId="77777777" w:rsidR="00F24BF5" w:rsidRPr="00F24BF5" w:rsidRDefault="00F24BF5" w:rsidP="00F24BF5">
      <w:pPr>
        <w:spacing w:after="0" w:line="240" w:lineRule="auto"/>
        <w:rPr>
          <w:rStyle w:val="Courierforcode"/>
        </w:rPr>
      </w:pPr>
      <w:r w:rsidRPr="00F24BF5">
        <w:rPr>
          <w:rStyle w:val="Courierforcode"/>
        </w:rPr>
        <w:tab/>
        <w:t xml:space="preserve">&lt;link </w:t>
      </w:r>
      <w:proofErr w:type="spellStart"/>
      <w:r w:rsidRPr="00F24BF5">
        <w:rPr>
          <w:rStyle w:val="Courierforcode"/>
        </w:rPr>
        <w:t>rel</w:t>
      </w:r>
      <w:proofErr w:type="spellEnd"/>
      <w:r w:rsidRPr="00F24BF5">
        <w:rPr>
          <w:rStyle w:val="Courierforcode"/>
        </w:rPr>
        <w:t xml:space="preserve">="stylesheet" </w:t>
      </w:r>
      <w:proofErr w:type="spellStart"/>
      <w:r w:rsidRPr="00F24BF5">
        <w:rPr>
          <w:rStyle w:val="Courierforcode"/>
        </w:rPr>
        <w:t>href</w:t>
      </w:r>
      <w:proofErr w:type="spellEnd"/>
      <w:r w:rsidRPr="00F24BF5">
        <w:rPr>
          <w:rStyle w:val="Courierforcode"/>
        </w:rPr>
        <w:t>="styles/main.css"&gt;</w:t>
      </w:r>
    </w:p>
    <w:p w14:paraId="10A01723" w14:textId="77777777" w:rsidR="00F24BF5" w:rsidRPr="00F24BF5" w:rsidRDefault="00F24BF5" w:rsidP="00F24BF5">
      <w:pPr>
        <w:spacing w:after="0" w:line="240" w:lineRule="auto"/>
        <w:rPr>
          <w:rStyle w:val="Courierforcode"/>
        </w:rPr>
      </w:pPr>
      <w:r w:rsidRPr="00F24BF5">
        <w:rPr>
          <w:rStyle w:val="Courierforcode"/>
        </w:rPr>
        <w:t>&lt;/head&gt;</w:t>
      </w:r>
    </w:p>
    <w:p w14:paraId="68A45FEC" w14:textId="77777777" w:rsidR="00F24BF5" w:rsidRPr="00F24BF5" w:rsidRDefault="00F24BF5" w:rsidP="00F24BF5">
      <w:pPr>
        <w:spacing w:after="0" w:line="240" w:lineRule="auto"/>
        <w:rPr>
          <w:rStyle w:val="Courierforcode"/>
        </w:rPr>
      </w:pPr>
    </w:p>
    <w:p w14:paraId="0500C225" w14:textId="77777777" w:rsidR="00F24BF5" w:rsidRPr="00F24BF5" w:rsidRDefault="00F24BF5" w:rsidP="00F24BF5">
      <w:pPr>
        <w:spacing w:after="0" w:line="240" w:lineRule="auto"/>
        <w:rPr>
          <w:rStyle w:val="Courierforcode"/>
        </w:rPr>
      </w:pPr>
      <w:r w:rsidRPr="00F24BF5">
        <w:rPr>
          <w:rStyle w:val="Courierforcode"/>
        </w:rPr>
        <w:t>&lt;body&gt;</w:t>
      </w:r>
    </w:p>
    <w:p w14:paraId="619A583F" w14:textId="77777777" w:rsidR="00F24BF5" w:rsidRPr="00F24BF5" w:rsidRDefault="00F24BF5" w:rsidP="00F24BF5">
      <w:pPr>
        <w:spacing w:after="0" w:line="240" w:lineRule="auto"/>
        <w:rPr>
          <w:rStyle w:val="Courierforcode"/>
        </w:rPr>
      </w:pPr>
    </w:p>
    <w:p w14:paraId="79385CF3" w14:textId="77777777" w:rsidR="00F24BF5" w:rsidRPr="00F24BF5" w:rsidRDefault="00F24BF5" w:rsidP="00F24BF5">
      <w:pPr>
        <w:spacing w:after="0" w:line="240" w:lineRule="auto"/>
        <w:rPr>
          <w:rStyle w:val="Courierforcode"/>
        </w:rPr>
      </w:pPr>
      <w:r w:rsidRPr="00F24BF5">
        <w:rPr>
          <w:rStyle w:val="Courierforcode"/>
        </w:rPr>
        <w:t>&lt;header&gt;</w:t>
      </w:r>
    </w:p>
    <w:p w14:paraId="0252BDFB" w14:textId="77777777" w:rsidR="00F24BF5" w:rsidRPr="00F24BF5" w:rsidRDefault="00F24BF5" w:rsidP="00F24BF5">
      <w:pPr>
        <w:spacing w:after="0" w:line="240" w:lineRule="auto"/>
        <w:rPr>
          <w:rStyle w:val="Courierforcode"/>
        </w:rPr>
      </w:pPr>
    </w:p>
    <w:p w14:paraId="3B4F08A5" w14:textId="77777777" w:rsidR="00F24BF5" w:rsidRPr="00F24BF5" w:rsidRDefault="00F24BF5" w:rsidP="00F24BF5">
      <w:pPr>
        <w:spacing w:after="0" w:line="240" w:lineRule="auto"/>
        <w:rPr>
          <w:rStyle w:val="Courierforcode"/>
        </w:rPr>
      </w:pPr>
      <w:r w:rsidRPr="00F24BF5">
        <w:rPr>
          <w:rStyle w:val="Courierforcode"/>
        </w:rPr>
        <w:tab/>
        <w:t>&lt;</w:t>
      </w:r>
      <w:proofErr w:type="spellStart"/>
      <w:r w:rsidRPr="00F24BF5">
        <w:rPr>
          <w:rStyle w:val="Courierforcode"/>
        </w:rPr>
        <w:t>img</w:t>
      </w:r>
      <w:proofErr w:type="spellEnd"/>
      <w:r w:rsidRPr="00F24BF5">
        <w:rPr>
          <w:rStyle w:val="Courierforcode"/>
        </w:rPr>
        <w:t xml:space="preserve"> </w:t>
      </w:r>
      <w:proofErr w:type="spellStart"/>
      <w:r w:rsidRPr="00F24BF5">
        <w:rPr>
          <w:rStyle w:val="Courierforcode"/>
        </w:rPr>
        <w:t>src</w:t>
      </w:r>
      <w:proofErr w:type="spellEnd"/>
      <w:r w:rsidRPr="00F24BF5">
        <w:rPr>
          <w:rStyle w:val="Courierforcode"/>
        </w:rPr>
        <w:t>="images/pumpkin.gif" alt="pumpkin"&gt;</w:t>
      </w:r>
    </w:p>
    <w:p w14:paraId="620B8034" w14:textId="77777777" w:rsidR="00F24BF5" w:rsidRPr="00F24BF5" w:rsidRDefault="00F24BF5" w:rsidP="00F24BF5">
      <w:pPr>
        <w:spacing w:after="0" w:line="240" w:lineRule="auto"/>
        <w:rPr>
          <w:rStyle w:val="Courierforcode"/>
        </w:rPr>
      </w:pPr>
      <w:r w:rsidRPr="00F24BF5">
        <w:rPr>
          <w:rStyle w:val="Courierforcode"/>
        </w:rPr>
        <w:tab/>
        <w:t>&lt;h2&gt;The Halloween Store&lt;/h2&gt;</w:t>
      </w:r>
    </w:p>
    <w:p w14:paraId="6E4228B3" w14:textId="77777777" w:rsidR="00F24BF5" w:rsidRPr="00F24BF5" w:rsidRDefault="00F24BF5" w:rsidP="00F24BF5">
      <w:pPr>
        <w:spacing w:after="0" w:line="240" w:lineRule="auto"/>
        <w:rPr>
          <w:rStyle w:val="Courierforcode"/>
        </w:rPr>
      </w:pPr>
      <w:r w:rsidRPr="00F24BF5">
        <w:rPr>
          <w:rStyle w:val="Courierforcode"/>
        </w:rPr>
        <w:tab/>
        <w:t xml:space="preserve">&lt;h3&gt;For the little Goblin in all of </w:t>
      </w:r>
      <w:proofErr w:type="gramStart"/>
      <w:r w:rsidRPr="00F24BF5">
        <w:rPr>
          <w:rStyle w:val="Courierforcode"/>
        </w:rPr>
        <w:t>us!&lt;</w:t>
      </w:r>
      <w:proofErr w:type="gramEnd"/>
      <w:r w:rsidRPr="00F24BF5">
        <w:rPr>
          <w:rStyle w:val="Courierforcode"/>
        </w:rPr>
        <w:t>/h3&gt;</w:t>
      </w:r>
    </w:p>
    <w:p w14:paraId="7B2044BF" w14:textId="77777777" w:rsidR="00F24BF5" w:rsidRPr="00F24BF5" w:rsidRDefault="00F24BF5" w:rsidP="00F24BF5">
      <w:pPr>
        <w:spacing w:after="0" w:line="240" w:lineRule="auto"/>
        <w:rPr>
          <w:rStyle w:val="Courierforcode"/>
        </w:rPr>
      </w:pPr>
    </w:p>
    <w:p w14:paraId="1FFA5EFB" w14:textId="77777777" w:rsidR="00F24BF5" w:rsidRPr="00F24BF5" w:rsidRDefault="00F24BF5" w:rsidP="00F24BF5">
      <w:pPr>
        <w:spacing w:after="0" w:line="240" w:lineRule="auto"/>
        <w:rPr>
          <w:rStyle w:val="Courierforcode"/>
        </w:rPr>
      </w:pPr>
      <w:r w:rsidRPr="00F24BF5">
        <w:rPr>
          <w:rStyle w:val="Courierforcode"/>
        </w:rPr>
        <w:t>&lt;/header&gt;</w:t>
      </w:r>
    </w:p>
    <w:p w14:paraId="6469DE42" w14:textId="77777777" w:rsidR="00F24BF5" w:rsidRPr="00F24BF5" w:rsidRDefault="00F24BF5" w:rsidP="00F24BF5">
      <w:pPr>
        <w:spacing w:after="0" w:line="240" w:lineRule="auto"/>
        <w:rPr>
          <w:rStyle w:val="Courierforcode"/>
        </w:rPr>
      </w:pPr>
    </w:p>
    <w:p w14:paraId="4C807E44" w14:textId="77777777" w:rsidR="00F24BF5" w:rsidRPr="00F24BF5" w:rsidRDefault="00F24BF5" w:rsidP="00F24BF5">
      <w:pPr>
        <w:spacing w:after="0" w:line="240" w:lineRule="auto"/>
        <w:rPr>
          <w:rStyle w:val="Courierforcode"/>
        </w:rPr>
      </w:pPr>
      <w:r w:rsidRPr="00F24BF5">
        <w:rPr>
          <w:rStyle w:val="Courierforcode"/>
        </w:rPr>
        <w:t>&lt;main&gt;</w:t>
      </w:r>
      <w:r w:rsidRPr="00F24BF5">
        <w:rPr>
          <w:rStyle w:val="Courierforcode"/>
        </w:rPr>
        <w:tab/>
      </w:r>
    </w:p>
    <w:p w14:paraId="7878CCF1" w14:textId="77777777" w:rsidR="00F24BF5" w:rsidRPr="00F24BF5" w:rsidRDefault="00F24BF5" w:rsidP="00F24BF5">
      <w:pPr>
        <w:spacing w:after="0" w:line="240" w:lineRule="auto"/>
        <w:rPr>
          <w:rStyle w:val="Courierforcode"/>
        </w:rPr>
      </w:pPr>
    </w:p>
    <w:p w14:paraId="4D5B3C60" w14:textId="77777777" w:rsidR="00F24BF5" w:rsidRPr="00F24BF5" w:rsidRDefault="00F24BF5" w:rsidP="00F24BF5">
      <w:pPr>
        <w:spacing w:after="0" w:line="240" w:lineRule="auto"/>
        <w:rPr>
          <w:rStyle w:val="Courierforcode"/>
        </w:rPr>
      </w:pPr>
      <w:r w:rsidRPr="00F24BF5">
        <w:rPr>
          <w:rStyle w:val="Courierforcode"/>
        </w:rPr>
        <w:tab/>
        <w:t>&lt;h1&gt;&lt;span class="large"&gt;W&lt;/span&gt;</w:t>
      </w:r>
      <w:proofErr w:type="spellStart"/>
      <w:r w:rsidRPr="00F24BF5">
        <w:rPr>
          <w:rStyle w:val="Courierforcode"/>
        </w:rPr>
        <w:t>elcome</w:t>
      </w:r>
      <w:proofErr w:type="spellEnd"/>
      <w:r w:rsidRPr="00F24BF5">
        <w:rPr>
          <w:rStyle w:val="Courierforcode"/>
        </w:rPr>
        <w:t xml:space="preserve"> to my site. Please come in and stay </w:t>
      </w:r>
      <w:proofErr w:type="gramStart"/>
      <w:r w:rsidRPr="00F24BF5">
        <w:rPr>
          <w:rStyle w:val="Courierforcode"/>
        </w:rPr>
        <w:t>awhile.&lt;</w:t>
      </w:r>
      <w:proofErr w:type="gramEnd"/>
      <w:r w:rsidRPr="00F24BF5">
        <w:rPr>
          <w:rStyle w:val="Courierforcode"/>
        </w:rPr>
        <w:t>/h1&gt;</w:t>
      </w:r>
    </w:p>
    <w:p w14:paraId="40280E69" w14:textId="77777777" w:rsidR="00F24BF5" w:rsidRPr="00F24BF5" w:rsidRDefault="00F24BF5" w:rsidP="00F24BF5">
      <w:pPr>
        <w:spacing w:after="0" w:line="240" w:lineRule="auto"/>
        <w:rPr>
          <w:rStyle w:val="Courierforcode"/>
        </w:rPr>
      </w:pPr>
    </w:p>
    <w:p w14:paraId="5BBD9C52" w14:textId="77777777" w:rsidR="00F24BF5" w:rsidRPr="00F24BF5" w:rsidRDefault="00F24BF5" w:rsidP="00F24BF5">
      <w:pPr>
        <w:spacing w:after="0" w:line="240" w:lineRule="auto"/>
        <w:rPr>
          <w:rStyle w:val="Courierforcode"/>
        </w:rPr>
      </w:pPr>
      <w:r w:rsidRPr="00F24BF5">
        <w:rPr>
          <w:rStyle w:val="Courierforcode"/>
        </w:rPr>
        <w:tab/>
        <w:t xml:space="preserve">&lt;p&gt;I started this website because Halloween has always been my favorite holiday. But during the last year, I started selling some of my favorite Halloween products, and they've become quite a </w:t>
      </w:r>
      <w:proofErr w:type="gramStart"/>
      <w:r w:rsidRPr="00F24BF5">
        <w:rPr>
          <w:rStyle w:val="Courierforcode"/>
        </w:rPr>
        <w:t>hit.&lt;</w:t>
      </w:r>
      <w:proofErr w:type="gramEnd"/>
      <w:r w:rsidRPr="00F24BF5">
        <w:rPr>
          <w:rStyle w:val="Courierforcode"/>
        </w:rPr>
        <w:t>/p&gt;</w:t>
      </w:r>
    </w:p>
    <w:p w14:paraId="1422EF40" w14:textId="77777777" w:rsidR="00F24BF5" w:rsidRPr="00F24BF5" w:rsidRDefault="00F24BF5" w:rsidP="00F24BF5">
      <w:pPr>
        <w:spacing w:after="0" w:line="240" w:lineRule="auto"/>
        <w:rPr>
          <w:rStyle w:val="Courierforcode"/>
        </w:rPr>
      </w:pPr>
      <w:r w:rsidRPr="00F24BF5">
        <w:rPr>
          <w:rStyle w:val="Courierforcode"/>
        </w:rPr>
        <w:tab/>
        <w:t xml:space="preserve">&lt;p&gt;If you click on the Personal link, you can browse my favorite Halloween pictures, stories, and films. And if you join my email list, I will keep you up-to-date on all things </w:t>
      </w:r>
      <w:proofErr w:type="gramStart"/>
      <w:r w:rsidRPr="00F24BF5">
        <w:rPr>
          <w:rStyle w:val="Courierforcode"/>
        </w:rPr>
        <w:t>Halloween.&lt;</w:t>
      </w:r>
      <w:proofErr w:type="gramEnd"/>
      <w:r w:rsidRPr="00F24BF5">
        <w:rPr>
          <w:rStyle w:val="Courierforcode"/>
        </w:rPr>
        <w:t>/p&gt;</w:t>
      </w:r>
    </w:p>
    <w:p w14:paraId="1B412E96" w14:textId="77777777" w:rsidR="00F24BF5" w:rsidRPr="00F24BF5" w:rsidRDefault="00F24BF5" w:rsidP="00F24BF5">
      <w:pPr>
        <w:spacing w:after="0" w:line="240" w:lineRule="auto"/>
        <w:rPr>
          <w:rStyle w:val="Courierforcode"/>
        </w:rPr>
      </w:pPr>
    </w:p>
    <w:p w14:paraId="2EA4FD25" w14:textId="77777777" w:rsidR="00F24BF5" w:rsidRPr="00F24BF5" w:rsidRDefault="00F24BF5" w:rsidP="00F24BF5">
      <w:pPr>
        <w:spacing w:after="0" w:line="240" w:lineRule="auto"/>
        <w:rPr>
          <w:rStyle w:val="Courierforcode"/>
        </w:rPr>
      </w:pPr>
      <w:r w:rsidRPr="00F24BF5">
        <w:rPr>
          <w:rStyle w:val="Courierforcode"/>
        </w:rPr>
        <w:tab/>
        <w:t>&lt;h2&gt;Product categories&lt;/h2&gt;</w:t>
      </w:r>
    </w:p>
    <w:p w14:paraId="0A904751" w14:textId="77777777" w:rsidR="00F24BF5" w:rsidRPr="00F24BF5" w:rsidRDefault="00F24BF5" w:rsidP="00F24BF5">
      <w:pPr>
        <w:spacing w:after="0" w:line="240" w:lineRule="auto"/>
        <w:rPr>
          <w:rStyle w:val="Courierforcode"/>
        </w:rPr>
      </w:pPr>
      <w:r w:rsidRPr="00F24BF5">
        <w:rPr>
          <w:rStyle w:val="Courierforcode"/>
        </w:rPr>
        <w:tab/>
        <w:t>&lt;</w:t>
      </w:r>
      <w:proofErr w:type="spellStart"/>
      <w:r w:rsidRPr="00F24BF5">
        <w:rPr>
          <w:rStyle w:val="Courierforcode"/>
        </w:rPr>
        <w:t>ul</w:t>
      </w:r>
      <w:proofErr w:type="spellEnd"/>
      <w:r w:rsidRPr="00F24BF5">
        <w:rPr>
          <w:rStyle w:val="Courierforcode"/>
        </w:rPr>
        <w:t>&gt;</w:t>
      </w:r>
    </w:p>
    <w:p w14:paraId="5C0C9DDB" w14:textId="77777777" w:rsidR="00F24BF5" w:rsidRPr="00F24BF5" w:rsidRDefault="00F24BF5" w:rsidP="00F24BF5">
      <w:pPr>
        <w:spacing w:after="0" w:line="240" w:lineRule="auto"/>
        <w:rPr>
          <w:rStyle w:val="Courierforcode"/>
        </w:rPr>
      </w:pPr>
      <w:r w:rsidRPr="00F24BF5">
        <w:rPr>
          <w:rStyle w:val="Courierforcode"/>
        </w:rPr>
        <w:tab/>
      </w:r>
      <w:r w:rsidRPr="00F24BF5">
        <w:rPr>
          <w:rStyle w:val="Courierforcode"/>
        </w:rPr>
        <w:tab/>
        <w:t xml:space="preserve">&lt;li&gt;&lt;a </w:t>
      </w:r>
      <w:proofErr w:type="spellStart"/>
      <w:r w:rsidRPr="00F24BF5">
        <w:rPr>
          <w:rStyle w:val="Courierforcode"/>
        </w:rPr>
        <w:t>href</w:t>
      </w:r>
      <w:proofErr w:type="spellEnd"/>
      <w:r w:rsidRPr="00F24BF5">
        <w:rPr>
          <w:rStyle w:val="Courierforcode"/>
        </w:rPr>
        <w:t>="slides/products/props.html"&gt;Props&lt;/a&gt;</w:t>
      </w:r>
    </w:p>
    <w:p w14:paraId="6B10B392" w14:textId="77777777" w:rsidR="00F24BF5" w:rsidRPr="00F24BF5" w:rsidRDefault="00F24BF5" w:rsidP="00F24BF5">
      <w:pPr>
        <w:spacing w:after="0" w:line="240" w:lineRule="auto"/>
        <w:rPr>
          <w:rStyle w:val="Courierforcode"/>
        </w:rPr>
      </w:pPr>
      <w:r w:rsidRPr="00F24BF5">
        <w:rPr>
          <w:rStyle w:val="Courierforcode"/>
        </w:rPr>
        <w:tab/>
      </w:r>
      <w:r w:rsidRPr="00F24BF5">
        <w:rPr>
          <w:rStyle w:val="Courierforcode"/>
        </w:rPr>
        <w:tab/>
        <w:t xml:space="preserve">&lt;li&gt;&lt;a </w:t>
      </w:r>
      <w:proofErr w:type="spellStart"/>
      <w:r w:rsidRPr="00F24BF5">
        <w:rPr>
          <w:rStyle w:val="Courierforcode"/>
        </w:rPr>
        <w:t>href</w:t>
      </w:r>
      <w:proofErr w:type="spellEnd"/>
      <w:r w:rsidRPr="00F24BF5">
        <w:rPr>
          <w:rStyle w:val="Courierforcode"/>
        </w:rPr>
        <w:t>="slides/products/costumes.html"&gt;Costumes&lt;/a&gt;</w:t>
      </w:r>
    </w:p>
    <w:p w14:paraId="7AC5E025" w14:textId="77777777" w:rsidR="00F24BF5" w:rsidRPr="00F24BF5" w:rsidRDefault="00F24BF5" w:rsidP="00F24BF5">
      <w:pPr>
        <w:spacing w:after="0" w:line="240" w:lineRule="auto"/>
        <w:rPr>
          <w:rStyle w:val="Courierforcode"/>
        </w:rPr>
      </w:pPr>
      <w:r w:rsidRPr="00F24BF5">
        <w:rPr>
          <w:rStyle w:val="Courierforcode"/>
        </w:rPr>
        <w:tab/>
      </w:r>
      <w:r w:rsidRPr="00F24BF5">
        <w:rPr>
          <w:rStyle w:val="Courierforcode"/>
        </w:rPr>
        <w:tab/>
        <w:t xml:space="preserve">&lt;li&gt;&lt;a </w:t>
      </w:r>
      <w:proofErr w:type="spellStart"/>
      <w:r w:rsidRPr="00F24BF5">
        <w:rPr>
          <w:rStyle w:val="Courierforcode"/>
        </w:rPr>
        <w:t>href</w:t>
      </w:r>
      <w:proofErr w:type="spellEnd"/>
      <w:r w:rsidRPr="00F24BF5">
        <w:rPr>
          <w:rStyle w:val="Courierforcode"/>
        </w:rPr>
        <w:t>="slides/products/effects.html"&gt;Special Effects&lt;/a&gt;</w:t>
      </w:r>
    </w:p>
    <w:p w14:paraId="1434F23E" w14:textId="77777777" w:rsidR="00F24BF5" w:rsidRPr="00F24BF5" w:rsidRDefault="00F24BF5" w:rsidP="00F24BF5">
      <w:pPr>
        <w:spacing w:after="0" w:line="240" w:lineRule="auto"/>
        <w:rPr>
          <w:rStyle w:val="Courierforcode"/>
        </w:rPr>
      </w:pPr>
      <w:r w:rsidRPr="00F24BF5">
        <w:rPr>
          <w:rStyle w:val="Courierforcode"/>
        </w:rPr>
        <w:tab/>
      </w:r>
      <w:r w:rsidRPr="00F24BF5">
        <w:rPr>
          <w:rStyle w:val="Courierforcode"/>
        </w:rPr>
        <w:tab/>
        <w:t xml:space="preserve">&lt;li&gt;&lt;a </w:t>
      </w:r>
      <w:proofErr w:type="spellStart"/>
      <w:r w:rsidRPr="00F24BF5">
        <w:rPr>
          <w:rStyle w:val="Courierforcode"/>
        </w:rPr>
        <w:t>href</w:t>
      </w:r>
      <w:proofErr w:type="spellEnd"/>
      <w:r w:rsidRPr="00F24BF5">
        <w:rPr>
          <w:rStyle w:val="Courierforcode"/>
        </w:rPr>
        <w:t>="slides/products/masks.html"&gt;Masks&lt;/a&gt;</w:t>
      </w:r>
    </w:p>
    <w:p w14:paraId="4E3DDF4F" w14:textId="77777777" w:rsidR="00F24BF5" w:rsidRPr="00F24BF5" w:rsidRDefault="00F24BF5" w:rsidP="00F24BF5">
      <w:pPr>
        <w:spacing w:after="0" w:line="240" w:lineRule="auto"/>
        <w:rPr>
          <w:rStyle w:val="Courierforcode"/>
        </w:rPr>
      </w:pPr>
      <w:r w:rsidRPr="00F24BF5">
        <w:rPr>
          <w:rStyle w:val="Courierforcode"/>
        </w:rPr>
        <w:tab/>
        <w:t>&lt;/</w:t>
      </w:r>
      <w:proofErr w:type="spellStart"/>
      <w:r w:rsidRPr="00F24BF5">
        <w:rPr>
          <w:rStyle w:val="Courierforcode"/>
        </w:rPr>
        <w:t>ul</w:t>
      </w:r>
      <w:proofErr w:type="spellEnd"/>
      <w:r w:rsidRPr="00F24BF5">
        <w:rPr>
          <w:rStyle w:val="Courierforcode"/>
        </w:rPr>
        <w:t>&gt;</w:t>
      </w:r>
    </w:p>
    <w:p w14:paraId="36ACA8AD" w14:textId="77777777" w:rsidR="00F24BF5" w:rsidRPr="00F24BF5" w:rsidRDefault="00F24BF5" w:rsidP="00F24BF5">
      <w:pPr>
        <w:spacing w:after="0" w:line="240" w:lineRule="auto"/>
        <w:rPr>
          <w:rStyle w:val="Courierforcode"/>
        </w:rPr>
      </w:pPr>
    </w:p>
    <w:p w14:paraId="18CFB98F" w14:textId="77777777" w:rsidR="00F24BF5" w:rsidRPr="00F24BF5" w:rsidRDefault="00F24BF5" w:rsidP="00F24BF5">
      <w:pPr>
        <w:spacing w:after="0" w:line="240" w:lineRule="auto"/>
        <w:rPr>
          <w:rStyle w:val="Courierforcode"/>
        </w:rPr>
      </w:pPr>
      <w:r w:rsidRPr="00F24BF5">
        <w:rPr>
          <w:rStyle w:val="Courierforcode"/>
        </w:rPr>
        <w:tab/>
        <w:t>&lt;h3&gt;My guarantee&lt;/h3&gt;</w:t>
      </w:r>
    </w:p>
    <w:p w14:paraId="740E6C14" w14:textId="77777777" w:rsidR="00F24BF5" w:rsidRPr="00F24BF5" w:rsidRDefault="00F24BF5" w:rsidP="00F24BF5">
      <w:pPr>
        <w:spacing w:after="0" w:line="240" w:lineRule="auto"/>
        <w:rPr>
          <w:rStyle w:val="Courierforcode"/>
        </w:rPr>
      </w:pPr>
    </w:p>
    <w:p w14:paraId="68551FE4" w14:textId="77777777" w:rsidR="00F24BF5" w:rsidRPr="00F24BF5" w:rsidRDefault="00F24BF5" w:rsidP="00F24BF5">
      <w:pPr>
        <w:spacing w:after="0" w:line="240" w:lineRule="auto"/>
        <w:rPr>
          <w:rStyle w:val="Courierforcode"/>
        </w:rPr>
      </w:pPr>
      <w:r w:rsidRPr="00F24BF5">
        <w:rPr>
          <w:rStyle w:val="Courierforcode"/>
        </w:rPr>
        <w:tab/>
        <w:t xml:space="preserve">&lt;p&gt;If you aren't completely satisfied with everything you buy from my site, you can return it for a full refund. </w:t>
      </w:r>
    </w:p>
    <w:p w14:paraId="24B56BEF" w14:textId="77777777" w:rsidR="00F24BF5" w:rsidRPr="00F24BF5" w:rsidRDefault="00F24BF5" w:rsidP="00F24BF5">
      <w:pPr>
        <w:spacing w:after="0" w:line="240" w:lineRule="auto"/>
        <w:rPr>
          <w:rStyle w:val="Courierforcode"/>
        </w:rPr>
      </w:pPr>
      <w:r w:rsidRPr="00F24BF5">
        <w:rPr>
          <w:rStyle w:val="Courierforcode"/>
        </w:rPr>
        <w:tab/>
        <w:t xml:space="preserve">&lt;b&gt;No questions </w:t>
      </w:r>
      <w:proofErr w:type="gramStart"/>
      <w:r w:rsidRPr="00F24BF5">
        <w:rPr>
          <w:rStyle w:val="Courierforcode"/>
        </w:rPr>
        <w:t>asked!&lt;</w:t>
      </w:r>
      <w:proofErr w:type="gramEnd"/>
      <w:r w:rsidRPr="00F24BF5">
        <w:rPr>
          <w:rStyle w:val="Courierforcode"/>
        </w:rPr>
        <w:t>/b&gt;&lt;/p&gt;</w:t>
      </w:r>
      <w:r w:rsidRPr="00F24BF5">
        <w:rPr>
          <w:rStyle w:val="Courierforcode"/>
        </w:rPr>
        <w:tab/>
      </w:r>
      <w:r w:rsidRPr="00F24BF5">
        <w:rPr>
          <w:rStyle w:val="Courierforcode"/>
        </w:rPr>
        <w:tab/>
      </w:r>
    </w:p>
    <w:p w14:paraId="5EFA7E33" w14:textId="77777777" w:rsidR="00F24BF5" w:rsidRPr="00F24BF5" w:rsidRDefault="00F24BF5" w:rsidP="00F24BF5">
      <w:pPr>
        <w:spacing w:after="0" w:line="240" w:lineRule="auto"/>
        <w:rPr>
          <w:rStyle w:val="Courierforcode"/>
        </w:rPr>
      </w:pPr>
    </w:p>
    <w:p w14:paraId="4AC84437" w14:textId="77777777" w:rsidR="00F24BF5" w:rsidRPr="00F24BF5" w:rsidRDefault="00F24BF5" w:rsidP="00F24BF5">
      <w:pPr>
        <w:spacing w:after="0" w:line="240" w:lineRule="auto"/>
        <w:rPr>
          <w:rStyle w:val="Courierforcode"/>
        </w:rPr>
      </w:pPr>
      <w:r w:rsidRPr="00F24BF5">
        <w:rPr>
          <w:rStyle w:val="Courierforcode"/>
        </w:rPr>
        <w:t>&lt;/main&gt;</w:t>
      </w:r>
      <w:r w:rsidRPr="00F24BF5">
        <w:rPr>
          <w:rStyle w:val="Courierforcode"/>
        </w:rPr>
        <w:tab/>
      </w:r>
    </w:p>
    <w:p w14:paraId="7C61611A" w14:textId="77777777" w:rsidR="00F24BF5" w:rsidRPr="00F24BF5" w:rsidRDefault="00F24BF5" w:rsidP="00F24BF5">
      <w:pPr>
        <w:spacing w:after="0" w:line="240" w:lineRule="auto"/>
        <w:rPr>
          <w:rStyle w:val="Courierforcode"/>
        </w:rPr>
      </w:pPr>
    </w:p>
    <w:p w14:paraId="3ED72293" w14:textId="77777777" w:rsidR="00F24BF5" w:rsidRPr="00F24BF5" w:rsidRDefault="00F24BF5" w:rsidP="00F24BF5">
      <w:pPr>
        <w:spacing w:after="0" w:line="240" w:lineRule="auto"/>
        <w:rPr>
          <w:rStyle w:val="Courierforcode"/>
        </w:rPr>
      </w:pPr>
      <w:r w:rsidRPr="00F24BF5">
        <w:rPr>
          <w:rStyle w:val="Courierforcode"/>
        </w:rPr>
        <w:t>&lt;footer&gt;</w:t>
      </w:r>
      <w:r w:rsidRPr="00F24BF5">
        <w:rPr>
          <w:rStyle w:val="Courierforcode"/>
        </w:rPr>
        <w:tab/>
      </w:r>
    </w:p>
    <w:p w14:paraId="5E562C41" w14:textId="77777777" w:rsidR="00F24BF5" w:rsidRPr="00F24BF5" w:rsidRDefault="00F24BF5" w:rsidP="00F24BF5">
      <w:pPr>
        <w:spacing w:after="0" w:line="240" w:lineRule="auto"/>
        <w:rPr>
          <w:rStyle w:val="Courierforcode"/>
        </w:rPr>
      </w:pPr>
    </w:p>
    <w:p w14:paraId="2AECA510" w14:textId="77777777" w:rsidR="00F24BF5" w:rsidRPr="00F24BF5" w:rsidRDefault="00F24BF5" w:rsidP="00F24BF5">
      <w:pPr>
        <w:spacing w:after="0" w:line="240" w:lineRule="auto"/>
        <w:rPr>
          <w:rStyle w:val="Courierforcode"/>
        </w:rPr>
      </w:pPr>
      <w:r w:rsidRPr="00F24BF5">
        <w:rPr>
          <w:rStyle w:val="Courierforcode"/>
        </w:rPr>
        <w:lastRenderedPageBreak/>
        <w:tab/>
        <w:t xml:space="preserve">&lt;p&gt;&amp;copy; 2016 Ben </w:t>
      </w:r>
      <w:proofErr w:type="spellStart"/>
      <w:r w:rsidRPr="00F24BF5">
        <w:rPr>
          <w:rStyle w:val="Courierforcode"/>
        </w:rPr>
        <w:t>Murach</w:t>
      </w:r>
      <w:proofErr w:type="spellEnd"/>
      <w:r w:rsidRPr="00F24BF5">
        <w:rPr>
          <w:rStyle w:val="Courierforcode"/>
        </w:rPr>
        <w:t>&lt;/p&gt;</w:t>
      </w:r>
    </w:p>
    <w:p w14:paraId="53851C6C" w14:textId="77777777" w:rsidR="00F24BF5" w:rsidRPr="00F24BF5" w:rsidRDefault="00F24BF5" w:rsidP="00F24BF5">
      <w:pPr>
        <w:spacing w:after="0" w:line="240" w:lineRule="auto"/>
        <w:rPr>
          <w:rStyle w:val="Courierforcode"/>
        </w:rPr>
      </w:pPr>
    </w:p>
    <w:p w14:paraId="34A02B42" w14:textId="77777777" w:rsidR="00F24BF5" w:rsidRPr="00F24BF5" w:rsidRDefault="00F24BF5" w:rsidP="00F24BF5">
      <w:pPr>
        <w:spacing w:after="0" w:line="240" w:lineRule="auto"/>
        <w:rPr>
          <w:rStyle w:val="Courierforcode"/>
        </w:rPr>
      </w:pPr>
      <w:r w:rsidRPr="00F24BF5">
        <w:rPr>
          <w:rStyle w:val="Courierforcode"/>
        </w:rPr>
        <w:t>&lt;/footer&gt;</w:t>
      </w:r>
      <w:r w:rsidRPr="00F24BF5">
        <w:rPr>
          <w:rStyle w:val="Courierforcode"/>
        </w:rPr>
        <w:tab/>
      </w:r>
    </w:p>
    <w:p w14:paraId="7FA85C83" w14:textId="77777777" w:rsidR="00F24BF5" w:rsidRPr="00F24BF5" w:rsidRDefault="00F24BF5" w:rsidP="00F24BF5">
      <w:pPr>
        <w:spacing w:after="0" w:line="240" w:lineRule="auto"/>
        <w:rPr>
          <w:rStyle w:val="Courierforcode"/>
        </w:rPr>
      </w:pPr>
    </w:p>
    <w:p w14:paraId="78F2101D" w14:textId="77777777" w:rsidR="00F24BF5" w:rsidRPr="00F24BF5" w:rsidRDefault="00F24BF5" w:rsidP="00F24BF5">
      <w:pPr>
        <w:spacing w:after="0" w:line="240" w:lineRule="auto"/>
        <w:rPr>
          <w:rStyle w:val="Courierforcode"/>
        </w:rPr>
      </w:pPr>
      <w:r w:rsidRPr="00F24BF5">
        <w:rPr>
          <w:rStyle w:val="Courierforcode"/>
        </w:rPr>
        <w:t>&lt;/body&gt;</w:t>
      </w:r>
    </w:p>
    <w:p w14:paraId="03B31CDA" w14:textId="77777777" w:rsidR="00F24BF5" w:rsidRDefault="00F24BF5" w:rsidP="00F24BF5">
      <w:pPr>
        <w:spacing w:after="0" w:line="240" w:lineRule="auto"/>
        <w:rPr>
          <w:rStyle w:val="Courierforcode"/>
        </w:rPr>
      </w:pPr>
      <w:r w:rsidRPr="00F24BF5">
        <w:rPr>
          <w:rStyle w:val="Courierforcode"/>
        </w:rPr>
        <w:t>&lt;/html&gt;</w:t>
      </w:r>
    </w:p>
    <w:p w14:paraId="3EB1B0D8" w14:textId="77777777" w:rsidR="00F24BF5" w:rsidRDefault="00F24BF5" w:rsidP="00F24BF5">
      <w:pPr>
        <w:spacing w:after="0" w:line="240" w:lineRule="auto"/>
        <w:rPr>
          <w:rStyle w:val="Courierforcode"/>
        </w:rPr>
      </w:pPr>
    </w:p>
    <w:p w14:paraId="41DA320C" w14:textId="77777777" w:rsidR="00F24BF5" w:rsidRDefault="00F24BF5" w:rsidP="00F24BF5">
      <w:pPr>
        <w:spacing w:after="0" w:line="240" w:lineRule="auto"/>
        <w:rPr>
          <w:rStyle w:val="Courierforcode"/>
        </w:rPr>
      </w:pPr>
    </w:p>
    <w:p w14:paraId="6ABEDF8E" w14:textId="77777777" w:rsidR="00F24BF5" w:rsidRDefault="00F24BF5" w:rsidP="00F24BF5">
      <w:pPr>
        <w:spacing w:after="0" w:line="240" w:lineRule="auto"/>
        <w:rPr>
          <w:rStyle w:val="Courierforcode"/>
        </w:rPr>
      </w:pPr>
    </w:p>
    <w:p w14:paraId="37934BB0" w14:textId="77777777" w:rsidR="00F24BF5" w:rsidRDefault="00F24BF5" w:rsidP="00F24BF5">
      <w:pPr>
        <w:spacing w:after="0" w:line="240" w:lineRule="auto"/>
        <w:rPr>
          <w:rStyle w:val="Courierforcode"/>
        </w:rPr>
      </w:pPr>
    </w:p>
    <w:p w14:paraId="28CB7781" w14:textId="77777777" w:rsidR="00F24BF5" w:rsidRDefault="00F24BF5" w:rsidP="00F24BF5">
      <w:pPr>
        <w:spacing w:after="0" w:line="240" w:lineRule="auto"/>
        <w:rPr>
          <w:rStyle w:val="Courierforcode"/>
        </w:rPr>
      </w:pPr>
    </w:p>
    <w:p w14:paraId="20B45E2A" w14:textId="77777777" w:rsidR="00F24BF5" w:rsidRDefault="00F24BF5" w:rsidP="00F24BF5">
      <w:pPr>
        <w:spacing w:after="0" w:line="240" w:lineRule="auto"/>
        <w:rPr>
          <w:rStyle w:val="Courierforcode"/>
        </w:rPr>
      </w:pPr>
    </w:p>
    <w:p w14:paraId="428D43FB" w14:textId="77777777" w:rsidR="00F24BF5" w:rsidRDefault="00F24BF5" w:rsidP="00F24BF5">
      <w:pPr>
        <w:spacing w:after="0" w:line="240" w:lineRule="auto"/>
        <w:rPr>
          <w:rStyle w:val="Courierforcode"/>
        </w:rPr>
      </w:pPr>
    </w:p>
    <w:p w14:paraId="1FAF31F8" w14:textId="1F1CA7B9" w:rsidR="00F24BF5" w:rsidRDefault="00F24BF5" w:rsidP="00F24BF5">
      <w:pPr>
        <w:spacing w:after="0" w:line="240" w:lineRule="auto"/>
        <w:rPr>
          <w:rStyle w:val="IntenseReference"/>
        </w:rPr>
      </w:pPr>
      <w:r>
        <w:rPr>
          <w:rStyle w:val="IntenseReference"/>
        </w:rPr>
        <w:t>The CSS for Halloween Exercise 5</w:t>
      </w:r>
    </w:p>
    <w:p w14:paraId="5F7A92CA" w14:textId="77777777" w:rsidR="00F24BF5" w:rsidRPr="00F24BF5" w:rsidRDefault="00F24BF5" w:rsidP="00F24BF5">
      <w:pPr>
        <w:spacing w:after="0" w:line="240" w:lineRule="auto"/>
        <w:rPr>
          <w:rStyle w:val="Courierforcode"/>
        </w:rPr>
      </w:pPr>
      <w:r w:rsidRPr="00F24BF5">
        <w:rPr>
          <w:rStyle w:val="Courierforcode"/>
        </w:rPr>
        <w:t>/* reset selector */</w:t>
      </w:r>
    </w:p>
    <w:p w14:paraId="7C5E2F4A" w14:textId="77777777" w:rsidR="00F24BF5" w:rsidRPr="00F24BF5" w:rsidRDefault="00F24BF5" w:rsidP="00F24BF5">
      <w:pPr>
        <w:spacing w:after="0" w:line="240" w:lineRule="auto"/>
        <w:rPr>
          <w:rStyle w:val="Courierforcode"/>
        </w:rPr>
      </w:pPr>
    </w:p>
    <w:p w14:paraId="444916E7" w14:textId="77777777" w:rsidR="00F24BF5" w:rsidRPr="00F24BF5" w:rsidRDefault="00F24BF5" w:rsidP="00F24BF5">
      <w:pPr>
        <w:spacing w:after="0" w:line="240" w:lineRule="auto"/>
        <w:rPr>
          <w:rStyle w:val="Courierforcode"/>
        </w:rPr>
      </w:pPr>
      <w:r w:rsidRPr="00F24BF5">
        <w:rPr>
          <w:rStyle w:val="Courierforcode"/>
        </w:rPr>
        <w:t>* {</w:t>
      </w:r>
    </w:p>
    <w:p w14:paraId="430080D9" w14:textId="77777777" w:rsidR="00F24BF5" w:rsidRPr="00F24BF5" w:rsidRDefault="00F24BF5" w:rsidP="00F24BF5">
      <w:pPr>
        <w:spacing w:after="0" w:line="240" w:lineRule="auto"/>
        <w:rPr>
          <w:rStyle w:val="Courierforcode"/>
        </w:rPr>
      </w:pPr>
      <w:r w:rsidRPr="00F24BF5">
        <w:rPr>
          <w:rStyle w:val="Courierforcode"/>
        </w:rPr>
        <w:tab/>
        <w:t>margin: 0;</w:t>
      </w:r>
    </w:p>
    <w:p w14:paraId="055BD203" w14:textId="77777777" w:rsidR="00F24BF5" w:rsidRPr="00F24BF5" w:rsidRDefault="00F24BF5" w:rsidP="00F24BF5">
      <w:pPr>
        <w:spacing w:after="0" w:line="240" w:lineRule="auto"/>
        <w:rPr>
          <w:rStyle w:val="Courierforcode"/>
        </w:rPr>
      </w:pPr>
      <w:r w:rsidRPr="00F24BF5">
        <w:rPr>
          <w:rStyle w:val="Courierforcode"/>
        </w:rPr>
        <w:tab/>
        <w:t>padding: 0;</w:t>
      </w:r>
    </w:p>
    <w:p w14:paraId="2E947404" w14:textId="77777777" w:rsidR="00F24BF5" w:rsidRPr="00F24BF5" w:rsidRDefault="00F24BF5" w:rsidP="00F24BF5">
      <w:pPr>
        <w:spacing w:after="0" w:line="240" w:lineRule="auto"/>
        <w:rPr>
          <w:rStyle w:val="Courierforcode"/>
        </w:rPr>
      </w:pPr>
      <w:r w:rsidRPr="00F24BF5">
        <w:rPr>
          <w:rStyle w:val="Courierforcode"/>
        </w:rPr>
        <w:t>}</w:t>
      </w:r>
    </w:p>
    <w:p w14:paraId="10337667" w14:textId="77777777" w:rsidR="00F24BF5" w:rsidRPr="00F24BF5" w:rsidRDefault="00F24BF5" w:rsidP="00F24BF5">
      <w:pPr>
        <w:spacing w:after="0" w:line="240" w:lineRule="auto"/>
        <w:rPr>
          <w:rStyle w:val="Courierforcode"/>
        </w:rPr>
      </w:pPr>
      <w:r w:rsidRPr="00F24BF5">
        <w:rPr>
          <w:rStyle w:val="Courierforcode"/>
        </w:rPr>
        <w:t>/* style for background behind body */</w:t>
      </w:r>
    </w:p>
    <w:p w14:paraId="215202B2" w14:textId="77777777" w:rsidR="00F24BF5" w:rsidRPr="00F24BF5" w:rsidRDefault="00F24BF5" w:rsidP="00F24BF5">
      <w:pPr>
        <w:spacing w:after="0" w:line="240" w:lineRule="auto"/>
        <w:rPr>
          <w:rStyle w:val="Courierforcode"/>
        </w:rPr>
      </w:pPr>
    </w:p>
    <w:p w14:paraId="623E1FC2" w14:textId="77777777" w:rsidR="00F24BF5" w:rsidRPr="00F24BF5" w:rsidRDefault="00F24BF5" w:rsidP="00F24BF5">
      <w:pPr>
        <w:spacing w:after="0" w:line="240" w:lineRule="auto"/>
        <w:rPr>
          <w:rStyle w:val="Courierforcode"/>
        </w:rPr>
      </w:pPr>
      <w:r w:rsidRPr="00F24BF5">
        <w:rPr>
          <w:rStyle w:val="Courierforcode"/>
        </w:rPr>
        <w:t>html {</w:t>
      </w:r>
    </w:p>
    <w:p w14:paraId="04553F0E" w14:textId="77777777" w:rsidR="00F24BF5" w:rsidRPr="00F24BF5" w:rsidRDefault="00F24BF5" w:rsidP="00F24BF5">
      <w:pPr>
        <w:spacing w:after="0" w:line="240" w:lineRule="auto"/>
        <w:rPr>
          <w:rStyle w:val="Courierforcode"/>
        </w:rPr>
      </w:pPr>
      <w:r w:rsidRPr="00F24BF5">
        <w:rPr>
          <w:rStyle w:val="Courierforcode"/>
        </w:rPr>
        <w:tab/>
        <w:t xml:space="preserve">background-image: </w:t>
      </w:r>
      <w:proofErr w:type="spellStart"/>
      <w:r w:rsidRPr="00F24BF5">
        <w:rPr>
          <w:rStyle w:val="Courierforcode"/>
        </w:rPr>
        <w:t>url</w:t>
      </w:r>
      <w:proofErr w:type="spellEnd"/>
      <w:r w:rsidRPr="00F24BF5">
        <w:rPr>
          <w:rStyle w:val="Courierforcode"/>
        </w:rPr>
        <w:t>("../images/bats.gif")</w:t>
      </w:r>
    </w:p>
    <w:p w14:paraId="5560ACF0" w14:textId="77777777" w:rsidR="00F24BF5" w:rsidRPr="00F24BF5" w:rsidRDefault="00F24BF5" w:rsidP="00F24BF5">
      <w:pPr>
        <w:spacing w:after="0" w:line="240" w:lineRule="auto"/>
        <w:rPr>
          <w:rStyle w:val="Courierforcode"/>
        </w:rPr>
      </w:pPr>
      <w:r w:rsidRPr="00F24BF5">
        <w:rPr>
          <w:rStyle w:val="Courierforcode"/>
        </w:rPr>
        <w:t>}</w:t>
      </w:r>
    </w:p>
    <w:p w14:paraId="78D75D82" w14:textId="77777777" w:rsidR="00F24BF5" w:rsidRPr="00F24BF5" w:rsidRDefault="00F24BF5" w:rsidP="00F24BF5">
      <w:pPr>
        <w:spacing w:after="0" w:line="240" w:lineRule="auto"/>
        <w:rPr>
          <w:rStyle w:val="Courierforcode"/>
        </w:rPr>
      </w:pPr>
    </w:p>
    <w:p w14:paraId="792B3AC3" w14:textId="77777777" w:rsidR="00F24BF5" w:rsidRPr="00F24BF5" w:rsidRDefault="00F24BF5" w:rsidP="00F24BF5">
      <w:pPr>
        <w:spacing w:after="0" w:line="240" w:lineRule="auto"/>
        <w:rPr>
          <w:rStyle w:val="Courierforcode"/>
        </w:rPr>
      </w:pPr>
      <w:r w:rsidRPr="00F24BF5">
        <w:rPr>
          <w:rStyle w:val="Courierforcode"/>
        </w:rPr>
        <w:t>/* the styles for the elements */</w:t>
      </w:r>
    </w:p>
    <w:p w14:paraId="0A7A3278" w14:textId="77777777" w:rsidR="00F24BF5" w:rsidRPr="00F24BF5" w:rsidRDefault="00F24BF5" w:rsidP="00F24BF5">
      <w:pPr>
        <w:spacing w:after="0" w:line="240" w:lineRule="auto"/>
        <w:rPr>
          <w:rStyle w:val="Courierforcode"/>
        </w:rPr>
      </w:pPr>
    </w:p>
    <w:p w14:paraId="0CEEE12A" w14:textId="77777777" w:rsidR="00F24BF5" w:rsidRPr="00F24BF5" w:rsidRDefault="00F24BF5" w:rsidP="00F24BF5">
      <w:pPr>
        <w:spacing w:after="0" w:line="240" w:lineRule="auto"/>
        <w:rPr>
          <w:rStyle w:val="Courierforcode"/>
        </w:rPr>
      </w:pPr>
      <w:r w:rsidRPr="00F24BF5">
        <w:rPr>
          <w:rStyle w:val="Courierforcode"/>
        </w:rPr>
        <w:t>body {</w:t>
      </w:r>
    </w:p>
    <w:p w14:paraId="4340CB3E" w14:textId="77777777" w:rsidR="00F24BF5" w:rsidRPr="00F24BF5" w:rsidRDefault="00F24BF5" w:rsidP="00F24BF5">
      <w:pPr>
        <w:spacing w:after="0" w:line="240" w:lineRule="auto"/>
        <w:rPr>
          <w:rStyle w:val="Courierforcode"/>
        </w:rPr>
      </w:pPr>
      <w:r w:rsidRPr="00F24BF5">
        <w:rPr>
          <w:rStyle w:val="Courierforcode"/>
        </w:rPr>
        <w:tab/>
        <w:t>font-family: Arial, Helvetica, sans-serif;</w:t>
      </w:r>
    </w:p>
    <w:p w14:paraId="27C1F233" w14:textId="77777777" w:rsidR="00F24BF5" w:rsidRPr="00F24BF5" w:rsidRDefault="00F24BF5" w:rsidP="00F24BF5">
      <w:pPr>
        <w:spacing w:after="0" w:line="240" w:lineRule="auto"/>
        <w:rPr>
          <w:rStyle w:val="Courierforcode"/>
        </w:rPr>
      </w:pPr>
      <w:r w:rsidRPr="00F24BF5">
        <w:rPr>
          <w:rStyle w:val="Courierforcode"/>
        </w:rPr>
        <w:t xml:space="preserve">    font-size: 100%;</w:t>
      </w:r>
    </w:p>
    <w:p w14:paraId="56755ED9" w14:textId="77777777" w:rsidR="00F24BF5" w:rsidRPr="00F24BF5" w:rsidRDefault="00F24BF5" w:rsidP="00F24BF5">
      <w:pPr>
        <w:spacing w:after="0" w:line="240" w:lineRule="auto"/>
        <w:rPr>
          <w:rStyle w:val="Courierforcode"/>
        </w:rPr>
      </w:pPr>
      <w:r w:rsidRPr="00F24BF5">
        <w:rPr>
          <w:rStyle w:val="Courierforcode"/>
        </w:rPr>
        <w:tab/>
        <w:t>width: 800px;</w:t>
      </w:r>
    </w:p>
    <w:p w14:paraId="6FC4A03E" w14:textId="77777777" w:rsidR="00F24BF5" w:rsidRPr="00F24BF5" w:rsidRDefault="00F24BF5" w:rsidP="00F24BF5">
      <w:pPr>
        <w:spacing w:after="0" w:line="240" w:lineRule="auto"/>
        <w:rPr>
          <w:rStyle w:val="Courierforcode"/>
        </w:rPr>
      </w:pPr>
      <w:r w:rsidRPr="00F24BF5">
        <w:rPr>
          <w:rStyle w:val="Courierforcode"/>
        </w:rPr>
        <w:tab/>
        <w:t>background-color: white;</w:t>
      </w:r>
    </w:p>
    <w:p w14:paraId="65445C90" w14:textId="77777777" w:rsidR="00F24BF5" w:rsidRPr="00F24BF5" w:rsidRDefault="00F24BF5" w:rsidP="00F24BF5">
      <w:pPr>
        <w:spacing w:after="0" w:line="240" w:lineRule="auto"/>
        <w:rPr>
          <w:rStyle w:val="Courierforcode"/>
        </w:rPr>
      </w:pPr>
      <w:r w:rsidRPr="00F24BF5">
        <w:rPr>
          <w:rStyle w:val="Courierforcode"/>
        </w:rPr>
        <w:tab/>
        <w:t>margin: 1em auto;</w:t>
      </w:r>
    </w:p>
    <w:p w14:paraId="0A9FEBD7" w14:textId="77777777" w:rsidR="00F24BF5" w:rsidRPr="00F24BF5" w:rsidRDefault="00F24BF5" w:rsidP="00F24BF5">
      <w:pPr>
        <w:spacing w:after="0" w:line="240" w:lineRule="auto"/>
        <w:rPr>
          <w:rStyle w:val="Courierforcode"/>
        </w:rPr>
      </w:pPr>
      <w:r w:rsidRPr="00F24BF5">
        <w:rPr>
          <w:rStyle w:val="Courierforcode"/>
        </w:rPr>
        <w:tab/>
        <w:t>border: 3px solid black;</w:t>
      </w:r>
    </w:p>
    <w:p w14:paraId="34273D52" w14:textId="77777777" w:rsidR="00F24BF5" w:rsidRPr="00F24BF5" w:rsidRDefault="00F24BF5" w:rsidP="00F24BF5">
      <w:pPr>
        <w:spacing w:after="0" w:line="240" w:lineRule="auto"/>
        <w:rPr>
          <w:rStyle w:val="Courierforcode"/>
        </w:rPr>
      </w:pPr>
      <w:r w:rsidRPr="00F24BF5">
        <w:rPr>
          <w:rStyle w:val="Courierforcode"/>
        </w:rPr>
        <w:tab/>
        <w:t xml:space="preserve">box-shadow: 10px </w:t>
      </w:r>
      <w:proofErr w:type="spellStart"/>
      <w:r w:rsidRPr="00F24BF5">
        <w:rPr>
          <w:rStyle w:val="Courierforcode"/>
        </w:rPr>
        <w:t>10px</w:t>
      </w:r>
      <w:proofErr w:type="spellEnd"/>
      <w:r w:rsidRPr="00F24BF5">
        <w:rPr>
          <w:rStyle w:val="Courierforcode"/>
        </w:rPr>
        <w:t xml:space="preserve"> 15px black;</w:t>
      </w:r>
    </w:p>
    <w:p w14:paraId="60683EB1" w14:textId="77777777" w:rsidR="00F24BF5" w:rsidRPr="00F24BF5" w:rsidRDefault="00F24BF5" w:rsidP="00F24BF5">
      <w:pPr>
        <w:spacing w:after="0" w:line="240" w:lineRule="auto"/>
        <w:rPr>
          <w:rStyle w:val="Courierforcode"/>
        </w:rPr>
      </w:pPr>
      <w:r w:rsidRPr="00F24BF5">
        <w:rPr>
          <w:rStyle w:val="Courierforcode"/>
        </w:rPr>
        <w:t>}</w:t>
      </w:r>
    </w:p>
    <w:p w14:paraId="1A39E638" w14:textId="77777777" w:rsidR="00F24BF5" w:rsidRPr="00F24BF5" w:rsidRDefault="00F24BF5" w:rsidP="00F24BF5">
      <w:pPr>
        <w:spacing w:after="0" w:line="240" w:lineRule="auto"/>
        <w:rPr>
          <w:rStyle w:val="Courierforcode"/>
        </w:rPr>
      </w:pPr>
    </w:p>
    <w:p w14:paraId="3A41A49F" w14:textId="77777777" w:rsidR="00F24BF5" w:rsidRPr="00F24BF5" w:rsidRDefault="00F24BF5" w:rsidP="00F24BF5">
      <w:pPr>
        <w:spacing w:after="0" w:line="240" w:lineRule="auto"/>
        <w:rPr>
          <w:rStyle w:val="Courierforcode"/>
        </w:rPr>
      </w:pPr>
      <w:r w:rsidRPr="00F24BF5">
        <w:rPr>
          <w:rStyle w:val="Courierforcode"/>
        </w:rPr>
        <w:t>/* the styles for the header */</w:t>
      </w:r>
    </w:p>
    <w:p w14:paraId="03553D09" w14:textId="77777777" w:rsidR="00F24BF5" w:rsidRPr="00F24BF5" w:rsidRDefault="00F24BF5" w:rsidP="00F24BF5">
      <w:pPr>
        <w:spacing w:after="0" w:line="240" w:lineRule="auto"/>
        <w:rPr>
          <w:rStyle w:val="Courierforcode"/>
        </w:rPr>
      </w:pPr>
      <w:r w:rsidRPr="00F24BF5">
        <w:rPr>
          <w:rStyle w:val="Courierforcode"/>
        </w:rPr>
        <w:t xml:space="preserve">header </w:t>
      </w:r>
      <w:proofErr w:type="spellStart"/>
      <w:r w:rsidRPr="00F24BF5">
        <w:rPr>
          <w:rStyle w:val="Courierforcode"/>
        </w:rPr>
        <w:t>img</w:t>
      </w:r>
      <w:proofErr w:type="spellEnd"/>
      <w:r w:rsidRPr="00F24BF5">
        <w:rPr>
          <w:rStyle w:val="Courierforcode"/>
        </w:rPr>
        <w:t xml:space="preserve"> {</w:t>
      </w:r>
    </w:p>
    <w:p w14:paraId="78132A81" w14:textId="77777777" w:rsidR="00F24BF5" w:rsidRPr="00F24BF5" w:rsidRDefault="00F24BF5" w:rsidP="00F24BF5">
      <w:pPr>
        <w:spacing w:after="0" w:line="240" w:lineRule="auto"/>
        <w:rPr>
          <w:rStyle w:val="Courierforcode"/>
        </w:rPr>
      </w:pPr>
      <w:r w:rsidRPr="00F24BF5">
        <w:rPr>
          <w:rStyle w:val="Courierforcode"/>
        </w:rPr>
        <w:tab/>
        <w:t>float: left;</w:t>
      </w:r>
    </w:p>
    <w:p w14:paraId="12528577" w14:textId="77777777" w:rsidR="00F24BF5" w:rsidRPr="00F24BF5" w:rsidRDefault="00F24BF5" w:rsidP="00F24BF5">
      <w:pPr>
        <w:spacing w:after="0" w:line="240" w:lineRule="auto"/>
        <w:rPr>
          <w:rStyle w:val="Courierforcode"/>
        </w:rPr>
      </w:pPr>
      <w:r w:rsidRPr="00F24BF5">
        <w:rPr>
          <w:rStyle w:val="Courierforcode"/>
        </w:rPr>
        <w:t>}</w:t>
      </w:r>
    </w:p>
    <w:p w14:paraId="02D6CE52" w14:textId="77777777" w:rsidR="00F24BF5" w:rsidRPr="00F24BF5" w:rsidRDefault="00F24BF5" w:rsidP="00F24BF5">
      <w:pPr>
        <w:spacing w:after="0" w:line="240" w:lineRule="auto"/>
        <w:rPr>
          <w:rStyle w:val="Courierforcode"/>
        </w:rPr>
      </w:pPr>
    </w:p>
    <w:p w14:paraId="05B5DA16" w14:textId="77777777" w:rsidR="00F24BF5" w:rsidRPr="00F24BF5" w:rsidRDefault="00F24BF5" w:rsidP="00F24BF5">
      <w:pPr>
        <w:spacing w:after="0" w:line="240" w:lineRule="auto"/>
        <w:rPr>
          <w:rStyle w:val="Courierforcode"/>
        </w:rPr>
      </w:pPr>
      <w:r w:rsidRPr="00F24BF5">
        <w:rPr>
          <w:rStyle w:val="Courierforcode"/>
        </w:rPr>
        <w:t>header h2 {</w:t>
      </w:r>
    </w:p>
    <w:p w14:paraId="2C7C3D9C" w14:textId="77777777" w:rsidR="00F24BF5" w:rsidRPr="00F24BF5" w:rsidRDefault="00F24BF5" w:rsidP="00F24BF5">
      <w:pPr>
        <w:spacing w:after="0" w:line="240" w:lineRule="auto"/>
        <w:rPr>
          <w:rStyle w:val="Courierforcode"/>
        </w:rPr>
      </w:pPr>
      <w:r w:rsidRPr="00F24BF5">
        <w:rPr>
          <w:rStyle w:val="Courierforcode"/>
        </w:rPr>
        <w:tab/>
        <w:t>font-size: 230%;</w:t>
      </w:r>
    </w:p>
    <w:p w14:paraId="35545C4F" w14:textId="77777777" w:rsidR="00F24BF5" w:rsidRPr="00F24BF5" w:rsidRDefault="00F24BF5" w:rsidP="00F24BF5">
      <w:pPr>
        <w:spacing w:after="0" w:line="240" w:lineRule="auto"/>
        <w:rPr>
          <w:rStyle w:val="Courierforcode"/>
        </w:rPr>
      </w:pPr>
      <w:r w:rsidRPr="00F24BF5">
        <w:rPr>
          <w:rStyle w:val="Courierforcode"/>
        </w:rPr>
        <w:tab/>
        <w:t>text-indent: 25px;</w:t>
      </w:r>
    </w:p>
    <w:p w14:paraId="00661AB5" w14:textId="77777777" w:rsidR="00F24BF5" w:rsidRPr="00F24BF5" w:rsidRDefault="00F24BF5" w:rsidP="00F24BF5">
      <w:pPr>
        <w:spacing w:after="0" w:line="240" w:lineRule="auto"/>
        <w:rPr>
          <w:rStyle w:val="Courierforcode"/>
        </w:rPr>
      </w:pPr>
      <w:r w:rsidRPr="00F24BF5">
        <w:rPr>
          <w:rStyle w:val="Courierforcode"/>
        </w:rPr>
        <w:t>}</w:t>
      </w:r>
    </w:p>
    <w:p w14:paraId="681B3EF9" w14:textId="77777777" w:rsidR="00F24BF5" w:rsidRPr="00F24BF5" w:rsidRDefault="00F24BF5" w:rsidP="00F24BF5">
      <w:pPr>
        <w:spacing w:after="0" w:line="240" w:lineRule="auto"/>
        <w:rPr>
          <w:rStyle w:val="Courierforcode"/>
        </w:rPr>
      </w:pPr>
    </w:p>
    <w:p w14:paraId="784BB4E7" w14:textId="77777777" w:rsidR="00F24BF5" w:rsidRPr="00F24BF5" w:rsidRDefault="00F24BF5" w:rsidP="00F24BF5">
      <w:pPr>
        <w:spacing w:after="0" w:line="240" w:lineRule="auto"/>
        <w:rPr>
          <w:rStyle w:val="Courierforcode"/>
        </w:rPr>
      </w:pPr>
      <w:r w:rsidRPr="00F24BF5">
        <w:rPr>
          <w:rStyle w:val="Courierforcode"/>
        </w:rPr>
        <w:t>header h3 {</w:t>
      </w:r>
    </w:p>
    <w:p w14:paraId="0B67FBAE" w14:textId="77777777" w:rsidR="00F24BF5" w:rsidRPr="00F24BF5" w:rsidRDefault="00F24BF5" w:rsidP="00F24BF5">
      <w:pPr>
        <w:spacing w:after="0" w:line="240" w:lineRule="auto"/>
        <w:rPr>
          <w:rStyle w:val="Courierforcode"/>
        </w:rPr>
      </w:pPr>
      <w:r w:rsidRPr="00F24BF5">
        <w:rPr>
          <w:rStyle w:val="Courierforcode"/>
        </w:rPr>
        <w:tab/>
        <w:t>font-size: 120%;</w:t>
      </w:r>
    </w:p>
    <w:p w14:paraId="2F2EFC22" w14:textId="77777777" w:rsidR="00F24BF5" w:rsidRPr="00F24BF5" w:rsidRDefault="00F24BF5" w:rsidP="00F24BF5">
      <w:pPr>
        <w:spacing w:after="0" w:line="240" w:lineRule="auto"/>
        <w:rPr>
          <w:rStyle w:val="Courierforcode"/>
        </w:rPr>
      </w:pPr>
      <w:r w:rsidRPr="00F24BF5">
        <w:rPr>
          <w:rStyle w:val="Courierforcode"/>
        </w:rPr>
        <w:tab/>
        <w:t>text-indent: 25px;</w:t>
      </w:r>
    </w:p>
    <w:p w14:paraId="388B677D" w14:textId="77777777" w:rsidR="00F24BF5" w:rsidRPr="00F24BF5" w:rsidRDefault="00F24BF5" w:rsidP="00F24BF5">
      <w:pPr>
        <w:spacing w:after="0" w:line="240" w:lineRule="auto"/>
        <w:rPr>
          <w:rStyle w:val="Courierforcode"/>
        </w:rPr>
      </w:pPr>
      <w:r w:rsidRPr="00F24BF5">
        <w:rPr>
          <w:rStyle w:val="Courierforcode"/>
        </w:rPr>
        <w:t>}</w:t>
      </w:r>
    </w:p>
    <w:p w14:paraId="570DF6A8" w14:textId="77777777" w:rsidR="00F24BF5" w:rsidRPr="00F24BF5" w:rsidRDefault="00F24BF5" w:rsidP="00F24BF5">
      <w:pPr>
        <w:spacing w:after="0" w:line="240" w:lineRule="auto"/>
        <w:rPr>
          <w:rStyle w:val="Courierforcode"/>
        </w:rPr>
      </w:pPr>
    </w:p>
    <w:p w14:paraId="4DBC797A" w14:textId="77777777" w:rsidR="00F24BF5" w:rsidRPr="00F24BF5" w:rsidRDefault="00F24BF5" w:rsidP="00F24BF5">
      <w:pPr>
        <w:spacing w:after="0" w:line="240" w:lineRule="auto"/>
        <w:rPr>
          <w:rStyle w:val="Courierforcode"/>
        </w:rPr>
      </w:pPr>
      <w:r w:rsidRPr="00F24BF5">
        <w:rPr>
          <w:rStyle w:val="Courierforcode"/>
        </w:rPr>
        <w:t>header {padding: 1em;</w:t>
      </w:r>
    </w:p>
    <w:p w14:paraId="528D0D1E" w14:textId="77777777" w:rsidR="00F24BF5" w:rsidRPr="00F24BF5" w:rsidRDefault="00F24BF5" w:rsidP="00F24BF5">
      <w:pPr>
        <w:spacing w:after="0" w:line="240" w:lineRule="auto"/>
        <w:rPr>
          <w:rStyle w:val="Courierforcode"/>
        </w:rPr>
      </w:pPr>
      <w:r w:rsidRPr="00F24BF5">
        <w:rPr>
          <w:rStyle w:val="Courierforcode"/>
        </w:rPr>
        <w:tab/>
        <w:t>border-bottom: 3px solid black;</w:t>
      </w:r>
    </w:p>
    <w:p w14:paraId="083D22E6" w14:textId="77777777" w:rsidR="00F24BF5" w:rsidRPr="00F24BF5" w:rsidRDefault="00F24BF5" w:rsidP="00F24BF5">
      <w:pPr>
        <w:spacing w:after="0" w:line="240" w:lineRule="auto"/>
        <w:rPr>
          <w:rStyle w:val="Courierforcode"/>
        </w:rPr>
      </w:pPr>
      <w:r w:rsidRPr="00F24BF5">
        <w:rPr>
          <w:rStyle w:val="Courierforcode"/>
        </w:rPr>
        <w:tab/>
        <w:t>background-image: linear-</w:t>
      </w:r>
      <w:proofErr w:type="gramStart"/>
      <w:r w:rsidRPr="00F24BF5">
        <w:rPr>
          <w:rStyle w:val="Courierforcode"/>
        </w:rPr>
        <w:t>gradient(</w:t>
      </w:r>
      <w:proofErr w:type="gramEnd"/>
      <w:r w:rsidRPr="00F24BF5">
        <w:rPr>
          <w:rStyle w:val="Courierforcode"/>
        </w:rPr>
        <w:t>45deg, #</w:t>
      </w:r>
      <w:proofErr w:type="spellStart"/>
      <w:r w:rsidRPr="00F24BF5">
        <w:rPr>
          <w:rStyle w:val="Courierforcode"/>
        </w:rPr>
        <w:t>ffffff</w:t>
      </w:r>
      <w:proofErr w:type="spellEnd"/>
      <w:r w:rsidRPr="00F24BF5">
        <w:rPr>
          <w:rStyle w:val="Courierforcode"/>
        </w:rPr>
        <w:t xml:space="preserve"> 0%, #FF8033 75%, #000000 100%);</w:t>
      </w:r>
    </w:p>
    <w:p w14:paraId="2C7093B8" w14:textId="77777777" w:rsidR="00F24BF5" w:rsidRPr="00F24BF5" w:rsidRDefault="00F24BF5" w:rsidP="00F24BF5">
      <w:pPr>
        <w:spacing w:after="0" w:line="240" w:lineRule="auto"/>
        <w:rPr>
          <w:rStyle w:val="Courierforcode"/>
        </w:rPr>
      </w:pPr>
      <w:r w:rsidRPr="00F24BF5">
        <w:rPr>
          <w:rStyle w:val="Courierforcode"/>
        </w:rPr>
        <w:tab/>
        <w:t>background-image: -</w:t>
      </w:r>
      <w:proofErr w:type="spellStart"/>
      <w:r w:rsidRPr="00F24BF5">
        <w:rPr>
          <w:rStyle w:val="Courierforcode"/>
        </w:rPr>
        <w:t>webkit</w:t>
      </w:r>
      <w:proofErr w:type="spellEnd"/>
      <w:r w:rsidRPr="00F24BF5">
        <w:rPr>
          <w:rStyle w:val="Courierforcode"/>
        </w:rPr>
        <w:t>-linear-</w:t>
      </w:r>
      <w:proofErr w:type="gramStart"/>
      <w:r w:rsidRPr="00F24BF5">
        <w:rPr>
          <w:rStyle w:val="Courierforcode"/>
        </w:rPr>
        <w:t>gradient(</w:t>
      </w:r>
      <w:proofErr w:type="gramEnd"/>
      <w:r w:rsidRPr="00F24BF5">
        <w:rPr>
          <w:rStyle w:val="Courierforcode"/>
        </w:rPr>
        <w:t>45deg, #</w:t>
      </w:r>
      <w:proofErr w:type="spellStart"/>
      <w:r w:rsidRPr="00F24BF5">
        <w:rPr>
          <w:rStyle w:val="Courierforcode"/>
        </w:rPr>
        <w:t>ffffff</w:t>
      </w:r>
      <w:proofErr w:type="spellEnd"/>
      <w:r w:rsidRPr="00F24BF5">
        <w:rPr>
          <w:rStyle w:val="Courierforcode"/>
        </w:rPr>
        <w:t xml:space="preserve"> 0%, #FF8033 75%, #000000 100%);</w:t>
      </w:r>
    </w:p>
    <w:p w14:paraId="75DFBC3A" w14:textId="77777777" w:rsidR="00F24BF5" w:rsidRPr="00F24BF5" w:rsidRDefault="00F24BF5" w:rsidP="00F24BF5">
      <w:pPr>
        <w:spacing w:after="0" w:line="240" w:lineRule="auto"/>
        <w:rPr>
          <w:rStyle w:val="Courierforcode"/>
        </w:rPr>
      </w:pPr>
      <w:r w:rsidRPr="00F24BF5">
        <w:rPr>
          <w:rStyle w:val="Courierforcode"/>
        </w:rPr>
        <w:tab/>
        <w:t>background-image: -</w:t>
      </w:r>
      <w:proofErr w:type="spellStart"/>
      <w:r w:rsidRPr="00F24BF5">
        <w:rPr>
          <w:rStyle w:val="Courierforcode"/>
        </w:rPr>
        <w:t>moz</w:t>
      </w:r>
      <w:proofErr w:type="spellEnd"/>
      <w:r w:rsidRPr="00F24BF5">
        <w:rPr>
          <w:rStyle w:val="Courierforcode"/>
        </w:rPr>
        <w:t>-linear-</w:t>
      </w:r>
      <w:proofErr w:type="gramStart"/>
      <w:r w:rsidRPr="00F24BF5">
        <w:rPr>
          <w:rStyle w:val="Courierforcode"/>
        </w:rPr>
        <w:t>gradient(</w:t>
      </w:r>
      <w:proofErr w:type="gramEnd"/>
      <w:r w:rsidRPr="00F24BF5">
        <w:rPr>
          <w:rStyle w:val="Courierforcode"/>
        </w:rPr>
        <w:t>45deg, #</w:t>
      </w:r>
      <w:proofErr w:type="spellStart"/>
      <w:r w:rsidRPr="00F24BF5">
        <w:rPr>
          <w:rStyle w:val="Courierforcode"/>
        </w:rPr>
        <w:t>ffffff</w:t>
      </w:r>
      <w:proofErr w:type="spellEnd"/>
      <w:r w:rsidRPr="00F24BF5">
        <w:rPr>
          <w:rStyle w:val="Courierforcode"/>
        </w:rPr>
        <w:t xml:space="preserve"> 0%, #FF8033 75%, #000000 100%);</w:t>
      </w:r>
    </w:p>
    <w:p w14:paraId="2344FABA" w14:textId="77777777" w:rsidR="00F24BF5" w:rsidRPr="00F24BF5" w:rsidRDefault="00F24BF5" w:rsidP="00F24BF5">
      <w:pPr>
        <w:spacing w:after="0" w:line="240" w:lineRule="auto"/>
        <w:rPr>
          <w:rStyle w:val="Courierforcode"/>
        </w:rPr>
      </w:pPr>
      <w:r w:rsidRPr="00F24BF5">
        <w:rPr>
          <w:rStyle w:val="Courierforcode"/>
        </w:rPr>
        <w:tab/>
        <w:t>background-image: -o-linear-</w:t>
      </w:r>
      <w:proofErr w:type="gramStart"/>
      <w:r w:rsidRPr="00F24BF5">
        <w:rPr>
          <w:rStyle w:val="Courierforcode"/>
        </w:rPr>
        <w:t>gradient(</w:t>
      </w:r>
      <w:proofErr w:type="gramEnd"/>
      <w:r w:rsidRPr="00F24BF5">
        <w:rPr>
          <w:rStyle w:val="Courierforcode"/>
        </w:rPr>
        <w:t>45deg, #</w:t>
      </w:r>
      <w:proofErr w:type="spellStart"/>
      <w:r w:rsidRPr="00F24BF5">
        <w:rPr>
          <w:rStyle w:val="Courierforcode"/>
        </w:rPr>
        <w:t>ffffff</w:t>
      </w:r>
      <w:proofErr w:type="spellEnd"/>
      <w:r w:rsidRPr="00F24BF5">
        <w:rPr>
          <w:rStyle w:val="Courierforcode"/>
        </w:rPr>
        <w:t xml:space="preserve"> 0%, #FF8033 75%, #000000 100%);</w:t>
      </w:r>
    </w:p>
    <w:p w14:paraId="28537C93" w14:textId="77777777" w:rsidR="00F24BF5" w:rsidRPr="00F24BF5" w:rsidRDefault="00F24BF5" w:rsidP="00F24BF5">
      <w:pPr>
        <w:spacing w:after="0" w:line="240" w:lineRule="auto"/>
        <w:rPr>
          <w:rStyle w:val="Courierforcode"/>
        </w:rPr>
      </w:pPr>
    </w:p>
    <w:p w14:paraId="25DEE66D" w14:textId="77777777" w:rsidR="00F24BF5" w:rsidRPr="00F24BF5" w:rsidRDefault="00F24BF5" w:rsidP="00F24BF5">
      <w:pPr>
        <w:spacing w:after="0" w:line="240" w:lineRule="auto"/>
        <w:rPr>
          <w:rStyle w:val="Courierforcode"/>
        </w:rPr>
      </w:pPr>
      <w:r w:rsidRPr="00F24BF5">
        <w:rPr>
          <w:rStyle w:val="Courierforcode"/>
        </w:rPr>
        <w:t>}</w:t>
      </w:r>
    </w:p>
    <w:p w14:paraId="733AA0F6" w14:textId="77777777" w:rsidR="00F24BF5" w:rsidRPr="00F24BF5" w:rsidRDefault="00F24BF5" w:rsidP="00F24BF5">
      <w:pPr>
        <w:spacing w:after="0" w:line="240" w:lineRule="auto"/>
        <w:rPr>
          <w:rStyle w:val="Courierforcode"/>
        </w:rPr>
      </w:pPr>
    </w:p>
    <w:p w14:paraId="2B3DF481" w14:textId="77777777" w:rsidR="00F24BF5" w:rsidRPr="00F24BF5" w:rsidRDefault="00F24BF5" w:rsidP="00F24BF5">
      <w:pPr>
        <w:spacing w:after="0" w:line="240" w:lineRule="auto"/>
        <w:rPr>
          <w:rStyle w:val="Courierforcode"/>
        </w:rPr>
      </w:pPr>
      <w:r w:rsidRPr="00F24BF5">
        <w:rPr>
          <w:rStyle w:val="Courierforcode"/>
        </w:rPr>
        <w:t>/* the styles for the section */</w:t>
      </w:r>
    </w:p>
    <w:p w14:paraId="02D9CB83" w14:textId="77777777" w:rsidR="00F24BF5" w:rsidRPr="00F24BF5" w:rsidRDefault="00F24BF5" w:rsidP="00F24BF5">
      <w:pPr>
        <w:spacing w:after="0" w:line="240" w:lineRule="auto"/>
        <w:rPr>
          <w:rStyle w:val="Courierforcode"/>
        </w:rPr>
      </w:pPr>
      <w:r w:rsidRPr="00F24BF5">
        <w:rPr>
          <w:rStyle w:val="Courierforcode"/>
        </w:rPr>
        <w:t>main {</w:t>
      </w:r>
    </w:p>
    <w:p w14:paraId="7861217A" w14:textId="77777777" w:rsidR="00F24BF5" w:rsidRPr="00F24BF5" w:rsidRDefault="00F24BF5" w:rsidP="00F24BF5">
      <w:pPr>
        <w:spacing w:after="0" w:line="240" w:lineRule="auto"/>
        <w:rPr>
          <w:rStyle w:val="Courierforcode"/>
        </w:rPr>
      </w:pPr>
      <w:r w:rsidRPr="00F24BF5">
        <w:rPr>
          <w:rStyle w:val="Courierforcode"/>
        </w:rPr>
        <w:tab/>
        <w:t>clear: left;</w:t>
      </w:r>
    </w:p>
    <w:p w14:paraId="414E2AB3" w14:textId="77777777" w:rsidR="00F24BF5" w:rsidRPr="00F24BF5" w:rsidRDefault="00F24BF5" w:rsidP="00F24BF5">
      <w:pPr>
        <w:spacing w:after="0" w:line="240" w:lineRule="auto"/>
        <w:rPr>
          <w:rStyle w:val="Courierforcode"/>
        </w:rPr>
      </w:pPr>
      <w:r w:rsidRPr="00F24BF5">
        <w:rPr>
          <w:rStyle w:val="Courierforcode"/>
        </w:rPr>
        <w:tab/>
        <w:t>margin: 0 1em 2em;</w:t>
      </w:r>
    </w:p>
    <w:p w14:paraId="6EC8FCA7" w14:textId="77777777" w:rsidR="00F24BF5" w:rsidRPr="00F24BF5" w:rsidRDefault="00F24BF5" w:rsidP="00F24BF5">
      <w:pPr>
        <w:spacing w:after="0" w:line="240" w:lineRule="auto"/>
        <w:rPr>
          <w:rStyle w:val="Courierforcode"/>
        </w:rPr>
      </w:pPr>
      <w:r w:rsidRPr="00F24BF5">
        <w:rPr>
          <w:rStyle w:val="Courierforcode"/>
        </w:rPr>
        <w:t>}</w:t>
      </w:r>
    </w:p>
    <w:p w14:paraId="2F917487" w14:textId="77777777" w:rsidR="00F24BF5" w:rsidRPr="00F24BF5" w:rsidRDefault="00F24BF5" w:rsidP="00F24BF5">
      <w:pPr>
        <w:spacing w:after="0" w:line="240" w:lineRule="auto"/>
        <w:rPr>
          <w:rStyle w:val="Courierforcode"/>
        </w:rPr>
      </w:pPr>
    </w:p>
    <w:p w14:paraId="7A301B35" w14:textId="77777777" w:rsidR="00F24BF5" w:rsidRPr="00F24BF5" w:rsidRDefault="00F24BF5" w:rsidP="00F24BF5">
      <w:pPr>
        <w:spacing w:after="0" w:line="240" w:lineRule="auto"/>
        <w:rPr>
          <w:rStyle w:val="Courierforcode"/>
        </w:rPr>
      </w:pPr>
      <w:r w:rsidRPr="00F24BF5">
        <w:rPr>
          <w:rStyle w:val="Courierforcode"/>
        </w:rPr>
        <w:t>main h1 {</w:t>
      </w:r>
    </w:p>
    <w:p w14:paraId="2290BAFD" w14:textId="77777777" w:rsidR="00F24BF5" w:rsidRPr="00F24BF5" w:rsidRDefault="00F24BF5" w:rsidP="00F24BF5">
      <w:pPr>
        <w:spacing w:after="0" w:line="240" w:lineRule="auto"/>
        <w:rPr>
          <w:rStyle w:val="Courierforcode"/>
        </w:rPr>
      </w:pPr>
      <w:r w:rsidRPr="00F24BF5">
        <w:rPr>
          <w:rStyle w:val="Courierforcode"/>
        </w:rPr>
        <w:tab/>
        <w:t>font-size: 150%;</w:t>
      </w:r>
    </w:p>
    <w:p w14:paraId="256243C5" w14:textId="77777777" w:rsidR="00F24BF5" w:rsidRPr="00F24BF5" w:rsidRDefault="00F24BF5" w:rsidP="00F24BF5">
      <w:pPr>
        <w:spacing w:after="0" w:line="240" w:lineRule="auto"/>
        <w:rPr>
          <w:rStyle w:val="Courierforcode"/>
        </w:rPr>
      </w:pPr>
      <w:r w:rsidRPr="00F24BF5">
        <w:rPr>
          <w:rStyle w:val="Courierforcode"/>
        </w:rPr>
        <w:tab/>
        <w:t>margin-bottom: .25em;</w:t>
      </w:r>
    </w:p>
    <w:p w14:paraId="45CE9776" w14:textId="77777777" w:rsidR="00F24BF5" w:rsidRPr="00F24BF5" w:rsidRDefault="00F24BF5" w:rsidP="00F24BF5">
      <w:pPr>
        <w:spacing w:after="0" w:line="240" w:lineRule="auto"/>
        <w:rPr>
          <w:rStyle w:val="Courierforcode"/>
        </w:rPr>
      </w:pPr>
      <w:r w:rsidRPr="00F24BF5">
        <w:rPr>
          <w:rStyle w:val="Courierforcode"/>
        </w:rPr>
        <w:t>}</w:t>
      </w:r>
    </w:p>
    <w:p w14:paraId="21955ADE" w14:textId="77777777" w:rsidR="00F24BF5" w:rsidRPr="00F24BF5" w:rsidRDefault="00F24BF5" w:rsidP="00F24BF5">
      <w:pPr>
        <w:spacing w:after="0" w:line="240" w:lineRule="auto"/>
        <w:rPr>
          <w:rStyle w:val="Courierforcode"/>
        </w:rPr>
      </w:pPr>
    </w:p>
    <w:p w14:paraId="79CBB7AF" w14:textId="77777777" w:rsidR="00F24BF5" w:rsidRPr="00F24BF5" w:rsidRDefault="00F24BF5" w:rsidP="00F24BF5">
      <w:pPr>
        <w:spacing w:after="0" w:line="240" w:lineRule="auto"/>
        <w:rPr>
          <w:rStyle w:val="Courierforcode"/>
        </w:rPr>
      </w:pPr>
      <w:r w:rsidRPr="00F24BF5">
        <w:rPr>
          <w:rStyle w:val="Courierforcode"/>
        </w:rPr>
        <w:t>main h2 {</w:t>
      </w:r>
    </w:p>
    <w:p w14:paraId="1752A7E4" w14:textId="77777777" w:rsidR="00F24BF5" w:rsidRPr="00F24BF5" w:rsidRDefault="00F24BF5" w:rsidP="00F24BF5">
      <w:pPr>
        <w:spacing w:after="0" w:line="240" w:lineRule="auto"/>
        <w:rPr>
          <w:rStyle w:val="Courierforcode"/>
        </w:rPr>
      </w:pPr>
      <w:r w:rsidRPr="00F24BF5">
        <w:rPr>
          <w:rStyle w:val="Courierforcode"/>
        </w:rPr>
        <w:tab/>
        <w:t>font-size: 130%;</w:t>
      </w:r>
    </w:p>
    <w:p w14:paraId="58FF9E48" w14:textId="77777777" w:rsidR="00F24BF5" w:rsidRPr="00F24BF5" w:rsidRDefault="00F24BF5" w:rsidP="00F24BF5">
      <w:pPr>
        <w:spacing w:after="0" w:line="240" w:lineRule="auto"/>
        <w:rPr>
          <w:rStyle w:val="Courierforcode"/>
        </w:rPr>
      </w:pPr>
      <w:r w:rsidRPr="00F24BF5">
        <w:rPr>
          <w:rStyle w:val="Courierforcode"/>
        </w:rPr>
        <w:t>}</w:t>
      </w:r>
    </w:p>
    <w:p w14:paraId="616822CB" w14:textId="77777777" w:rsidR="00F24BF5" w:rsidRPr="00F24BF5" w:rsidRDefault="00F24BF5" w:rsidP="00F24BF5">
      <w:pPr>
        <w:spacing w:after="0" w:line="240" w:lineRule="auto"/>
        <w:rPr>
          <w:rStyle w:val="Courierforcode"/>
        </w:rPr>
      </w:pPr>
    </w:p>
    <w:p w14:paraId="730BC280" w14:textId="77777777" w:rsidR="00F24BF5" w:rsidRPr="00F24BF5" w:rsidRDefault="00F24BF5" w:rsidP="00F24BF5">
      <w:pPr>
        <w:spacing w:after="0" w:line="240" w:lineRule="auto"/>
        <w:rPr>
          <w:rStyle w:val="Courierforcode"/>
        </w:rPr>
      </w:pPr>
      <w:r w:rsidRPr="00F24BF5">
        <w:rPr>
          <w:rStyle w:val="Courierforcode"/>
        </w:rPr>
        <w:t>main h3 {</w:t>
      </w:r>
    </w:p>
    <w:p w14:paraId="253192E6" w14:textId="77777777" w:rsidR="00F24BF5" w:rsidRPr="00F24BF5" w:rsidRDefault="00F24BF5" w:rsidP="00F24BF5">
      <w:pPr>
        <w:spacing w:after="0" w:line="240" w:lineRule="auto"/>
        <w:rPr>
          <w:rStyle w:val="Courierforcode"/>
        </w:rPr>
      </w:pPr>
      <w:r w:rsidRPr="00F24BF5">
        <w:rPr>
          <w:rStyle w:val="Courierforcode"/>
        </w:rPr>
        <w:tab/>
        <w:t>margin: .75em 0 .25em;</w:t>
      </w:r>
    </w:p>
    <w:p w14:paraId="79DD58B1" w14:textId="77777777" w:rsidR="00F24BF5" w:rsidRPr="00F24BF5" w:rsidRDefault="00F24BF5" w:rsidP="00F24BF5">
      <w:pPr>
        <w:spacing w:after="0" w:line="240" w:lineRule="auto"/>
        <w:rPr>
          <w:rStyle w:val="Courierforcode"/>
        </w:rPr>
      </w:pPr>
      <w:r w:rsidRPr="00F24BF5">
        <w:rPr>
          <w:rStyle w:val="Courierforcode"/>
        </w:rPr>
        <w:tab/>
        <w:t>font-size: 115%;</w:t>
      </w:r>
    </w:p>
    <w:p w14:paraId="3BA08805" w14:textId="77777777" w:rsidR="00F24BF5" w:rsidRPr="00F24BF5" w:rsidRDefault="00F24BF5" w:rsidP="00F24BF5">
      <w:pPr>
        <w:spacing w:after="0" w:line="240" w:lineRule="auto"/>
        <w:rPr>
          <w:rStyle w:val="Courierforcode"/>
        </w:rPr>
      </w:pPr>
      <w:r w:rsidRPr="00F24BF5">
        <w:rPr>
          <w:rStyle w:val="Courierforcode"/>
        </w:rPr>
        <w:t>}</w:t>
      </w:r>
    </w:p>
    <w:p w14:paraId="188EFC43" w14:textId="77777777" w:rsidR="00F24BF5" w:rsidRPr="00F24BF5" w:rsidRDefault="00F24BF5" w:rsidP="00F24BF5">
      <w:pPr>
        <w:spacing w:after="0" w:line="240" w:lineRule="auto"/>
        <w:rPr>
          <w:rStyle w:val="Courierforcode"/>
        </w:rPr>
      </w:pPr>
    </w:p>
    <w:p w14:paraId="40706504" w14:textId="77777777" w:rsidR="00F24BF5" w:rsidRPr="00F24BF5" w:rsidRDefault="00F24BF5" w:rsidP="00F24BF5">
      <w:pPr>
        <w:spacing w:after="0" w:line="240" w:lineRule="auto"/>
        <w:rPr>
          <w:rStyle w:val="Courierforcode"/>
        </w:rPr>
      </w:pPr>
      <w:r w:rsidRPr="00F24BF5">
        <w:rPr>
          <w:rStyle w:val="Courierforcode"/>
        </w:rPr>
        <w:t xml:space="preserve">main </w:t>
      </w:r>
      <w:proofErr w:type="spellStart"/>
      <w:r w:rsidRPr="00F24BF5">
        <w:rPr>
          <w:rStyle w:val="Courierforcode"/>
        </w:rPr>
        <w:t>ul</w:t>
      </w:r>
      <w:proofErr w:type="spellEnd"/>
      <w:r w:rsidRPr="00F24BF5">
        <w:rPr>
          <w:rStyle w:val="Courierforcode"/>
        </w:rPr>
        <w:t xml:space="preserve"> {</w:t>
      </w:r>
    </w:p>
    <w:p w14:paraId="32E019A7" w14:textId="77777777" w:rsidR="00F24BF5" w:rsidRPr="00F24BF5" w:rsidRDefault="00F24BF5" w:rsidP="00F24BF5">
      <w:pPr>
        <w:spacing w:after="0" w:line="240" w:lineRule="auto"/>
        <w:rPr>
          <w:rStyle w:val="Courierforcode"/>
        </w:rPr>
      </w:pPr>
      <w:r w:rsidRPr="00F24BF5">
        <w:rPr>
          <w:rStyle w:val="Courierforcode"/>
        </w:rPr>
        <w:tab/>
        <w:t>line-height: 1.5;</w:t>
      </w:r>
    </w:p>
    <w:p w14:paraId="5A44F548" w14:textId="77777777" w:rsidR="00F24BF5" w:rsidRPr="00F24BF5" w:rsidRDefault="00F24BF5" w:rsidP="00F24BF5">
      <w:pPr>
        <w:spacing w:after="0" w:line="240" w:lineRule="auto"/>
        <w:rPr>
          <w:rStyle w:val="Courierforcode"/>
        </w:rPr>
      </w:pPr>
      <w:r w:rsidRPr="00F24BF5">
        <w:rPr>
          <w:rStyle w:val="Courierforcode"/>
        </w:rPr>
        <w:t>}</w:t>
      </w:r>
    </w:p>
    <w:p w14:paraId="2282AE4A" w14:textId="77777777" w:rsidR="00F24BF5" w:rsidRPr="00F24BF5" w:rsidRDefault="00F24BF5" w:rsidP="00F24BF5">
      <w:pPr>
        <w:spacing w:after="0" w:line="240" w:lineRule="auto"/>
        <w:rPr>
          <w:rStyle w:val="Courierforcode"/>
        </w:rPr>
      </w:pPr>
    </w:p>
    <w:p w14:paraId="0A650C47" w14:textId="77777777" w:rsidR="00F24BF5" w:rsidRPr="00F24BF5" w:rsidRDefault="00F24BF5" w:rsidP="00F24BF5">
      <w:pPr>
        <w:spacing w:after="0" w:line="240" w:lineRule="auto"/>
        <w:rPr>
          <w:rStyle w:val="Courierforcode"/>
        </w:rPr>
      </w:pPr>
      <w:r w:rsidRPr="00F24BF5">
        <w:rPr>
          <w:rStyle w:val="Courierforcode"/>
        </w:rPr>
        <w:t>main li {</w:t>
      </w:r>
    </w:p>
    <w:p w14:paraId="6194A687" w14:textId="77777777" w:rsidR="00F24BF5" w:rsidRPr="00F24BF5" w:rsidRDefault="00F24BF5" w:rsidP="00F24BF5">
      <w:pPr>
        <w:spacing w:after="0" w:line="240" w:lineRule="auto"/>
        <w:rPr>
          <w:rStyle w:val="Courierforcode"/>
        </w:rPr>
      </w:pPr>
      <w:r w:rsidRPr="00F24BF5">
        <w:rPr>
          <w:rStyle w:val="Courierforcode"/>
        </w:rPr>
        <w:tab/>
        <w:t>margin-left: 2em;</w:t>
      </w:r>
    </w:p>
    <w:p w14:paraId="1EC585BA" w14:textId="77777777" w:rsidR="00F24BF5" w:rsidRPr="00F24BF5" w:rsidRDefault="00F24BF5" w:rsidP="00F24BF5">
      <w:pPr>
        <w:spacing w:after="0" w:line="240" w:lineRule="auto"/>
        <w:rPr>
          <w:rStyle w:val="Courierforcode"/>
        </w:rPr>
      </w:pPr>
      <w:r w:rsidRPr="00F24BF5">
        <w:rPr>
          <w:rStyle w:val="Courierforcode"/>
        </w:rPr>
        <w:t>}</w:t>
      </w:r>
    </w:p>
    <w:p w14:paraId="1AA7EDA4" w14:textId="77777777" w:rsidR="00F24BF5" w:rsidRPr="00F24BF5" w:rsidRDefault="00F24BF5" w:rsidP="00F24BF5">
      <w:pPr>
        <w:spacing w:after="0" w:line="240" w:lineRule="auto"/>
        <w:rPr>
          <w:rStyle w:val="Courierforcode"/>
        </w:rPr>
      </w:pPr>
    </w:p>
    <w:p w14:paraId="3754617A" w14:textId="77777777" w:rsidR="00F24BF5" w:rsidRPr="00F24BF5" w:rsidRDefault="00F24BF5" w:rsidP="00F24BF5">
      <w:pPr>
        <w:spacing w:after="0" w:line="240" w:lineRule="auto"/>
        <w:rPr>
          <w:rStyle w:val="Courierforcode"/>
        </w:rPr>
      </w:pPr>
      <w:r w:rsidRPr="00F24BF5">
        <w:rPr>
          <w:rStyle w:val="Courierforcode"/>
        </w:rPr>
        <w:t>main p {</w:t>
      </w:r>
    </w:p>
    <w:p w14:paraId="3B2C684D" w14:textId="77777777" w:rsidR="00F24BF5" w:rsidRPr="00F24BF5" w:rsidRDefault="00F24BF5" w:rsidP="00F24BF5">
      <w:pPr>
        <w:spacing w:after="0" w:line="240" w:lineRule="auto"/>
        <w:rPr>
          <w:rStyle w:val="Courierforcode"/>
        </w:rPr>
      </w:pPr>
      <w:r w:rsidRPr="00F24BF5">
        <w:rPr>
          <w:rStyle w:val="Courierforcode"/>
        </w:rPr>
        <w:tab/>
        <w:t>margin-bottom: .75em;</w:t>
      </w:r>
    </w:p>
    <w:p w14:paraId="31AA29CA" w14:textId="77777777" w:rsidR="00F24BF5" w:rsidRPr="00F24BF5" w:rsidRDefault="00F24BF5" w:rsidP="00F24BF5">
      <w:pPr>
        <w:spacing w:after="0" w:line="240" w:lineRule="auto"/>
        <w:rPr>
          <w:rStyle w:val="Courierforcode"/>
        </w:rPr>
      </w:pPr>
      <w:r w:rsidRPr="00F24BF5">
        <w:rPr>
          <w:rStyle w:val="Courierforcode"/>
        </w:rPr>
        <w:t>}</w:t>
      </w:r>
    </w:p>
    <w:p w14:paraId="6811FFB9" w14:textId="77777777" w:rsidR="00F24BF5" w:rsidRPr="00F24BF5" w:rsidRDefault="00F24BF5" w:rsidP="00F24BF5">
      <w:pPr>
        <w:spacing w:after="0" w:line="240" w:lineRule="auto"/>
        <w:rPr>
          <w:rStyle w:val="Courierforcode"/>
        </w:rPr>
      </w:pPr>
    </w:p>
    <w:p w14:paraId="158C5824" w14:textId="77777777" w:rsidR="00F24BF5" w:rsidRPr="00F24BF5" w:rsidRDefault="00F24BF5" w:rsidP="00F24BF5">
      <w:pPr>
        <w:spacing w:after="0" w:line="240" w:lineRule="auto"/>
        <w:rPr>
          <w:rStyle w:val="Courierforcode"/>
        </w:rPr>
      </w:pPr>
      <w:r w:rsidRPr="00F24BF5">
        <w:rPr>
          <w:rStyle w:val="Courierforcode"/>
        </w:rPr>
        <w:t>/* style for a class */</w:t>
      </w:r>
    </w:p>
    <w:p w14:paraId="441E2130" w14:textId="77777777" w:rsidR="00F24BF5" w:rsidRPr="00F24BF5" w:rsidRDefault="00F24BF5" w:rsidP="00F24BF5">
      <w:pPr>
        <w:spacing w:after="0" w:line="240" w:lineRule="auto"/>
        <w:rPr>
          <w:rStyle w:val="Courierforcode"/>
        </w:rPr>
      </w:pPr>
      <w:proofErr w:type="gramStart"/>
      <w:r w:rsidRPr="00F24BF5">
        <w:rPr>
          <w:rStyle w:val="Courierforcode"/>
        </w:rPr>
        <w:t>.large</w:t>
      </w:r>
      <w:proofErr w:type="gramEnd"/>
      <w:r w:rsidRPr="00F24BF5">
        <w:rPr>
          <w:rStyle w:val="Courierforcode"/>
        </w:rPr>
        <w:t xml:space="preserve"> {</w:t>
      </w:r>
    </w:p>
    <w:p w14:paraId="52EC0C8C" w14:textId="77777777" w:rsidR="00F24BF5" w:rsidRPr="00F24BF5" w:rsidRDefault="00F24BF5" w:rsidP="00F24BF5">
      <w:pPr>
        <w:spacing w:after="0" w:line="240" w:lineRule="auto"/>
        <w:rPr>
          <w:rStyle w:val="Courierforcode"/>
        </w:rPr>
      </w:pPr>
      <w:r w:rsidRPr="00F24BF5">
        <w:rPr>
          <w:rStyle w:val="Courierforcode"/>
        </w:rPr>
        <w:tab/>
      </w:r>
      <w:r w:rsidRPr="00F24BF5">
        <w:rPr>
          <w:rStyle w:val="Courierforcode"/>
        </w:rPr>
        <w:tab/>
        <w:t>font-size: 230%;</w:t>
      </w:r>
    </w:p>
    <w:p w14:paraId="44AA3618" w14:textId="77777777" w:rsidR="00F24BF5" w:rsidRPr="00F24BF5" w:rsidRDefault="00F24BF5" w:rsidP="00F24BF5">
      <w:pPr>
        <w:spacing w:after="0" w:line="240" w:lineRule="auto"/>
        <w:rPr>
          <w:rStyle w:val="Courierforcode"/>
        </w:rPr>
      </w:pPr>
      <w:r w:rsidRPr="00F24BF5">
        <w:rPr>
          <w:rStyle w:val="Courierforcode"/>
        </w:rPr>
        <w:t>}</w:t>
      </w:r>
    </w:p>
    <w:p w14:paraId="50EA0B63" w14:textId="77777777" w:rsidR="00F24BF5" w:rsidRPr="00F24BF5" w:rsidRDefault="00F24BF5" w:rsidP="00F24BF5">
      <w:pPr>
        <w:spacing w:after="0" w:line="240" w:lineRule="auto"/>
        <w:rPr>
          <w:rStyle w:val="Courierforcode"/>
        </w:rPr>
      </w:pPr>
    </w:p>
    <w:p w14:paraId="3DC3B88C" w14:textId="77777777" w:rsidR="00F24BF5" w:rsidRPr="00F24BF5" w:rsidRDefault="00F24BF5" w:rsidP="00F24BF5">
      <w:pPr>
        <w:spacing w:after="0" w:line="240" w:lineRule="auto"/>
        <w:rPr>
          <w:rStyle w:val="Courierforcode"/>
        </w:rPr>
      </w:pPr>
      <w:r w:rsidRPr="00F24BF5">
        <w:rPr>
          <w:rStyle w:val="Courierforcode"/>
        </w:rPr>
        <w:t>/* the styles for links */</w:t>
      </w:r>
    </w:p>
    <w:p w14:paraId="188B95B3" w14:textId="77777777" w:rsidR="00F24BF5" w:rsidRPr="00F24BF5" w:rsidRDefault="00F24BF5" w:rsidP="00F24BF5">
      <w:pPr>
        <w:spacing w:after="0" w:line="240" w:lineRule="auto"/>
        <w:rPr>
          <w:rStyle w:val="Courierforcode"/>
        </w:rPr>
      </w:pPr>
      <w:proofErr w:type="spellStart"/>
      <w:proofErr w:type="gramStart"/>
      <w:r w:rsidRPr="00F24BF5">
        <w:rPr>
          <w:rStyle w:val="Courierforcode"/>
        </w:rPr>
        <w:lastRenderedPageBreak/>
        <w:t>a:link</w:t>
      </w:r>
      <w:proofErr w:type="spellEnd"/>
      <w:proofErr w:type="gramEnd"/>
      <w:r w:rsidRPr="00F24BF5">
        <w:rPr>
          <w:rStyle w:val="Courierforcode"/>
        </w:rPr>
        <w:t xml:space="preserve">, </w:t>
      </w:r>
      <w:proofErr w:type="spellStart"/>
      <w:r w:rsidRPr="00F24BF5">
        <w:rPr>
          <w:rStyle w:val="Courierforcode"/>
        </w:rPr>
        <w:t>a:focus</w:t>
      </w:r>
      <w:proofErr w:type="spellEnd"/>
      <w:r w:rsidRPr="00F24BF5">
        <w:rPr>
          <w:rStyle w:val="Courierforcode"/>
        </w:rPr>
        <w:t xml:space="preserve">, </w:t>
      </w:r>
      <w:proofErr w:type="spellStart"/>
      <w:r w:rsidRPr="00F24BF5">
        <w:rPr>
          <w:rStyle w:val="Courierforcode"/>
        </w:rPr>
        <w:t>a:visited</w:t>
      </w:r>
      <w:proofErr w:type="spellEnd"/>
      <w:r w:rsidRPr="00F24BF5">
        <w:rPr>
          <w:rStyle w:val="Courierforcode"/>
        </w:rPr>
        <w:t xml:space="preserve"> {</w:t>
      </w:r>
    </w:p>
    <w:p w14:paraId="3DFAA867" w14:textId="77777777" w:rsidR="00F24BF5" w:rsidRPr="00F24BF5" w:rsidRDefault="00F24BF5" w:rsidP="00F24BF5">
      <w:pPr>
        <w:spacing w:after="0" w:line="240" w:lineRule="auto"/>
        <w:rPr>
          <w:rStyle w:val="Courierforcode"/>
        </w:rPr>
      </w:pPr>
      <w:r w:rsidRPr="00F24BF5">
        <w:rPr>
          <w:rStyle w:val="Courierforcode"/>
        </w:rPr>
        <w:tab/>
        <w:t>font-weight: bold;</w:t>
      </w:r>
    </w:p>
    <w:p w14:paraId="541B4FFB" w14:textId="77777777" w:rsidR="00F24BF5" w:rsidRPr="00F24BF5" w:rsidRDefault="00F24BF5" w:rsidP="00F24BF5">
      <w:pPr>
        <w:spacing w:after="0" w:line="240" w:lineRule="auto"/>
        <w:rPr>
          <w:rStyle w:val="Courierforcode"/>
        </w:rPr>
      </w:pPr>
      <w:r w:rsidRPr="00F24BF5">
        <w:rPr>
          <w:rStyle w:val="Courierforcode"/>
        </w:rPr>
        <w:tab/>
        <w:t>color: #FF8033;</w:t>
      </w:r>
    </w:p>
    <w:p w14:paraId="36D844D9" w14:textId="77777777" w:rsidR="00F24BF5" w:rsidRPr="00F24BF5" w:rsidRDefault="00F24BF5" w:rsidP="00F24BF5">
      <w:pPr>
        <w:spacing w:after="0" w:line="240" w:lineRule="auto"/>
        <w:rPr>
          <w:rStyle w:val="Courierforcode"/>
        </w:rPr>
      </w:pPr>
      <w:r w:rsidRPr="00F24BF5">
        <w:rPr>
          <w:rStyle w:val="Courierforcode"/>
        </w:rPr>
        <w:t>}</w:t>
      </w:r>
    </w:p>
    <w:p w14:paraId="21D60B8E" w14:textId="77777777" w:rsidR="00F24BF5" w:rsidRPr="00F24BF5" w:rsidRDefault="00F24BF5" w:rsidP="00F24BF5">
      <w:pPr>
        <w:spacing w:after="0" w:line="240" w:lineRule="auto"/>
        <w:rPr>
          <w:rStyle w:val="Courierforcode"/>
        </w:rPr>
      </w:pPr>
    </w:p>
    <w:p w14:paraId="2B860E72" w14:textId="77777777" w:rsidR="00F24BF5" w:rsidRPr="00F24BF5" w:rsidRDefault="00F24BF5" w:rsidP="00F24BF5">
      <w:pPr>
        <w:spacing w:after="0" w:line="240" w:lineRule="auto"/>
        <w:rPr>
          <w:rStyle w:val="Courierforcode"/>
        </w:rPr>
      </w:pPr>
    </w:p>
    <w:p w14:paraId="50E4E64F" w14:textId="77777777" w:rsidR="00F24BF5" w:rsidRPr="00F24BF5" w:rsidRDefault="00F24BF5" w:rsidP="00F24BF5">
      <w:pPr>
        <w:spacing w:after="0" w:line="240" w:lineRule="auto"/>
        <w:rPr>
          <w:rStyle w:val="Courierforcode"/>
        </w:rPr>
      </w:pPr>
      <w:proofErr w:type="spellStart"/>
      <w:proofErr w:type="gramStart"/>
      <w:r w:rsidRPr="00F24BF5">
        <w:rPr>
          <w:rStyle w:val="Courierforcode"/>
        </w:rPr>
        <w:t>a:hover</w:t>
      </w:r>
      <w:proofErr w:type="spellEnd"/>
      <w:proofErr w:type="gramEnd"/>
      <w:r w:rsidRPr="00F24BF5">
        <w:rPr>
          <w:rStyle w:val="Courierforcode"/>
        </w:rPr>
        <w:t xml:space="preserve"> {</w:t>
      </w:r>
    </w:p>
    <w:p w14:paraId="786435B2" w14:textId="77777777" w:rsidR="00F24BF5" w:rsidRPr="00F24BF5" w:rsidRDefault="00F24BF5" w:rsidP="00F24BF5">
      <w:pPr>
        <w:spacing w:after="0" w:line="240" w:lineRule="auto"/>
        <w:rPr>
          <w:rStyle w:val="Courierforcode"/>
        </w:rPr>
      </w:pPr>
      <w:r w:rsidRPr="00F24BF5">
        <w:rPr>
          <w:rStyle w:val="Courierforcode"/>
        </w:rPr>
        <w:tab/>
        <w:t>color: green;</w:t>
      </w:r>
    </w:p>
    <w:p w14:paraId="376CD511" w14:textId="77777777" w:rsidR="00F24BF5" w:rsidRPr="00F24BF5" w:rsidRDefault="00F24BF5" w:rsidP="00F24BF5">
      <w:pPr>
        <w:spacing w:after="0" w:line="240" w:lineRule="auto"/>
        <w:rPr>
          <w:rStyle w:val="Courierforcode"/>
        </w:rPr>
      </w:pPr>
      <w:r w:rsidRPr="00F24BF5">
        <w:rPr>
          <w:rStyle w:val="Courierforcode"/>
        </w:rPr>
        <w:t>}</w:t>
      </w:r>
    </w:p>
    <w:p w14:paraId="6536BA20" w14:textId="77777777" w:rsidR="00F24BF5" w:rsidRPr="00F24BF5" w:rsidRDefault="00F24BF5" w:rsidP="00F24BF5">
      <w:pPr>
        <w:spacing w:after="0" w:line="240" w:lineRule="auto"/>
        <w:rPr>
          <w:rStyle w:val="Courierforcode"/>
        </w:rPr>
      </w:pPr>
    </w:p>
    <w:p w14:paraId="7F8F4C5E" w14:textId="77777777" w:rsidR="00F24BF5" w:rsidRPr="00F24BF5" w:rsidRDefault="00F24BF5" w:rsidP="00F24BF5">
      <w:pPr>
        <w:spacing w:after="0" w:line="240" w:lineRule="auto"/>
        <w:rPr>
          <w:rStyle w:val="Courierforcode"/>
        </w:rPr>
      </w:pPr>
      <w:r w:rsidRPr="00F24BF5">
        <w:rPr>
          <w:rStyle w:val="Courierforcode"/>
        </w:rPr>
        <w:t>/* the styles for the footer */</w:t>
      </w:r>
    </w:p>
    <w:p w14:paraId="37719DD2" w14:textId="77777777" w:rsidR="00F24BF5" w:rsidRPr="00F24BF5" w:rsidRDefault="00F24BF5" w:rsidP="00F24BF5">
      <w:pPr>
        <w:spacing w:after="0" w:line="240" w:lineRule="auto"/>
        <w:rPr>
          <w:rStyle w:val="Courierforcode"/>
        </w:rPr>
      </w:pPr>
    </w:p>
    <w:p w14:paraId="1CC05BE1" w14:textId="77777777" w:rsidR="00F24BF5" w:rsidRPr="00F24BF5" w:rsidRDefault="00F24BF5" w:rsidP="00F24BF5">
      <w:pPr>
        <w:spacing w:after="0" w:line="240" w:lineRule="auto"/>
        <w:rPr>
          <w:rStyle w:val="Courierforcode"/>
        </w:rPr>
      </w:pPr>
      <w:r w:rsidRPr="00F24BF5">
        <w:rPr>
          <w:rStyle w:val="Courierforcode"/>
        </w:rPr>
        <w:t>footer</w:t>
      </w:r>
      <w:r w:rsidRPr="00F24BF5">
        <w:rPr>
          <w:rStyle w:val="Courierforcode"/>
        </w:rPr>
        <w:tab/>
        <w:t>{</w:t>
      </w:r>
    </w:p>
    <w:p w14:paraId="1A91915F" w14:textId="77777777" w:rsidR="00F24BF5" w:rsidRPr="00F24BF5" w:rsidRDefault="00F24BF5" w:rsidP="00F24BF5">
      <w:pPr>
        <w:spacing w:after="0" w:line="240" w:lineRule="auto"/>
        <w:rPr>
          <w:rStyle w:val="Courierforcode"/>
        </w:rPr>
      </w:pPr>
      <w:r w:rsidRPr="00F24BF5">
        <w:rPr>
          <w:rStyle w:val="Courierforcode"/>
        </w:rPr>
        <w:tab/>
        <w:t>border-top: 3px solid black;</w:t>
      </w:r>
    </w:p>
    <w:p w14:paraId="5D8299B0" w14:textId="77777777" w:rsidR="00F24BF5" w:rsidRPr="00F24BF5" w:rsidRDefault="00F24BF5" w:rsidP="00F24BF5">
      <w:pPr>
        <w:spacing w:after="0" w:line="240" w:lineRule="auto"/>
        <w:rPr>
          <w:rStyle w:val="Courierforcode"/>
        </w:rPr>
      </w:pPr>
      <w:r w:rsidRPr="00F24BF5">
        <w:rPr>
          <w:rStyle w:val="Courierforcode"/>
        </w:rPr>
        <w:t>padding: 1em;</w:t>
      </w:r>
    </w:p>
    <w:p w14:paraId="764EED45" w14:textId="77777777" w:rsidR="00F24BF5" w:rsidRPr="00F24BF5" w:rsidRDefault="00F24BF5" w:rsidP="00F24BF5">
      <w:pPr>
        <w:spacing w:after="0" w:line="240" w:lineRule="auto"/>
        <w:rPr>
          <w:rStyle w:val="Courierforcode"/>
        </w:rPr>
      </w:pPr>
      <w:r w:rsidRPr="00F24BF5">
        <w:rPr>
          <w:rStyle w:val="Courierforcode"/>
        </w:rPr>
        <w:tab/>
        <w:t>border-bottom: 3px solid black;</w:t>
      </w:r>
    </w:p>
    <w:p w14:paraId="4CF16554" w14:textId="77777777" w:rsidR="00F24BF5" w:rsidRPr="00F24BF5" w:rsidRDefault="00F24BF5" w:rsidP="00F24BF5">
      <w:pPr>
        <w:spacing w:after="0" w:line="240" w:lineRule="auto"/>
        <w:rPr>
          <w:rStyle w:val="Courierforcode"/>
        </w:rPr>
      </w:pPr>
      <w:r w:rsidRPr="00F24BF5">
        <w:rPr>
          <w:rStyle w:val="Courierforcode"/>
        </w:rPr>
        <w:tab/>
        <w:t>background-image: linear-</w:t>
      </w:r>
      <w:proofErr w:type="gramStart"/>
      <w:r w:rsidRPr="00F24BF5">
        <w:rPr>
          <w:rStyle w:val="Courierforcode"/>
        </w:rPr>
        <w:t>gradient(</w:t>
      </w:r>
      <w:proofErr w:type="gramEnd"/>
      <w:r w:rsidRPr="00F24BF5">
        <w:rPr>
          <w:rStyle w:val="Courierforcode"/>
        </w:rPr>
        <w:t>45deg, #000000 0%, #FF8033 25%, #FFFFFF 100%);</w:t>
      </w:r>
    </w:p>
    <w:p w14:paraId="63C92BB1" w14:textId="77777777" w:rsidR="00F24BF5" w:rsidRPr="00F24BF5" w:rsidRDefault="00F24BF5" w:rsidP="00F24BF5">
      <w:pPr>
        <w:spacing w:after="0" w:line="240" w:lineRule="auto"/>
        <w:rPr>
          <w:rStyle w:val="Courierforcode"/>
        </w:rPr>
      </w:pPr>
      <w:r w:rsidRPr="00F24BF5">
        <w:rPr>
          <w:rStyle w:val="Courierforcode"/>
        </w:rPr>
        <w:tab/>
        <w:t>background-image: -</w:t>
      </w:r>
      <w:proofErr w:type="spellStart"/>
      <w:r w:rsidRPr="00F24BF5">
        <w:rPr>
          <w:rStyle w:val="Courierforcode"/>
        </w:rPr>
        <w:t>webkit</w:t>
      </w:r>
      <w:proofErr w:type="spellEnd"/>
      <w:r w:rsidRPr="00F24BF5">
        <w:rPr>
          <w:rStyle w:val="Courierforcode"/>
        </w:rPr>
        <w:t>-linear-</w:t>
      </w:r>
      <w:proofErr w:type="gramStart"/>
      <w:r w:rsidRPr="00F24BF5">
        <w:rPr>
          <w:rStyle w:val="Courierforcode"/>
        </w:rPr>
        <w:t>gradient(</w:t>
      </w:r>
      <w:proofErr w:type="gramEnd"/>
      <w:r w:rsidRPr="00F24BF5">
        <w:rPr>
          <w:rStyle w:val="Courierforcode"/>
        </w:rPr>
        <w:t>45deg, #000000 0%, #FF8033 25%, #FFFFFF 100%);</w:t>
      </w:r>
    </w:p>
    <w:p w14:paraId="379E1FE2" w14:textId="77777777" w:rsidR="00F24BF5" w:rsidRPr="00F24BF5" w:rsidRDefault="00F24BF5" w:rsidP="00F24BF5">
      <w:pPr>
        <w:spacing w:after="0" w:line="240" w:lineRule="auto"/>
        <w:rPr>
          <w:rStyle w:val="Courierforcode"/>
        </w:rPr>
      </w:pPr>
      <w:r w:rsidRPr="00F24BF5">
        <w:rPr>
          <w:rStyle w:val="Courierforcode"/>
        </w:rPr>
        <w:tab/>
        <w:t>background-image: -</w:t>
      </w:r>
      <w:proofErr w:type="spellStart"/>
      <w:r w:rsidRPr="00F24BF5">
        <w:rPr>
          <w:rStyle w:val="Courierforcode"/>
        </w:rPr>
        <w:t>moz</w:t>
      </w:r>
      <w:proofErr w:type="spellEnd"/>
      <w:r w:rsidRPr="00F24BF5">
        <w:rPr>
          <w:rStyle w:val="Courierforcode"/>
        </w:rPr>
        <w:t>-linear-</w:t>
      </w:r>
      <w:proofErr w:type="gramStart"/>
      <w:r w:rsidRPr="00F24BF5">
        <w:rPr>
          <w:rStyle w:val="Courierforcode"/>
        </w:rPr>
        <w:t>gradient(</w:t>
      </w:r>
      <w:proofErr w:type="gramEnd"/>
      <w:r w:rsidRPr="00F24BF5">
        <w:rPr>
          <w:rStyle w:val="Courierforcode"/>
        </w:rPr>
        <w:t>45deg, #000000 0%, #FF8033 25%, #FFFFFF 100%);</w:t>
      </w:r>
    </w:p>
    <w:p w14:paraId="483A013C" w14:textId="77777777" w:rsidR="00F24BF5" w:rsidRPr="00F24BF5" w:rsidRDefault="00F24BF5" w:rsidP="00F24BF5">
      <w:pPr>
        <w:spacing w:after="0" w:line="240" w:lineRule="auto"/>
        <w:rPr>
          <w:rStyle w:val="Courierforcode"/>
        </w:rPr>
      </w:pPr>
      <w:r w:rsidRPr="00F24BF5">
        <w:rPr>
          <w:rStyle w:val="Courierforcode"/>
        </w:rPr>
        <w:tab/>
        <w:t>background-image: -o-linear-</w:t>
      </w:r>
      <w:proofErr w:type="gramStart"/>
      <w:r w:rsidRPr="00F24BF5">
        <w:rPr>
          <w:rStyle w:val="Courierforcode"/>
        </w:rPr>
        <w:t>gradient(</w:t>
      </w:r>
      <w:proofErr w:type="gramEnd"/>
      <w:r w:rsidRPr="00F24BF5">
        <w:rPr>
          <w:rStyle w:val="Courierforcode"/>
        </w:rPr>
        <w:t>45deg, #000000 0%, #FF8033 25%, #FFFFFF 100%);</w:t>
      </w:r>
    </w:p>
    <w:p w14:paraId="744E365B" w14:textId="77777777" w:rsidR="00F24BF5" w:rsidRPr="00F24BF5" w:rsidRDefault="00F24BF5" w:rsidP="00F24BF5">
      <w:pPr>
        <w:spacing w:after="0" w:line="240" w:lineRule="auto"/>
        <w:rPr>
          <w:rStyle w:val="Courierforcode"/>
        </w:rPr>
      </w:pPr>
    </w:p>
    <w:p w14:paraId="77883FE9" w14:textId="77777777" w:rsidR="00F24BF5" w:rsidRPr="00F24BF5" w:rsidRDefault="00F24BF5" w:rsidP="00F24BF5">
      <w:pPr>
        <w:spacing w:after="0" w:line="240" w:lineRule="auto"/>
        <w:rPr>
          <w:rStyle w:val="Courierforcode"/>
        </w:rPr>
      </w:pPr>
      <w:r w:rsidRPr="00F24BF5">
        <w:rPr>
          <w:rStyle w:val="Courierforcode"/>
        </w:rPr>
        <w:t>}</w:t>
      </w:r>
    </w:p>
    <w:p w14:paraId="4108BB6A" w14:textId="77777777" w:rsidR="00F24BF5" w:rsidRPr="00F24BF5" w:rsidRDefault="00F24BF5" w:rsidP="00F24BF5">
      <w:pPr>
        <w:spacing w:after="0" w:line="240" w:lineRule="auto"/>
        <w:rPr>
          <w:rStyle w:val="Courierforcode"/>
        </w:rPr>
      </w:pPr>
      <w:r w:rsidRPr="00F24BF5">
        <w:rPr>
          <w:rStyle w:val="Courierforcode"/>
        </w:rPr>
        <w:t>footer p {</w:t>
      </w:r>
    </w:p>
    <w:p w14:paraId="070AAF66" w14:textId="77777777" w:rsidR="00F24BF5" w:rsidRPr="00F24BF5" w:rsidRDefault="00F24BF5" w:rsidP="00F24BF5">
      <w:pPr>
        <w:spacing w:after="0" w:line="240" w:lineRule="auto"/>
        <w:rPr>
          <w:rStyle w:val="Courierforcode"/>
        </w:rPr>
      </w:pPr>
      <w:r w:rsidRPr="00F24BF5">
        <w:rPr>
          <w:rStyle w:val="Courierforcode"/>
        </w:rPr>
        <w:tab/>
        <w:t>text-align: center;</w:t>
      </w:r>
    </w:p>
    <w:p w14:paraId="3FF78005" w14:textId="77777777" w:rsidR="00F24BF5" w:rsidRPr="00F24BF5" w:rsidRDefault="00F24BF5" w:rsidP="00F24BF5">
      <w:pPr>
        <w:spacing w:after="0" w:line="240" w:lineRule="auto"/>
        <w:rPr>
          <w:rStyle w:val="Courierforcode"/>
        </w:rPr>
      </w:pPr>
      <w:r w:rsidRPr="00F24BF5">
        <w:rPr>
          <w:rStyle w:val="Courierforcode"/>
        </w:rPr>
        <w:tab/>
        <w:t>font-size: 50%;</w:t>
      </w:r>
    </w:p>
    <w:p w14:paraId="14F720DA" w14:textId="77777777" w:rsidR="00F24BF5" w:rsidRPr="00F24BF5" w:rsidRDefault="00F24BF5" w:rsidP="00F24BF5">
      <w:pPr>
        <w:spacing w:after="0" w:line="240" w:lineRule="auto"/>
        <w:rPr>
          <w:rStyle w:val="Courierforcode"/>
        </w:rPr>
      </w:pPr>
      <w:r w:rsidRPr="00F24BF5">
        <w:rPr>
          <w:rStyle w:val="Courierforcode"/>
        </w:rPr>
        <w:t>}</w:t>
      </w:r>
    </w:p>
    <w:p w14:paraId="7FBBACE3" w14:textId="7E2D0F90" w:rsidR="00F24BF5" w:rsidRDefault="00F24BF5" w:rsidP="00F24BF5">
      <w:pPr>
        <w:spacing w:after="0" w:line="240" w:lineRule="auto"/>
        <w:rPr>
          <w:rStyle w:val="IntenseReference"/>
        </w:rPr>
      </w:pPr>
      <w:r>
        <w:rPr>
          <w:rFonts w:cs="Arial"/>
        </w:rPr>
        <w:br w:type="page"/>
      </w:r>
    </w:p>
    <w:p w14:paraId="4ECA214B" w14:textId="47BD899B" w:rsidR="00D15554" w:rsidRDefault="00D15554" w:rsidP="00D15554">
      <w:pPr>
        <w:pStyle w:val="Heading1"/>
        <w:spacing w:before="0" w:after="120" w:line="240" w:lineRule="auto"/>
        <w:rPr>
          <w:rFonts w:cs="Arial"/>
        </w:rPr>
      </w:pPr>
      <w:bookmarkStart w:id="8" w:name="_Toc509227744"/>
      <w:r>
        <w:rPr>
          <w:noProof/>
        </w:rPr>
        <w:lastRenderedPageBreak/>
        <w:t xml:space="preserve">Chapter </w:t>
      </w:r>
      <w:r w:rsidR="00F24BF5">
        <w:rPr>
          <w:noProof/>
        </w:rPr>
        <w:t>6</w:t>
      </w:r>
      <w:r>
        <w:rPr>
          <w:noProof/>
        </w:rPr>
        <w:t>, Exercise</w:t>
      </w:r>
      <w:r w:rsidR="00AD4E38">
        <w:rPr>
          <w:noProof/>
        </w:rPr>
        <w:t>s</w:t>
      </w:r>
      <w:r>
        <w:rPr>
          <w:noProof/>
        </w:rPr>
        <w:t xml:space="preserve"> </w:t>
      </w:r>
      <w:r w:rsidR="00F24BF5">
        <w:rPr>
          <w:noProof/>
        </w:rPr>
        <w:t>6</w:t>
      </w:r>
      <w:r>
        <w:rPr>
          <w:noProof/>
        </w:rPr>
        <w:t>-1</w:t>
      </w:r>
      <w:r w:rsidR="00AD4E38">
        <w:rPr>
          <w:noProof/>
        </w:rPr>
        <w:t xml:space="preserve"> and 6-2</w:t>
      </w:r>
      <w:bookmarkEnd w:id="8"/>
    </w:p>
    <w:p w14:paraId="38FC412C" w14:textId="061CE718" w:rsidR="00917CCF" w:rsidRDefault="00502DEC" w:rsidP="009D3002">
      <w:pPr>
        <w:rPr>
          <w:rStyle w:val="IntenseReference"/>
        </w:rPr>
      </w:pPr>
      <w:r>
        <w:rPr>
          <w:b/>
          <w:bCs/>
          <w:noProof/>
          <w:color w:val="4472C4" w:themeColor="accent1"/>
          <w:spacing w:val="5"/>
          <w:sz w:val="16"/>
        </w:rPr>
        <w:drawing>
          <wp:anchor distT="0" distB="0" distL="114300" distR="114300" simplePos="0" relativeHeight="251664384" behindDoc="0" locked="0" layoutInCell="1" allowOverlap="1" wp14:anchorId="4343BEA7" wp14:editId="2E0AD2CB">
            <wp:simplePos x="0" y="0"/>
            <wp:positionH relativeFrom="column">
              <wp:posOffset>962660</wp:posOffset>
            </wp:positionH>
            <wp:positionV relativeFrom="paragraph">
              <wp:posOffset>1302675</wp:posOffset>
            </wp:positionV>
            <wp:extent cx="5309235" cy="6438900"/>
            <wp:effectExtent l="25400" t="25400" r="24765" b="38100"/>
            <wp:wrapTight wrapText="bothSides">
              <wp:wrapPolygon edited="0">
                <wp:start x="-103" y="-85"/>
                <wp:lineTo x="-103" y="21643"/>
                <wp:lineTo x="21597" y="21643"/>
                <wp:lineTo x="21597" y="-85"/>
                <wp:lineTo x="-103" y="-85"/>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_1Safari.png"/>
                    <pic:cNvPicPr/>
                  </pic:nvPicPr>
                  <pic:blipFill>
                    <a:blip r:embed="rId16">
                      <a:extLst>
                        <a:ext uri="{28A0092B-C50C-407E-A947-70E740481C1C}">
                          <a14:useLocalDpi xmlns:a14="http://schemas.microsoft.com/office/drawing/2010/main" val="0"/>
                        </a:ext>
                      </a:extLst>
                    </a:blip>
                    <a:stretch>
                      <a:fillRect/>
                    </a:stretch>
                  </pic:blipFill>
                  <pic:spPr>
                    <a:xfrm>
                      <a:off x="0" y="0"/>
                      <a:ext cx="5309235" cy="64389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82904">
        <w:t>Th</w:t>
      </w:r>
      <w:r w:rsidR="00AD4E38">
        <w:t>ese</w:t>
      </w:r>
      <w:r w:rsidR="00D15554">
        <w:t xml:space="preserve"> exercise</w:t>
      </w:r>
      <w:r w:rsidR="00AD4E38">
        <w:t>s</w:t>
      </w:r>
      <w:r w:rsidR="00D15554">
        <w:t xml:space="preserve"> </w:t>
      </w:r>
      <w:r w:rsidR="00AD4E38">
        <w:t>added a more complicated layout to the existing Town Hall web page</w:t>
      </w:r>
      <w:r w:rsidR="00930C81">
        <w:t>.</w:t>
      </w:r>
      <w:r>
        <w:t xml:space="preserve"> Within the HTML for the page, a section and an aside were assigned and floated side by side to create the two vertical sections of the layout. Additionally, within the section, an article was designated. Creating the article allowed for easy customizing of that portion of the layout, such as the addition of the top and bottom border and changes to the </w:t>
      </w:r>
      <w:r w:rsidRPr="00502DEC">
        <w:rPr>
          <w:rStyle w:val="Courierforcode"/>
        </w:rPr>
        <w:t>h2</w:t>
      </w:r>
      <w:r>
        <w:t xml:space="preserve"> and </w:t>
      </w:r>
      <w:r w:rsidRPr="00502DEC">
        <w:rPr>
          <w:rStyle w:val="Courierforcode"/>
        </w:rPr>
        <w:t>p</w:t>
      </w:r>
      <w:r>
        <w:t xml:space="preserve"> elements. For the most part, the other changes that were specified covered concepts addressed in previous exercises, reinforcing those concepts. </w:t>
      </w:r>
    </w:p>
    <w:p w14:paraId="1D0B01E4" w14:textId="0DABAA1F" w:rsidR="00917CCF" w:rsidRPr="00482904" w:rsidRDefault="00502DEC" w:rsidP="00917CCF">
      <w:pPr>
        <w:rPr>
          <w:rStyle w:val="IntenseReference"/>
        </w:rPr>
      </w:pPr>
      <w:r>
        <w:rPr>
          <w:rStyle w:val="IntenseReference"/>
        </w:rPr>
        <w:t>A screenshot</w:t>
      </w:r>
      <w:r w:rsidR="00917CCF">
        <w:rPr>
          <w:rStyle w:val="IntenseReference"/>
        </w:rPr>
        <w:t xml:space="preserve"> </w:t>
      </w:r>
      <w:r>
        <w:rPr>
          <w:rStyle w:val="IntenseReference"/>
        </w:rPr>
        <w:t>displaying the finished</w:t>
      </w:r>
      <w:r w:rsidR="00917CCF">
        <w:rPr>
          <w:rStyle w:val="IntenseReference"/>
        </w:rPr>
        <w:t xml:space="preserve"> page </w:t>
      </w:r>
      <w:r>
        <w:rPr>
          <w:rStyle w:val="IntenseReference"/>
        </w:rPr>
        <w:t xml:space="preserve">for Exercises </w:t>
      </w:r>
      <w:r w:rsidR="003D2B7B">
        <w:rPr>
          <w:rStyle w:val="IntenseReference"/>
        </w:rPr>
        <w:br/>
      </w:r>
      <w:r>
        <w:rPr>
          <w:rStyle w:val="IntenseReference"/>
        </w:rPr>
        <w:t xml:space="preserve">6-1 and 6-2, </w:t>
      </w:r>
      <w:r w:rsidR="003D2B7B">
        <w:rPr>
          <w:rStyle w:val="IntenseReference"/>
        </w:rPr>
        <w:t>viewed</w:t>
      </w:r>
      <w:r>
        <w:rPr>
          <w:rStyle w:val="IntenseReference"/>
        </w:rPr>
        <w:t xml:space="preserve"> in</w:t>
      </w:r>
      <w:r w:rsidR="00917CCF">
        <w:rPr>
          <w:rStyle w:val="IntenseReference"/>
        </w:rPr>
        <w:t xml:space="preserve"> </w:t>
      </w:r>
      <w:r w:rsidR="003D2B7B">
        <w:rPr>
          <w:rStyle w:val="IntenseReference"/>
        </w:rPr>
        <w:t>Safari</w:t>
      </w:r>
      <w:r w:rsidR="00917CCF">
        <w:rPr>
          <w:rStyle w:val="IntenseReference"/>
        </w:rPr>
        <w:t>.</w:t>
      </w:r>
    </w:p>
    <w:p w14:paraId="1F5993DA" w14:textId="77777777" w:rsidR="003D2B7B" w:rsidRDefault="003D2B7B">
      <w:pPr>
        <w:spacing w:after="0" w:line="240" w:lineRule="auto"/>
        <w:rPr>
          <w:rStyle w:val="IntenseReference"/>
        </w:rPr>
      </w:pPr>
      <w:r>
        <w:rPr>
          <w:rStyle w:val="IntenseReference"/>
        </w:rPr>
        <w:br w:type="page"/>
      </w:r>
    </w:p>
    <w:p w14:paraId="24B9582E" w14:textId="23A77738" w:rsidR="003D2B7B" w:rsidRPr="00482904" w:rsidRDefault="003D2B7B" w:rsidP="003D2B7B">
      <w:pPr>
        <w:rPr>
          <w:rStyle w:val="IntenseReference"/>
        </w:rPr>
      </w:pPr>
      <w:r>
        <w:rPr>
          <w:b/>
          <w:bCs/>
          <w:noProof/>
          <w:color w:val="4472C4" w:themeColor="accent1"/>
          <w:spacing w:val="5"/>
          <w:sz w:val="16"/>
        </w:rPr>
        <w:lastRenderedPageBreak/>
        <w:drawing>
          <wp:anchor distT="0" distB="0" distL="114300" distR="114300" simplePos="0" relativeHeight="251665408" behindDoc="0" locked="0" layoutInCell="1" allowOverlap="1" wp14:anchorId="3C24C992" wp14:editId="27C680A7">
            <wp:simplePos x="0" y="0"/>
            <wp:positionH relativeFrom="column">
              <wp:posOffset>-62865</wp:posOffset>
            </wp:positionH>
            <wp:positionV relativeFrom="paragraph">
              <wp:posOffset>0</wp:posOffset>
            </wp:positionV>
            <wp:extent cx="3729355" cy="4574540"/>
            <wp:effectExtent l="25400" t="25400" r="29845" b="22860"/>
            <wp:wrapTight wrapText="bothSides">
              <wp:wrapPolygon edited="0">
                <wp:start x="-147" y="-120"/>
                <wp:lineTo x="-147" y="21588"/>
                <wp:lineTo x="21626" y="21588"/>
                <wp:lineTo x="21626" y="-120"/>
                <wp:lineTo x="-147" y="-12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_1Chrome.png"/>
                    <pic:cNvPicPr/>
                  </pic:nvPicPr>
                  <pic:blipFill>
                    <a:blip r:embed="rId17">
                      <a:extLst>
                        <a:ext uri="{28A0092B-C50C-407E-A947-70E740481C1C}">
                          <a14:useLocalDpi xmlns:a14="http://schemas.microsoft.com/office/drawing/2010/main" val="0"/>
                        </a:ext>
                      </a:extLst>
                    </a:blip>
                    <a:stretch>
                      <a:fillRect/>
                    </a:stretch>
                  </pic:blipFill>
                  <pic:spPr>
                    <a:xfrm>
                      <a:off x="0" y="0"/>
                      <a:ext cx="3729355" cy="45745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Style w:val="IntenseReference"/>
        </w:rPr>
        <w:t>Screenshots displaying the finished page for Exercises 6-1 and 6-2 in Chrome (to the left) and Firefox (below).</w:t>
      </w:r>
    </w:p>
    <w:p w14:paraId="2268898C" w14:textId="1C4DC250" w:rsidR="003D2B7B" w:rsidRDefault="003D2B7B">
      <w:pPr>
        <w:spacing w:after="0" w:line="240" w:lineRule="auto"/>
        <w:rPr>
          <w:rStyle w:val="IntenseReference"/>
        </w:rPr>
      </w:pPr>
      <w:r>
        <w:rPr>
          <w:b/>
          <w:bCs/>
          <w:noProof/>
          <w:color w:val="4472C4" w:themeColor="accent1"/>
          <w:spacing w:val="5"/>
          <w:sz w:val="16"/>
        </w:rPr>
        <w:drawing>
          <wp:anchor distT="0" distB="0" distL="114300" distR="114300" simplePos="0" relativeHeight="251666432" behindDoc="0" locked="0" layoutInCell="1" allowOverlap="1" wp14:anchorId="2288AC49" wp14:editId="05424709">
            <wp:simplePos x="0" y="0"/>
            <wp:positionH relativeFrom="column">
              <wp:posOffset>2447685</wp:posOffset>
            </wp:positionH>
            <wp:positionV relativeFrom="paragraph">
              <wp:posOffset>3530766</wp:posOffset>
            </wp:positionV>
            <wp:extent cx="3745230" cy="4529455"/>
            <wp:effectExtent l="25400" t="25400" r="13970" b="17145"/>
            <wp:wrapTight wrapText="bothSides">
              <wp:wrapPolygon edited="0">
                <wp:start x="-146" y="-121"/>
                <wp:lineTo x="-146" y="21561"/>
                <wp:lineTo x="21534" y="21561"/>
                <wp:lineTo x="21534" y="-121"/>
                <wp:lineTo x="-146" y="-121"/>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_1Firefox.png"/>
                    <pic:cNvPicPr/>
                  </pic:nvPicPr>
                  <pic:blipFill>
                    <a:blip r:embed="rId18">
                      <a:extLst>
                        <a:ext uri="{28A0092B-C50C-407E-A947-70E740481C1C}">
                          <a14:useLocalDpi xmlns:a14="http://schemas.microsoft.com/office/drawing/2010/main" val="0"/>
                        </a:ext>
                      </a:extLst>
                    </a:blip>
                    <a:stretch>
                      <a:fillRect/>
                    </a:stretch>
                  </pic:blipFill>
                  <pic:spPr>
                    <a:xfrm>
                      <a:off x="0" y="0"/>
                      <a:ext cx="3745230" cy="45294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Style w:val="IntenseReference"/>
        </w:rPr>
        <w:br w:type="page"/>
      </w:r>
    </w:p>
    <w:p w14:paraId="26924B33" w14:textId="317DC34E" w:rsidR="00494CFC" w:rsidRPr="00482904" w:rsidRDefault="00494CFC" w:rsidP="00D15554">
      <w:pPr>
        <w:rPr>
          <w:rStyle w:val="IntenseReference"/>
        </w:rPr>
      </w:pPr>
      <w:r w:rsidRPr="00482904">
        <w:rPr>
          <w:rStyle w:val="IntenseReference"/>
        </w:rPr>
        <w:lastRenderedPageBreak/>
        <w:t xml:space="preserve">The HTML for Chapter </w:t>
      </w:r>
      <w:r w:rsidR="003D2B7B">
        <w:rPr>
          <w:rStyle w:val="IntenseReference"/>
        </w:rPr>
        <w:t>6</w:t>
      </w:r>
      <w:r w:rsidRPr="00482904">
        <w:rPr>
          <w:rStyle w:val="IntenseReference"/>
        </w:rPr>
        <w:t>, Exercise</w:t>
      </w:r>
      <w:r w:rsidR="003D2B7B">
        <w:rPr>
          <w:rStyle w:val="IntenseReference"/>
        </w:rPr>
        <w:t>s</w:t>
      </w:r>
      <w:r w:rsidRPr="00482904">
        <w:rPr>
          <w:rStyle w:val="IntenseReference"/>
        </w:rPr>
        <w:t xml:space="preserve"> </w:t>
      </w:r>
      <w:r w:rsidR="003D2B7B">
        <w:rPr>
          <w:rStyle w:val="IntenseReference"/>
        </w:rPr>
        <w:t>6</w:t>
      </w:r>
      <w:r w:rsidRPr="00482904">
        <w:rPr>
          <w:rStyle w:val="IntenseReference"/>
        </w:rPr>
        <w:t>-1</w:t>
      </w:r>
      <w:r w:rsidR="003D2B7B">
        <w:rPr>
          <w:rStyle w:val="IntenseReference"/>
        </w:rPr>
        <w:t xml:space="preserve"> and 6-2</w:t>
      </w:r>
    </w:p>
    <w:p w14:paraId="40B22819" w14:textId="77777777" w:rsidR="002B5B9D" w:rsidRPr="002B5B9D" w:rsidRDefault="002B5B9D" w:rsidP="002B5B9D">
      <w:pPr>
        <w:spacing w:after="0" w:line="240" w:lineRule="auto"/>
        <w:rPr>
          <w:rStyle w:val="Courierforcode"/>
        </w:rPr>
      </w:pPr>
      <w:proofErr w:type="gramStart"/>
      <w:r w:rsidRPr="002B5B9D">
        <w:rPr>
          <w:rStyle w:val="Courierforcode"/>
        </w:rPr>
        <w:t>&lt;!DOCTYPE</w:t>
      </w:r>
      <w:proofErr w:type="gramEnd"/>
      <w:r w:rsidRPr="002B5B9D">
        <w:rPr>
          <w:rStyle w:val="Courierforcode"/>
        </w:rPr>
        <w:t xml:space="preserve"> html&gt;</w:t>
      </w:r>
    </w:p>
    <w:p w14:paraId="0DB922F3" w14:textId="77777777" w:rsidR="002B5B9D" w:rsidRPr="002B5B9D" w:rsidRDefault="002B5B9D" w:rsidP="002B5B9D">
      <w:pPr>
        <w:spacing w:after="0" w:line="240" w:lineRule="auto"/>
        <w:rPr>
          <w:rStyle w:val="Courierforcode"/>
        </w:rPr>
      </w:pPr>
      <w:r w:rsidRPr="002B5B9D">
        <w:rPr>
          <w:rStyle w:val="Courierforcode"/>
        </w:rPr>
        <w:t xml:space="preserve">&lt;html </w:t>
      </w:r>
      <w:proofErr w:type="spellStart"/>
      <w:r w:rsidRPr="002B5B9D">
        <w:rPr>
          <w:rStyle w:val="Courierforcode"/>
        </w:rPr>
        <w:t>lang</w:t>
      </w:r>
      <w:proofErr w:type="spellEnd"/>
      <w:r w:rsidRPr="002B5B9D">
        <w:rPr>
          <w:rStyle w:val="Courierforcode"/>
        </w:rPr>
        <w:t>="</w:t>
      </w:r>
      <w:proofErr w:type="spellStart"/>
      <w:r w:rsidRPr="002B5B9D">
        <w:rPr>
          <w:rStyle w:val="Courierforcode"/>
        </w:rPr>
        <w:t>en</w:t>
      </w:r>
      <w:proofErr w:type="spellEnd"/>
      <w:r w:rsidRPr="002B5B9D">
        <w:rPr>
          <w:rStyle w:val="Courierforcode"/>
        </w:rPr>
        <w:t>"&gt;</w:t>
      </w:r>
    </w:p>
    <w:p w14:paraId="127E6BEB" w14:textId="77777777" w:rsidR="002B5B9D" w:rsidRPr="002B5B9D" w:rsidRDefault="002B5B9D" w:rsidP="002B5B9D">
      <w:pPr>
        <w:spacing w:after="0" w:line="240" w:lineRule="auto"/>
        <w:rPr>
          <w:rStyle w:val="Courierforcode"/>
        </w:rPr>
      </w:pPr>
    </w:p>
    <w:p w14:paraId="16FECD39" w14:textId="77777777" w:rsidR="002B5B9D" w:rsidRPr="002B5B9D" w:rsidRDefault="002B5B9D" w:rsidP="002B5B9D">
      <w:pPr>
        <w:spacing w:after="0" w:line="240" w:lineRule="auto"/>
        <w:rPr>
          <w:rStyle w:val="Courierforcode"/>
        </w:rPr>
      </w:pPr>
      <w:r w:rsidRPr="002B5B9D">
        <w:rPr>
          <w:rStyle w:val="Courierforcode"/>
        </w:rPr>
        <w:t>&lt;head&gt;</w:t>
      </w:r>
    </w:p>
    <w:p w14:paraId="4813B5AF" w14:textId="77777777" w:rsidR="002B5B9D" w:rsidRPr="002B5B9D" w:rsidRDefault="002B5B9D" w:rsidP="002B5B9D">
      <w:pPr>
        <w:spacing w:after="0" w:line="240" w:lineRule="auto"/>
        <w:rPr>
          <w:rStyle w:val="Courierforcode"/>
        </w:rPr>
      </w:pPr>
      <w:r w:rsidRPr="002B5B9D">
        <w:rPr>
          <w:rStyle w:val="Courierforcode"/>
        </w:rPr>
        <w:tab/>
        <w:t>&lt;meta charset="utf-8"&gt;</w:t>
      </w:r>
    </w:p>
    <w:p w14:paraId="372DDA55" w14:textId="77777777" w:rsidR="002B5B9D" w:rsidRPr="002B5B9D" w:rsidRDefault="002B5B9D" w:rsidP="002B5B9D">
      <w:pPr>
        <w:spacing w:after="0" w:line="240" w:lineRule="auto"/>
        <w:rPr>
          <w:rStyle w:val="Courierforcode"/>
        </w:rPr>
      </w:pPr>
      <w:r w:rsidRPr="002B5B9D">
        <w:rPr>
          <w:rStyle w:val="Courierforcode"/>
        </w:rPr>
        <w:tab/>
        <w:t>&lt;title&gt;San Joaquin Valley Town Hall&lt;/title&gt;</w:t>
      </w:r>
    </w:p>
    <w:p w14:paraId="751DCDF6" w14:textId="77777777" w:rsidR="002B5B9D" w:rsidRPr="002B5B9D" w:rsidRDefault="002B5B9D" w:rsidP="002B5B9D">
      <w:pPr>
        <w:spacing w:after="0" w:line="240" w:lineRule="auto"/>
        <w:rPr>
          <w:rStyle w:val="Courierforcode"/>
        </w:rPr>
      </w:pPr>
      <w:r w:rsidRPr="002B5B9D">
        <w:rPr>
          <w:rStyle w:val="Courierforcode"/>
        </w:rPr>
        <w:tab/>
        <w:t xml:space="preserve">&lt;link </w:t>
      </w:r>
      <w:proofErr w:type="spellStart"/>
      <w:r w:rsidRPr="002B5B9D">
        <w:rPr>
          <w:rStyle w:val="Courierforcode"/>
        </w:rPr>
        <w:t>rel</w:t>
      </w:r>
      <w:proofErr w:type="spellEnd"/>
      <w:r w:rsidRPr="002B5B9D">
        <w:rPr>
          <w:rStyle w:val="Courierforcode"/>
        </w:rPr>
        <w:t xml:space="preserve">="shortcut icon" </w:t>
      </w:r>
      <w:proofErr w:type="spellStart"/>
      <w:r w:rsidRPr="002B5B9D">
        <w:rPr>
          <w:rStyle w:val="Courierforcode"/>
        </w:rPr>
        <w:t>href</w:t>
      </w:r>
      <w:proofErr w:type="spellEnd"/>
      <w:r w:rsidRPr="002B5B9D">
        <w:rPr>
          <w:rStyle w:val="Courierforcode"/>
        </w:rPr>
        <w:t>="images/favicon.ico"&gt;</w:t>
      </w:r>
    </w:p>
    <w:p w14:paraId="13734377" w14:textId="77777777" w:rsidR="002B5B9D" w:rsidRPr="002B5B9D" w:rsidRDefault="002B5B9D" w:rsidP="002B5B9D">
      <w:pPr>
        <w:spacing w:after="0" w:line="240" w:lineRule="auto"/>
        <w:rPr>
          <w:rStyle w:val="Courierforcode"/>
        </w:rPr>
      </w:pPr>
      <w:r w:rsidRPr="002B5B9D">
        <w:rPr>
          <w:rStyle w:val="Courierforcode"/>
        </w:rPr>
        <w:tab/>
        <w:t xml:space="preserve">&lt;link </w:t>
      </w:r>
      <w:proofErr w:type="spellStart"/>
      <w:r w:rsidRPr="002B5B9D">
        <w:rPr>
          <w:rStyle w:val="Courierforcode"/>
        </w:rPr>
        <w:t>rel</w:t>
      </w:r>
      <w:proofErr w:type="spellEnd"/>
      <w:r w:rsidRPr="002B5B9D">
        <w:rPr>
          <w:rStyle w:val="Courierforcode"/>
        </w:rPr>
        <w:t xml:space="preserve">="stylesheet" </w:t>
      </w:r>
      <w:proofErr w:type="spellStart"/>
      <w:r w:rsidRPr="002B5B9D">
        <w:rPr>
          <w:rStyle w:val="Courierforcode"/>
        </w:rPr>
        <w:t>href</w:t>
      </w:r>
      <w:proofErr w:type="spellEnd"/>
      <w:r w:rsidRPr="002B5B9D">
        <w:rPr>
          <w:rStyle w:val="Courierforcode"/>
        </w:rPr>
        <w:t>="styles/normalize.css"&gt;</w:t>
      </w:r>
    </w:p>
    <w:p w14:paraId="47EFF1B0" w14:textId="77777777" w:rsidR="002B5B9D" w:rsidRPr="002B5B9D" w:rsidRDefault="002B5B9D" w:rsidP="002B5B9D">
      <w:pPr>
        <w:spacing w:after="0" w:line="240" w:lineRule="auto"/>
        <w:rPr>
          <w:rStyle w:val="Courierforcode"/>
        </w:rPr>
      </w:pPr>
      <w:r w:rsidRPr="002B5B9D">
        <w:rPr>
          <w:rStyle w:val="Courierforcode"/>
        </w:rPr>
        <w:tab/>
        <w:t xml:space="preserve">&lt;link </w:t>
      </w:r>
      <w:proofErr w:type="spellStart"/>
      <w:r w:rsidRPr="002B5B9D">
        <w:rPr>
          <w:rStyle w:val="Courierforcode"/>
        </w:rPr>
        <w:t>rel</w:t>
      </w:r>
      <w:proofErr w:type="spellEnd"/>
      <w:r w:rsidRPr="002B5B9D">
        <w:rPr>
          <w:rStyle w:val="Courierforcode"/>
        </w:rPr>
        <w:t xml:space="preserve">="stylesheet" </w:t>
      </w:r>
      <w:proofErr w:type="spellStart"/>
      <w:r w:rsidRPr="002B5B9D">
        <w:rPr>
          <w:rStyle w:val="Courierforcode"/>
        </w:rPr>
        <w:t>href</w:t>
      </w:r>
      <w:proofErr w:type="spellEnd"/>
      <w:r w:rsidRPr="002B5B9D">
        <w:rPr>
          <w:rStyle w:val="Courierforcode"/>
        </w:rPr>
        <w:t>="styles/main.css"&gt;</w:t>
      </w:r>
    </w:p>
    <w:p w14:paraId="5B17D563" w14:textId="77777777" w:rsidR="002B5B9D" w:rsidRPr="002B5B9D" w:rsidRDefault="002B5B9D" w:rsidP="002B5B9D">
      <w:pPr>
        <w:spacing w:after="0" w:line="240" w:lineRule="auto"/>
        <w:rPr>
          <w:rStyle w:val="Courierforcode"/>
        </w:rPr>
      </w:pPr>
      <w:r w:rsidRPr="002B5B9D">
        <w:rPr>
          <w:rStyle w:val="Courierforcode"/>
        </w:rPr>
        <w:t>&lt;/head&gt;</w:t>
      </w:r>
    </w:p>
    <w:p w14:paraId="3C6218BF" w14:textId="77777777" w:rsidR="002B5B9D" w:rsidRPr="002B5B9D" w:rsidRDefault="002B5B9D" w:rsidP="002B5B9D">
      <w:pPr>
        <w:spacing w:after="0" w:line="240" w:lineRule="auto"/>
        <w:rPr>
          <w:rStyle w:val="Courierforcode"/>
        </w:rPr>
      </w:pPr>
    </w:p>
    <w:p w14:paraId="1A5C32CD" w14:textId="77777777" w:rsidR="002B5B9D" w:rsidRPr="002B5B9D" w:rsidRDefault="002B5B9D" w:rsidP="002B5B9D">
      <w:pPr>
        <w:spacing w:after="0" w:line="240" w:lineRule="auto"/>
        <w:rPr>
          <w:rStyle w:val="Courierforcode"/>
        </w:rPr>
      </w:pPr>
      <w:r w:rsidRPr="002B5B9D">
        <w:rPr>
          <w:rStyle w:val="Courierforcode"/>
        </w:rPr>
        <w:t>&lt;body&gt;</w:t>
      </w:r>
    </w:p>
    <w:p w14:paraId="5E15AD06" w14:textId="77777777" w:rsidR="002B5B9D" w:rsidRPr="002B5B9D" w:rsidRDefault="002B5B9D" w:rsidP="002B5B9D">
      <w:pPr>
        <w:spacing w:after="0" w:line="240" w:lineRule="auto"/>
        <w:rPr>
          <w:rStyle w:val="Courierforcode"/>
        </w:rPr>
      </w:pPr>
      <w:r w:rsidRPr="002B5B9D">
        <w:rPr>
          <w:rStyle w:val="Courierforcode"/>
        </w:rPr>
        <w:tab/>
      </w:r>
    </w:p>
    <w:p w14:paraId="009BB51F" w14:textId="77777777" w:rsidR="002B5B9D" w:rsidRPr="002B5B9D" w:rsidRDefault="002B5B9D" w:rsidP="002B5B9D">
      <w:pPr>
        <w:spacing w:after="0" w:line="240" w:lineRule="auto"/>
        <w:rPr>
          <w:rStyle w:val="Courierforcode"/>
        </w:rPr>
      </w:pPr>
      <w:r w:rsidRPr="002B5B9D">
        <w:rPr>
          <w:rStyle w:val="Courierforcode"/>
        </w:rPr>
        <w:tab/>
        <w:t>&lt;header&gt;</w:t>
      </w:r>
    </w:p>
    <w:p w14:paraId="708015FD"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w:t>
      </w:r>
      <w:proofErr w:type="spellStart"/>
      <w:r w:rsidRPr="002B5B9D">
        <w:rPr>
          <w:rStyle w:val="Courierforcode"/>
        </w:rPr>
        <w:t>img</w:t>
      </w:r>
      <w:proofErr w:type="spellEnd"/>
      <w:r w:rsidRPr="002B5B9D">
        <w:rPr>
          <w:rStyle w:val="Courierforcode"/>
        </w:rPr>
        <w:t xml:space="preserve"> </w:t>
      </w:r>
      <w:proofErr w:type="spellStart"/>
      <w:r w:rsidRPr="002B5B9D">
        <w:rPr>
          <w:rStyle w:val="Courierforcode"/>
        </w:rPr>
        <w:t>src</w:t>
      </w:r>
      <w:proofErr w:type="spellEnd"/>
      <w:r w:rsidRPr="002B5B9D">
        <w:rPr>
          <w:rStyle w:val="Courierforcode"/>
        </w:rPr>
        <w:t>="images/town_hall_logo.gif" alt="Town Hall Logo" height="80"&gt;</w:t>
      </w:r>
    </w:p>
    <w:p w14:paraId="7CD87FCC"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&lt;h2&gt;San Joaquin Valley Town Hall&lt;/h2&gt;</w:t>
      </w:r>
    </w:p>
    <w:p w14:paraId="18ABA847"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&lt;h3&gt;Celebrating our &lt;span class="shadow"&gt;75&lt;sup&gt;</w:t>
      </w:r>
      <w:proofErr w:type="spellStart"/>
      <w:r w:rsidRPr="002B5B9D">
        <w:rPr>
          <w:rStyle w:val="Courierforcode"/>
        </w:rPr>
        <w:t>th</w:t>
      </w:r>
      <w:proofErr w:type="spellEnd"/>
      <w:r w:rsidRPr="002B5B9D">
        <w:rPr>
          <w:rStyle w:val="Courierforcode"/>
        </w:rPr>
        <w:t>&lt;/sup&gt;&lt;/span&gt; Year&lt;/h3&gt;</w:t>
      </w:r>
    </w:p>
    <w:p w14:paraId="0C636651"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r>
    </w:p>
    <w:p w14:paraId="5C58DF95" w14:textId="77777777" w:rsidR="002B5B9D" w:rsidRPr="002B5B9D" w:rsidRDefault="002B5B9D" w:rsidP="002B5B9D">
      <w:pPr>
        <w:spacing w:after="0" w:line="240" w:lineRule="auto"/>
        <w:rPr>
          <w:rStyle w:val="Courierforcode"/>
        </w:rPr>
      </w:pPr>
      <w:r w:rsidRPr="002B5B9D">
        <w:rPr>
          <w:rStyle w:val="Courierforcode"/>
        </w:rPr>
        <w:tab/>
        <w:t>&lt;/header&gt;</w:t>
      </w:r>
    </w:p>
    <w:p w14:paraId="58862CC5" w14:textId="77777777" w:rsidR="002B5B9D" w:rsidRPr="002B5B9D" w:rsidRDefault="002B5B9D" w:rsidP="002B5B9D">
      <w:pPr>
        <w:spacing w:after="0" w:line="240" w:lineRule="auto"/>
        <w:rPr>
          <w:rStyle w:val="Courierforcode"/>
        </w:rPr>
      </w:pPr>
    </w:p>
    <w:p w14:paraId="2E707302" w14:textId="77777777" w:rsidR="002B5B9D" w:rsidRPr="002B5B9D" w:rsidRDefault="002B5B9D" w:rsidP="002B5B9D">
      <w:pPr>
        <w:spacing w:after="0" w:line="240" w:lineRule="auto"/>
        <w:rPr>
          <w:rStyle w:val="Courierforcode"/>
        </w:rPr>
      </w:pPr>
    </w:p>
    <w:p w14:paraId="2AF8EDB8" w14:textId="77777777" w:rsidR="002B5B9D" w:rsidRPr="002B5B9D" w:rsidRDefault="002B5B9D" w:rsidP="002B5B9D">
      <w:pPr>
        <w:spacing w:after="0" w:line="240" w:lineRule="auto"/>
        <w:rPr>
          <w:rStyle w:val="Courierforcode"/>
        </w:rPr>
      </w:pPr>
      <w:r w:rsidRPr="002B5B9D">
        <w:rPr>
          <w:rStyle w:val="Courierforcode"/>
        </w:rPr>
        <w:tab/>
        <w:t>&lt;main&gt;</w:t>
      </w:r>
    </w:p>
    <w:p w14:paraId="2AC46517"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&lt;section&gt;</w:t>
      </w:r>
    </w:p>
    <w:p w14:paraId="4B66F481" w14:textId="77777777" w:rsidR="002B5B9D" w:rsidRPr="002B5B9D" w:rsidRDefault="002B5B9D" w:rsidP="002B5B9D">
      <w:pPr>
        <w:spacing w:after="0" w:line="240" w:lineRule="auto"/>
        <w:rPr>
          <w:rStyle w:val="Courierforcode"/>
        </w:rPr>
      </w:pPr>
    </w:p>
    <w:p w14:paraId="47BEC7D6"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&lt;h2&gt;Our Mission&lt;/h2&gt;</w:t>
      </w:r>
    </w:p>
    <w:p w14:paraId="7D0547D0" w14:textId="77777777" w:rsidR="002B5B9D" w:rsidRPr="002B5B9D" w:rsidRDefault="002B5B9D" w:rsidP="002B5B9D">
      <w:pPr>
        <w:spacing w:after="0" w:line="240" w:lineRule="auto"/>
        <w:rPr>
          <w:rStyle w:val="Courierforcode"/>
        </w:rPr>
      </w:pPr>
    </w:p>
    <w:p w14:paraId="4EA0E60E"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&lt;p&gt;San Joaquin Valley Town Hall is a non-profit organization that is run by an all-volunteer board of directors. Our mission is to bring nationally and internationally renowned, thought-provoking speakers who inform, educate, and entertain our audience! As one or our members told us:&lt;/p&gt;</w:t>
      </w:r>
    </w:p>
    <w:p w14:paraId="0DA68BB8" w14:textId="77777777" w:rsidR="002B5B9D" w:rsidRPr="002B5B9D" w:rsidRDefault="002B5B9D" w:rsidP="002B5B9D">
      <w:pPr>
        <w:spacing w:after="0" w:line="240" w:lineRule="auto"/>
        <w:rPr>
          <w:rStyle w:val="Courierforcode"/>
        </w:rPr>
      </w:pPr>
    </w:p>
    <w:p w14:paraId="494AC325"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w:t>
      </w:r>
      <w:proofErr w:type="spellStart"/>
      <w:r w:rsidRPr="002B5B9D">
        <w:rPr>
          <w:rStyle w:val="Courierforcode"/>
        </w:rPr>
        <w:t>blockquote</w:t>
      </w:r>
      <w:proofErr w:type="spellEnd"/>
      <w:r w:rsidRPr="002B5B9D">
        <w:rPr>
          <w:rStyle w:val="Courierforcode"/>
        </w:rPr>
        <w:t>&gt;&amp;</w:t>
      </w:r>
      <w:proofErr w:type="spellStart"/>
      <w:proofErr w:type="gramStart"/>
      <w:r w:rsidRPr="002B5B9D">
        <w:rPr>
          <w:rStyle w:val="Courierforcode"/>
        </w:rPr>
        <w:t>ldquo;Each</w:t>
      </w:r>
      <w:proofErr w:type="spellEnd"/>
      <w:proofErr w:type="gramEnd"/>
      <w:r w:rsidRPr="002B5B9D">
        <w:rPr>
          <w:rStyle w:val="Courierforcode"/>
        </w:rPr>
        <w:t xml:space="preserve"> year I give a ticket package to each of our family members. I think of it as the gift of knowledge...and that is </w:t>
      </w:r>
      <w:proofErr w:type="gramStart"/>
      <w:r w:rsidRPr="002B5B9D">
        <w:rPr>
          <w:rStyle w:val="Courierforcode"/>
        </w:rPr>
        <w:t>priceless.&amp;</w:t>
      </w:r>
      <w:proofErr w:type="spellStart"/>
      <w:proofErr w:type="gramEnd"/>
      <w:r w:rsidRPr="002B5B9D">
        <w:rPr>
          <w:rStyle w:val="Courierforcode"/>
        </w:rPr>
        <w:t>rdquo</w:t>
      </w:r>
      <w:proofErr w:type="spellEnd"/>
      <w:r w:rsidRPr="002B5B9D">
        <w:rPr>
          <w:rStyle w:val="Courierforcode"/>
        </w:rPr>
        <w:t>;&lt;/</w:t>
      </w:r>
      <w:proofErr w:type="spellStart"/>
      <w:r w:rsidRPr="002B5B9D">
        <w:rPr>
          <w:rStyle w:val="Courierforcode"/>
        </w:rPr>
        <w:t>blockquote</w:t>
      </w:r>
      <w:proofErr w:type="spellEnd"/>
      <w:r w:rsidRPr="002B5B9D">
        <w:rPr>
          <w:rStyle w:val="Courierforcode"/>
        </w:rPr>
        <w:t>&gt;</w:t>
      </w:r>
    </w:p>
    <w:p w14:paraId="542D5036" w14:textId="77777777" w:rsidR="002B5B9D" w:rsidRPr="002B5B9D" w:rsidRDefault="002B5B9D" w:rsidP="002B5B9D">
      <w:pPr>
        <w:spacing w:after="0" w:line="240" w:lineRule="auto"/>
        <w:rPr>
          <w:rStyle w:val="Courierforcode"/>
        </w:rPr>
      </w:pPr>
    </w:p>
    <w:p w14:paraId="696B056D" w14:textId="77777777" w:rsidR="002B5B9D" w:rsidRPr="002B5B9D" w:rsidRDefault="002B5B9D" w:rsidP="002B5B9D">
      <w:pPr>
        <w:spacing w:after="0" w:line="240" w:lineRule="auto"/>
        <w:rPr>
          <w:rStyle w:val="Courierforcode"/>
        </w:rPr>
      </w:pPr>
    </w:p>
    <w:p w14:paraId="49BC1052" w14:textId="77777777" w:rsidR="002B5B9D" w:rsidRPr="002B5B9D" w:rsidRDefault="002B5B9D" w:rsidP="002B5B9D">
      <w:pPr>
        <w:spacing w:after="0" w:line="240" w:lineRule="auto"/>
        <w:rPr>
          <w:rStyle w:val="Courierforcode"/>
        </w:rPr>
      </w:pPr>
      <w:r w:rsidRPr="002B5B9D">
        <w:rPr>
          <w:rStyle w:val="Courierforcode"/>
        </w:rPr>
        <w:t>&lt;h1&gt;Speaker of the Month&lt;/h1&gt;</w:t>
      </w:r>
    </w:p>
    <w:p w14:paraId="4ECAFEF1" w14:textId="77777777" w:rsidR="002B5B9D" w:rsidRPr="002B5B9D" w:rsidRDefault="002B5B9D" w:rsidP="002B5B9D">
      <w:pPr>
        <w:spacing w:after="0" w:line="240" w:lineRule="auto"/>
        <w:rPr>
          <w:rStyle w:val="Courierforcode"/>
        </w:rPr>
      </w:pPr>
      <w:r w:rsidRPr="002B5B9D">
        <w:rPr>
          <w:rStyle w:val="Courierforcode"/>
        </w:rPr>
        <w:t>&lt;article&gt;</w:t>
      </w:r>
    </w:p>
    <w:p w14:paraId="5CA345A1" w14:textId="77777777" w:rsidR="002B5B9D" w:rsidRPr="002B5B9D" w:rsidRDefault="002B5B9D" w:rsidP="002B5B9D">
      <w:pPr>
        <w:spacing w:after="0" w:line="240" w:lineRule="auto"/>
        <w:rPr>
          <w:rStyle w:val="Courierforcode"/>
        </w:rPr>
      </w:pPr>
      <w:r w:rsidRPr="002B5B9D">
        <w:rPr>
          <w:rStyle w:val="Courierforcode"/>
        </w:rPr>
        <w:t>&lt;h2&gt;Fossil Threads in the Web of Life&lt;/h2&gt;</w:t>
      </w:r>
    </w:p>
    <w:p w14:paraId="7EB328C5" w14:textId="77777777" w:rsidR="002B5B9D" w:rsidRPr="002B5B9D" w:rsidRDefault="002B5B9D" w:rsidP="002B5B9D">
      <w:pPr>
        <w:spacing w:after="0" w:line="240" w:lineRule="auto"/>
        <w:rPr>
          <w:rStyle w:val="Courierforcode"/>
        </w:rPr>
      </w:pPr>
      <w:r w:rsidRPr="002B5B9D">
        <w:rPr>
          <w:rStyle w:val="Courierforcode"/>
        </w:rPr>
        <w:tab/>
        <w:t>&lt;</w:t>
      </w:r>
      <w:proofErr w:type="spellStart"/>
      <w:r w:rsidRPr="002B5B9D">
        <w:rPr>
          <w:rStyle w:val="Courierforcode"/>
        </w:rPr>
        <w:t>img</w:t>
      </w:r>
      <w:proofErr w:type="spellEnd"/>
      <w:r w:rsidRPr="002B5B9D">
        <w:rPr>
          <w:rStyle w:val="Courierforcode"/>
        </w:rPr>
        <w:t xml:space="preserve"> </w:t>
      </w:r>
      <w:proofErr w:type="spellStart"/>
      <w:r w:rsidRPr="002B5B9D">
        <w:rPr>
          <w:rStyle w:val="Courierforcode"/>
        </w:rPr>
        <w:t>src</w:t>
      </w:r>
      <w:proofErr w:type="spellEnd"/>
      <w:r w:rsidRPr="002B5B9D">
        <w:rPr>
          <w:rStyle w:val="Courierforcode"/>
        </w:rPr>
        <w:t>="images/sampson_dinosaur.jpg" alt="Sampson and dinosaur"&gt;</w:t>
      </w:r>
    </w:p>
    <w:p w14:paraId="3A30145D" w14:textId="77777777" w:rsidR="002B5B9D" w:rsidRPr="002B5B9D" w:rsidRDefault="002B5B9D" w:rsidP="002B5B9D">
      <w:pPr>
        <w:spacing w:after="0" w:line="240" w:lineRule="auto"/>
        <w:rPr>
          <w:rStyle w:val="Courierforcode"/>
        </w:rPr>
      </w:pPr>
      <w:r w:rsidRPr="002B5B9D">
        <w:rPr>
          <w:rStyle w:val="Courierforcode"/>
        </w:rPr>
        <w:t>&lt;h3&gt;February 15, 2012&lt;</w:t>
      </w:r>
      <w:proofErr w:type="spellStart"/>
      <w:r w:rsidRPr="002B5B9D">
        <w:rPr>
          <w:rStyle w:val="Courierforcode"/>
        </w:rPr>
        <w:t>br</w:t>
      </w:r>
      <w:proofErr w:type="spellEnd"/>
      <w:r w:rsidRPr="002B5B9D">
        <w:rPr>
          <w:rStyle w:val="Courierforcode"/>
        </w:rPr>
        <w:t>&gt;</w:t>
      </w:r>
    </w:p>
    <w:p w14:paraId="618A04EE" w14:textId="77777777" w:rsidR="002B5B9D" w:rsidRPr="002B5B9D" w:rsidRDefault="002B5B9D" w:rsidP="002B5B9D">
      <w:pPr>
        <w:spacing w:after="0" w:line="240" w:lineRule="auto"/>
        <w:rPr>
          <w:rStyle w:val="Courierforcode"/>
        </w:rPr>
      </w:pPr>
      <w:r w:rsidRPr="002B5B9D">
        <w:rPr>
          <w:rStyle w:val="Courierforcode"/>
        </w:rPr>
        <w:t>Scott Sampson&lt;/h3&gt;</w:t>
      </w:r>
    </w:p>
    <w:p w14:paraId="06EC13CD" w14:textId="77777777" w:rsidR="002B5B9D" w:rsidRPr="002B5B9D" w:rsidRDefault="002B5B9D" w:rsidP="002B5B9D">
      <w:pPr>
        <w:spacing w:after="0" w:line="240" w:lineRule="auto"/>
        <w:rPr>
          <w:rStyle w:val="Courierforcode"/>
        </w:rPr>
      </w:pPr>
    </w:p>
    <w:p w14:paraId="29C0642F" w14:textId="77777777" w:rsidR="002B5B9D" w:rsidRPr="002B5B9D" w:rsidRDefault="002B5B9D" w:rsidP="002B5B9D">
      <w:pPr>
        <w:spacing w:after="0" w:line="240" w:lineRule="auto"/>
        <w:rPr>
          <w:rStyle w:val="Courierforcode"/>
        </w:rPr>
      </w:pPr>
      <w:r w:rsidRPr="002B5B9D">
        <w:rPr>
          <w:rStyle w:val="Courierforcode"/>
        </w:rPr>
        <w:t xml:space="preserve">&lt;p&gt;What's 75 million years old and brand spanking new? A teenage </w:t>
      </w:r>
      <w:proofErr w:type="spellStart"/>
      <w:r w:rsidRPr="002B5B9D">
        <w:rPr>
          <w:rStyle w:val="Courierforcode"/>
        </w:rPr>
        <w:t>Utahceratops</w:t>
      </w:r>
      <w:proofErr w:type="spellEnd"/>
      <w:r w:rsidRPr="002B5B9D">
        <w:rPr>
          <w:rStyle w:val="Courierforcode"/>
        </w:rPr>
        <w:t xml:space="preserve">! Come to the Saroyan, armed with your best dinosaur roar, when Scott Sampson, Research Curator at the Utah Museum of Natural </w:t>
      </w:r>
      <w:r w:rsidRPr="002B5B9D">
        <w:rPr>
          <w:rStyle w:val="Courierforcode"/>
        </w:rPr>
        <w:lastRenderedPageBreak/>
        <w:t xml:space="preserve">History, steps to the podium. Sampson's research has focused on the ecology and evolution of late Cretaceous dinosaurs and he has conducted fieldwork in a number of countries in </w:t>
      </w:r>
      <w:proofErr w:type="gramStart"/>
      <w:r w:rsidRPr="002B5B9D">
        <w:rPr>
          <w:rStyle w:val="Courierforcode"/>
        </w:rPr>
        <w:t>Africa.&lt;</w:t>
      </w:r>
      <w:proofErr w:type="gramEnd"/>
      <w:r w:rsidRPr="002B5B9D">
        <w:rPr>
          <w:rStyle w:val="Courierforcode"/>
        </w:rPr>
        <w:t>/p&gt;</w:t>
      </w:r>
    </w:p>
    <w:p w14:paraId="54D02834" w14:textId="77777777" w:rsidR="002B5B9D" w:rsidRPr="002B5B9D" w:rsidRDefault="002B5B9D" w:rsidP="002B5B9D">
      <w:pPr>
        <w:spacing w:after="0" w:line="240" w:lineRule="auto"/>
        <w:rPr>
          <w:rStyle w:val="Courierforcode"/>
        </w:rPr>
      </w:pPr>
    </w:p>
    <w:p w14:paraId="50A33785" w14:textId="77777777" w:rsidR="002B5B9D" w:rsidRPr="002B5B9D" w:rsidRDefault="002B5B9D" w:rsidP="002B5B9D">
      <w:pPr>
        <w:spacing w:after="0" w:line="240" w:lineRule="auto"/>
        <w:rPr>
          <w:rStyle w:val="Courierforcode"/>
        </w:rPr>
      </w:pPr>
      <w:r w:rsidRPr="002B5B9D">
        <w:rPr>
          <w:rStyle w:val="Courierforcode"/>
        </w:rPr>
        <w:t xml:space="preserve">&lt;p&gt;&lt;a </w:t>
      </w:r>
      <w:proofErr w:type="spellStart"/>
      <w:r w:rsidRPr="002B5B9D">
        <w:rPr>
          <w:rStyle w:val="Courierforcode"/>
        </w:rPr>
        <w:t>href</w:t>
      </w:r>
      <w:proofErr w:type="spellEnd"/>
      <w:r w:rsidRPr="002B5B9D">
        <w:rPr>
          <w:rStyle w:val="Courierforcode"/>
        </w:rPr>
        <w:t xml:space="preserve">="speakers/sampson.html"&gt;Read </w:t>
      </w:r>
      <w:proofErr w:type="gramStart"/>
      <w:r w:rsidRPr="002B5B9D">
        <w:rPr>
          <w:rStyle w:val="Courierforcode"/>
        </w:rPr>
        <w:t>more.&lt;</w:t>
      </w:r>
      <w:proofErr w:type="gramEnd"/>
      <w:r w:rsidRPr="002B5B9D">
        <w:rPr>
          <w:rStyle w:val="Courierforcode"/>
        </w:rPr>
        <w:t>/a&gt; Or meet us there!&lt;/p&gt;</w:t>
      </w:r>
    </w:p>
    <w:p w14:paraId="2095C0FC" w14:textId="77777777" w:rsidR="002B5B9D" w:rsidRPr="002B5B9D" w:rsidRDefault="002B5B9D" w:rsidP="002B5B9D">
      <w:pPr>
        <w:spacing w:after="0" w:line="240" w:lineRule="auto"/>
        <w:rPr>
          <w:rStyle w:val="Courierforcode"/>
        </w:rPr>
      </w:pPr>
      <w:r w:rsidRPr="002B5B9D">
        <w:rPr>
          <w:rStyle w:val="Courierforcode"/>
        </w:rPr>
        <w:t>&lt;/article&gt;</w:t>
      </w:r>
    </w:p>
    <w:p w14:paraId="2C194AF5" w14:textId="77777777" w:rsidR="002B5B9D" w:rsidRPr="002B5B9D" w:rsidRDefault="002B5B9D" w:rsidP="002B5B9D">
      <w:pPr>
        <w:spacing w:after="0" w:line="240" w:lineRule="auto"/>
        <w:rPr>
          <w:rStyle w:val="Courierforcode"/>
        </w:rPr>
      </w:pPr>
    </w:p>
    <w:p w14:paraId="615D5073" w14:textId="77777777" w:rsidR="002B5B9D" w:rsidRPr="002B5B9D" w:rsidRDefault="002B5B9D" w:rsidP="002B5B9D">
      <w:pPr>
        <w:spacing w:after="0" w:line="240" w:lineRule="auto"/>
        <w:rPr>
          <w:rStyle w:val="Courierforcode"/>
        </w:rPr>
      </w:pPr>
    </w:p>
    <w:p w14:paraId="53E43580"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&lt;h2&gt;Our Ticket Packages&lt;/h2&gt;</w:t>
      </w:r>
    </w:p>
    <w:p w14:paraId="74E554A6" w14:textId="77777777" w:rsidR="002B5B9D" w:rsidRPr="002B5B9D" w:rsidRDefault="002B5B9D" w:rsidP="002B5B9D">
      <w:pPr>
        <w:spacing w:after="0" w:line="240" w:lineRule="auto"/>
        <w:rPr>
          <w:rStyle w:val="Courierforcode"/>
        </w:rPr>
      </w:pPr>
    </w:p>
    <w:p w14:paraId="1CED6CC0"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w:t>
      </w:r>
      <w:proofErr w:type="spellStart"/>
      <w:r w:rsidRPr="002B5B9D">
        <w:rPr>
          <w:rStyle w:val="Courierforcode"/>
        </w:rPr>
        <w:t>ul</w:t>
      </w:r>
      <w:proofErr w:type="spellEnd"/>
      <w:r w:rsidRPr="002B5B9D">
        <w:rPr>
          <w:rStyle w:val="Courierforcode"/>
        </w:rPr>
        <w:t>&gt;</w:t>
      </w:r>
    </w:p>
    <w:p w14:paraId="5B71D2BF"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r>
      <w:r w:rsidRPr="002B5B9D">
        <w:rPr>
          <w:rStyle w:val="Courierforcode"/>
        </w:rPr>
        <w:tab/>
        <w:t>&lt;li&gt;Season Package: $95&lt;/li&gt;</w:t>
      </w:r>
    </w:p>
    <w:p w14:paraId="38AED0CA"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r>
      <w:r w:rsidRPr="002B5B9D">
        <w:rPr>
          <w:rStyle w:val="Courierforcode"/>
        </w:rPr>
        <w:tab/>
        <w:t>&lt;li&gt;Patron Package: $200&lt;/li&gt;</w:t>
      </w:r>
    </w:p>
    <w:p w14:paraId="258CA256"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r>
      <w:r w:rsidRPr="002B5B9D">
        <w:rPr>
          <w:rStyle w:val="Courierforcode"/>
        </w:rPr>
        <w:tab/>
        <w:t>&lt;li&gt;Single Speaker: $25&lt;/li&gt;</w:t>
      </w:r>
    </w:p>
    <w:p w14:paraId="1F3C85A0"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w:t>
      </w:r>
      <w:proofErr w:type="spellStart"/>
      <w:r w:rsidRPr="002B5B9D">
        <w:rPr>
          <w:rStyle w:val="Courierforcode"/>
        </w:rPr>
        <w:t>ul</w:t>
      </w:r>
      <w:proofErr w:type="spellEnd"/>
      <w:r w:rsidRPr="002B5B9D">
        <w:rPr>
          <w:rStyle w:val="Courierforcode"/>
        </w:rPr>
        <w:t>&gt;</w:t>
      </w:r>
    </w:p>
    <w:p w14:paraId="6FDF106E" w14:textId="77777777" w:rsidR="002B5B9D" w:rsidRPr="002B5B9D" w:rsidRDefault="002B5B9D" w:rsidP="002B5B9D">
      <w:pPr>
        <w:spacing w:after="0" w:line="240" w:lineRule="auto"/>
        <w:rPr>
          <w:rStyle w:val="Courierforcode"/>
        </w:rPr>
      </w:pPr>
    </w:p>
    <w:p w14:paraId="5B864CD6"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&lt;/section&gt;</w:t>
      </w:r>
    </w:p>
    <w:p w14:paraId="4A3E97C4" w14:textId="77777777" w:rsidR="002B5B9D" w:rsidRPr="002B5B9D" w:rsidRDefault="002B5B9D" w:rsidP="002B5B9D">
      <w:pPr>
        <w:spacing w:after="0" w:line="240" w:lineRule="auto"/>
        <w:rPr>
          <w:rStyle w:val="Courierforcode"/>
        </w:rPr>
      </w:pPr>
    </w:p>
    <w:p w14:paraId="5E5114DD" w14:textId="77777777" w:rsidR="002B5B9D" w:rsidRPr="002B5B9D" w:rsidRDefault="002B5B9D" w:rsidP="002B5B9D">
      <w:pPr>
        <w:spacing w:after="0" w:line="240" w:lineRule="auto"/>
        <w:rPr>
          <w:rStyle w:val="Courierforcode"/>
        </w:rPr>
      </w:pPr>
    </w:p>
    <w:p w14:paraId="679A5A3E" w14:textId="77777777" w:rsidR="002B5B9D" w:rsidRPr="002B5B9D" w:rsidRDefault="002B5B9D" w:rsidP="002B5B9D">
      <w:pPr>
        <w:spacing w:after="0" w:line="240" w:lineRule="auto"/>
        <w:rPr>
          <w:rStyle w:val="Courierforcode"/>
        </w:rPr>
      </w:pPr>
    </w:p>
    <w:p w14:paraId="2784F54F" w14:textId="77777777" w:rsidR="002B5B9D" w:rsidRPr="002B5B9D" w:rsidRDefault="002B5B9D" w:rsidP="002B5B9D">
      <w:pPr>
        <w:spacing w:after="0" w:line="240" w:lineRule="auto"/>
        <w:rPr>
          <w:rStyle w:val="Courierforcode"/>
        </w:rPr>
      </w:pPr>
    </w:p>
    <w:p w14:paraId="32C3AA0C"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&lt;aside&gt;</w:t>
      </w:r>
    </w:p>
    <w:p w14:paraId="175F59BD" w14:textId="77777777" w:rsidR="002B5B9D" w:rsidRPr="002B5B9D" w:rsidRDefault="002B5B9D" w:rsidP="002B5B9D">
      <w:pPr>
        <w:spacing w:after="0" w:line="240" w:lineRule="auto"/>
        <w:rPr>
          <w:rStyle w:val="Courierforcode"/>
        </w:rPr>
      </w:pPr>
    </w:p>
    <w:p w14:paraId="40027729" w14:textId="77777777" w:rsidR="002B5B9D" w:rsidRPr="002B5B9D" w:rsidRDefault="002B5B9D" w:rsidP="002B5B9D">
      <w:pPr>
        <w:spacing w:after="0" w:line="240" w:lineRule="auto"/>
        <w:rPr>
          <w:rStyle w:val="Courierforcode"/>
        </w:rPr>
      </w:pPr>
      <w:r w:rsidRPr="002B5B9D">
        <w:rPr>
          <w:rStyle w:val="Courierforcode"/>
        </w:rPr>
        <w:tab/>
        <w:t>&lt;h2&gt;Guest speakers&lt;/h2&gt;</w:t>
      </w:r>
    </w:p>
    <w:p w14:paraId="39A22F05" w14:textId="77777777" w:rsidR="002B5B9D" w:rsidRPr="002B5B9D" w:rsidRDefault="002B5B9D" w:rsidP="002B5B9D">
      <w:pPr>
        <w:spacing w:after="0" w:line="240" w:lineRule="auto"/>
        <w:rPr>
          <w:rStyle w:val="Courierforcode"/>
        </w:rPr>
      </w:pPr>
      <w:r w:rsidRPr="002B5B9D">
        <w:rPr>
          <w:rStyle w:val="Courierforcode"/>
        </w:rPr>
        <w:tab/>
        <w:t>&lt;h3&gt;October&lt;</w:t>
      </w:r>
      <w:proofErr w:type="spellStart"/>
      <w:r w:rsidRPr="002B5B9D">
        <w:rPr>
          <w:rStyle w:val="Courierforcode"/>
        </w:rPr>
        <w:t>br</w:t>
      </w:r>
      <w:proofErr w:type="spellEnd"/>
      <w:r w:rsidRPr="002B5B9D">
        <w:rPr>
          <w:rStyle w:val="Courierforcode"/>
        </w:rPr>
        <w:t xml:space="preserve">&gt;&lt;a </w:t>
      </w:r>
      <w:proofErr w:type="spellStart"/>
      <w:r w:rsidRPr="002B5B9D">
        <w:rPr>
          <w:rStyle w:val="Courierforcode"/>
        </w:rPr>
        <w:t>href</w:t>
      </w:r>
      <w:proofErr w:type="spellEnd"/>
      <w:r w:rsidRPr="002B5B9D">
        <w:rPr>
          <w:rStyle w:val="Courierforcode"/>
        </w:rPr>
        <w:t xml:space="preserve">="speakers/toobin.html"&gt;Jeffrey </w:t>
      </w:r>
      <w:proofErr w:type="spellStart"/>
      <w:r w:rsidRPr="002B5B9D">
        <w:rPr>
          <w:rStyle w:val="Courierforcode"/>
        </w:rPr>
        <w:t>Toobin</w:t>
      </w:r>
      <w:proofErr w:type="spellEnd"/>
      <w:r w:rsidRPr="002B5B9D">
        <w:rPr>
          <w:rStyle w:val="Courierforcode"/>
        </w:rPr>
        <w:t>&lt;/a&gt;&lt;/h3&gt;</w:t>
      </w:r>
    </w:p>
    <w:p w14:paraId="1DF2A577" w14:textId="77777777" w:rsidR="002B5B9D" w:rsidRPr="002B5B9D" w:rsidRDefault="002B5B9D" w:rsidP="002B5B9D">
      <w:pPr>
        <w:spacing w:after="0" w:line="240" w:lineRule="auto"/>
        <w:rPr>
          <w:rStyle w:val="Courierforcode"/>
        </w:rPr>
      </w:pPr>
      <w:r w:rsidRPr="002B5B9D">
        <w:rPr>
          <w:rStyle w:val="Courierforcode"/>
        </w:rPr>
        <w:tab/>
        <w:t>&lt;</w:t>
      </w:r>
      <w:proofErr w:type="spellStart"/>
      <w:r w:rsidRPr="002B5B9D">
        <w:rPr>
          <w:rStyle w:val="Courierforcode"/>
        </w:rPr>
        <w:t>img</w:t>
      </w:r>
      <w:proofErr w:type="spellEnd"/>
      <w:r w:rsidRPr="002B5B9D">
        <w:rPr>
          <w:rStyle w:val="Courierforcode"/>
        </w:rPr>
        <w:t xml:space="preserve"> </w:t>
      </w:r>
      <w:proofErr w:type="spellStart"/>
      <w:r w:rsidRPr="002B5B9D">
        <w:rPr>
          <w:rStyle w:val="Courierforcode"/>
        </w:rPr>
        <w:t>src</w:t>
      </w:r>
      <w:proofErr w:type="spellEnd"/>
      <w:r w:rsidRPr="002B5B9D">
        <w:rPr>
          <w:rStyle w:val="Courierforcode"/>
        </w:rPr>
        <w:t>="images/toobin75.jpg" alt="</w:t>
      </w:r>
      <w:proofErr w:type="spellStart"/>
      <w:r w:rsidRPr="002B5B9D">
        <w:rPr>
          <w:rStyle w:val="Courierforcode"/>
        </w:rPr>
        <w:t>Toobin</w:t>
      </w:r>
      <w:proofErr w:type="spellEnd"/>
      <w:r w:rsidRPr="002B5B9D">
        <w:rPr>
          <w:rStyle w:val="Courierforcode"/>
        </w:rPr>
        <w:t xml:space="preserve"> Photo"&gt;</w:t>
      </w:r>
    </w:p>
    <w:p w14:paraId="00C2871F" w14:textId="77777777" w:rsidR="002B5B9D" w:rsidRPr="002B5B9D" w:rsidRDefault="002B5B9D" w:rsidP="002B5B9D">
      <w:pPr>
        <w:spacing w:after="0" w:line="240" w:lineRule="auto"/>
        <w:rPr>
          <w:rStyle w:val="Courierforcode"/>
        </w:rPr>
      </w:pPr>
    </w:p>
    <w:p w14:paraId="41C66F47" w14:textId="77777777" w:rsidR="002B5B9D" w:rsidRPr="002B5B9D" w:rsidRDefault="002B5B9D" w:rsidP="002B5B9D">
      <w:pPr>
        <w:spacing w:after="0" w:line="240" w:lineRule="auto"/>
        <w:rPr>
          <w:rStyle w:val="Courierforcode"/>
        </w:rPr>
      </w:pPr>
      <w:r w:rsidRPr="002B5B9D">
        <w:rPr>
          <w:rStyle w:val="Courierforcode"/>
        </w:rPr>
        <w:tab/>
        <w:t>&lt;h3&gt;November&lt;</w:t>
      </w:r>
      <w:proofErr w:type="spellStart"/>
      <w:r w:rsidRPr="002B5B9D">
        <w:rPr>
          <w:rStyle w:val="Courierforcode"/>
        </w:rPr>
        <w:t>br</w:t>
      </w:r>
      <w:proofErr w:type="spellEnd"/>
      <w:r w:rsidRPr="002B5B9D">
        <w:rPr>
          <w:rStyle w:val="Courierforcode"/>
        </w:rPr>
        <w:t xml:space="preserve">&gt;&lt;a </w:t>
      </w:r>
      <w:proofErr w:type="spellStart"/>
      <w:r w:rsidRPr="002B5B9D">
        <w:rPr>
          <w:rStyle w:val="Courierforcode"/>
        </w:rPr>
        <w:t>href</w:t>
      </w:r>
      <w:proofErr w:type="spellEnd"/>
      <w:r w:rsidRPr="002B5B9D">
        <w:rPr>
          <w:rStyle w:val="Courierforcode"/>
        </w:rPr>
        <w:t>="speakers/sorkin.html"&gt;Andrew Ross Sorkin&lt;/a&gt;&lt;/h3&gt;</w:t>
      </w:r>
    </w:p>
    <w:p w14:paraId="74A7C76A" w14:textId="77777777" w:rsidR="002B5B9D" w:rsidRPr="002B5B9D" w:rsidRDefault="002B5B9D" w:rsidP="002B5B9D">
      <w:pPr>
        <w:spacing w:after="0" w:line="240" w:lineRule="auto"/>
        <w:rPr>
          <w:rStyle w:val="Courierforcode"/>
        </w:rPr>
      </w:pPr>
      <w:r w:rsidRPr="002B5B9D">
        <w:rPr>
          <w:rStyle w:val="Courierforcode"/>
        </w:rPr>
        <w:tab/>
        <w:t>&lt;</w:t>
      </w:r>
      <w:proofErr w:type="spellStart"/>
      <w:r w:rsidRPr="002B5B9D">
        <w:rPr>
          <w:rStyle w:val="Courierforcode"/>
        </w:rPr>
        <w:t>img</w:t>
      </w:r>
      <w:proofErr w:type="spellEnd"/>
      <w:r w:rsidRPr="002B5B9D">
        <w:rPr>
          <w:rStyle w:val="Courierforcode"/>
        </w:rPr>
        <w:t xml:space="preserve"> </w:t>
      </w:r>
      <w:proofErr w:type="spellStart"/>
      <w:r w:rsidRPr="002B5B9D">
        <w:rPr>
          <w:rStyle w:val="Courierforcode"/>
        </w:rPr>
        <w:t>src</w:t>
      </w:r>
      <w:proofErr w:type="spellEnd"/>
      <w:r w:rsidRPr="002B5B9D">
        <w:rPr>
          <w:rStyle w:val="Courierforcode"/>
        </w:rPr>
        <w:t>="images/sorkin75.jpg" alt="Sorkin Photo"&gt;</w:t>
      </w:r>
    </w:p>
    <w:p w14:paraId="639A23E5" w14:textId="77777777" w:rsidR="002B5B9D" w:rsidRPr="002B5B9D" w:rsidRDefault="002B5B9D" w:rsidP="002B5B9D">
      <w:pPr>
        <w:spacing w:after="0" w:line="240" w:lineRule="auto"/>
        <w:rPr>
          <w:rStyle w:val="Courierforcode"/>
        </w:rPr>
      </w:pPr>
    </w:p>
    <w:p w14:paraId="2B5FE1BB" w14:textId="77777777" w:rsidR="002B5B9D" w:rsidRPr="002B5B9D" w:rsidRDefault="002B5B9D" w:rsidP="002B5B9D">
      <w:pPr>
        <w:spacing w:after="0" w:line="240" w:lineRule="auto"/>
        <w:rPr>
          <w:rStyle w:val="Courierforcode"/>
        </w:rPr>
      </w:pPr>
      <w:r w:rsidRPr="002B5B9D">
        <w:rPr>
          <w:rStyle w:val="Courierforcode"/>
        </w:rPr>
        <w:tab/>
        <w:t>&lt;h3&gt;January&lt;</w:t>
      </w:r>
      <w:proofErr w:type="spellStart"/>
      <w:r w:rsidRPr="002B5B9D">
        <w:rPr>
          <w:rStyle w:val="Courierforcode"/>
        </w:rPr>
        <w:t>br</w:t>
      </w:r>
      <w:proofErr w:type="spellEnd"/>
      <w:r w:rsidRPr="002B5B9D">
        <w:rPr>
          <w:rStyle w:val="Courierforcode"/>
        </w:rPr>
        <w:t xml:space="preserve">&gt;&lt;a </w:t>
      </w:r>
      <w:proofErr w:type="spellStart"/>
      <w:r w:rsidRPr="002B5B9D">
        <w:rPr>
          <w:rStyle w:val="Courierforcode"/>
        </w:rPr>
        <w:t>href</w:t>
      </w:r>
      <w:proofErr w:type="spellEnd"/>
      <w:r w:rsidRPr="002B5B9D">
        <w:rPr>
          <w:rStyle w:val="Courierforcode"/>
        </w:rPr>
        <w:t>="speakers/chua.html"&gt;Amy Chua&lt;/a&gt;&lt;/h3&gt;</w:t>
      </w:r>
    </w:p>
    <w:p w14:paraId="18639F19" w14:textId="77777777" w:rsidR="002B5B9D" w:rsidRPr="002B5B9D" w:rsidRDefault="002B5B9D" w:rsidP="002B5B9D">
      <w:pPr>
        <w:spacing w:after="0" w:line="240" w:lineRule="auto"/>
        <w:rPr>
          <w:rStyle w:val="Courierforcode"/>
        </w:rPr>
      </w:pPr>
      <w:r w:rsidRPr="002B5B9D">
        <w:rPr>
          <w:rStyle w:val="Courierforcode"/>
        </w:rPr>
        <w:tab/>
        <w:t>&lt;</w:t>
      </w:r>
      <w:proofErr w:type="spellStart"/>
      <w:r w:rsidRPr="002B5B9D">
        <w:rPr>
          <w:rStyle w:val="Courierforcode"/>
        </w:rPr>
        <w:t>img</w:t>
      </w:r>
      <w:proofErr w:type="spellEnd"/>
      <w:r w:rsidRPr="002B5B9D">
        <w:rPr>
          <w:rStyle w:val="Courierforcode"/>
        </w:rPr>
        <w:t xml:space="preserve"> </w:t>
      </w:r>
      <w:proofErr w:type="spellStart"/>
      <w:r w:rsidRPr="002B5B9D">
        <w:rPr>
          <w:rStyle w:val="Courierforcode"/>
        </w:rPr>
        <w:t>src</w:t>
      </w:r>
      <w:proofErr w:type="spellEnd"/>
      <w:r w:rsidRPr="002B5B9D">
        <w:rPr>
          <w:rStyle w:val="Courierforcode"/>
        </w:rPr>
        <w:t>="images/chua75.jpg" alt="Chua Photo"&gt;</w:t>
      </w:r>
    </w:p>
    <w:p w14:paraId="40DB4598" w14:textId="77777777" w:rsidR="002B5B9D" w:rsidRPr="002B5B9D" w:rsidRDefault="002B5B9D" w:rsidP="002B5B9D">
      <w:pPr>
        <w:spacing w:after="0" w:line="240" w:lineRule="auto"/>
        <w:rPr>
          <w:rStyle w:val="Courierforcode"/>
        </w:rPr>
      </w:pPr>
    </w:p>
    <w:p w14:paraId="3709A4F2" w14:textId="77777777" w:rsidR="002B5B9D" w:rsidRPr="002B5B9D" w:rsidRDefault="002B5B9D" w:rsidP="002B5B9D">
      <w:pPr>
        <w:spacing w:after="0" w:line="240" w:lineRule="auto"/>
        <w:rPr>
          <w:rStyle w:val="Courierforcode"/>
        </w:rPr>
      </w:pPr>
      <w:r w:rsidRPr="002B5B9D">
        <w:rPr>
          <w:rStyle w:val="Courierforcode"/>
        </w:rPr>
        <w:tab/>
        <w:t>&lt;h3&gt;February&lt;</w:t>
      </w:r>
      <w:proofErr w:type="spellStart"/>
      <w:r w:rsidRPr="002B5B9D">
        <w:rPr>
          <w:rStyle w:val="Courierforcode"/>
        </w:rPr>
        <w:t>br</w:t>
      </w:r>
      <w:proofErr w:type="spellEnd"/>
      <w:r w:rsidRPr="002B5B9D">
        <w:rPr>
          <w:rStyle w:val="Courierforcode"/>
        </w:rPr>
        <w:t xml:space="preserve">&gt;&lt;a </w:t>
      </w:r>
      <w:proofErr w:type="spellStart"/>
      <w:r w:rsidRPr="002B5B9D">
        <w:rPr>
          <w:rStyle w:val="Courierforcode"/>
        </w:rPr>
        <w:t>href</w:t>
      </w:r>
      <w:proofErr w:type="spellEnd"/>
      <w:r w:rsidRPr="002B5B9D">
        <w:rPr>
          <w:rStyle w:val="Courierforcode"/>
        </w:rPr>
        <w:t>="speakers/sampson.html"&gt;Scott Sampson&lt;/a&gt;&lt;/h3&gt;</w:t>
      </w:r>
    </w:p>
    <w:p w14:paraId="0809B1C2" w14:textId="77777777" w:rsidR="002B5B9D" w:rsidRPr="002B5B9D" w:rsidRDefault="002B5B9D" w:rsidP="002B5B9D">
      <w:pPr>
        <w:spacing w:after="0" w:line="240" w:lineRule="auto"/>
        <w:rPr>
          <w:rStyle w:val="Courierforcode"/>
        </w:rPr>
      </w:pPr>
      <w:r w:rsidRPr="002B5B9D">
        <w:rPr>
          <w:rStyle w:val="Courierforcode"/>
        </w:rPr>
        <w:tab/>
        <w:t>&lt;</w:t>
      </w:r>
      <w:proofErr w:type="spellStart"/>
      <w:r w:rsidRPr="002B5B9D">
        <w:rPr>
          <w:rStyle w:val="Courierforcode"/>
        </w:rPr>
        <w:t>img</w:t>
      </w:r>
      <w:proofErr w:type="spellEnd"/>
      <w:r w:rsidRPr="002B5B9D">
        <w:rPr>
          <w:rStyle w:val="Courierforcode"/>
        </w:rPr>
        <w:t xml:space="preserve"> </w:t>
      </w:r>
      <w:proofErr w:type="spellStart"/>
      <w:r w:rsidRPr="002B5B9D">
        <w:rPr>
          <w:rStyle w:val="Courierforcode"/>
        </w:rPr>
        <w:t>src</w:t>
      </w:r>
      <w:proofErr w:type="spellEnd"/>
      <w:r w:rsidRPr="002B5B9D">
        <w:rPr>
          <w:rStyle w:val="Courierforcode"/>
        </w:rPr>
        <w:t>="images/sampson75.jpg" alt="Sampson Photo"&gt;</w:t>
      </w:r>
    </w:p>
    <w:p w14:paraId="76F50AC8" w14:textId="77777777" w:rsidR="002B5B9D" w:rsidRPr="002B5B9D" w:rsidRDefault="002B5B9D" w:rsidP="002B5B9D">
      <w:pPr>
        <w:spacing w:after="0" w:line="240" w:lineRule="auto"/>
        <w:rPr>
          <w:rStyle w:val="Courierforcode"/>
        </w:rPr>
      </w:pPr>
    </w:p>
    <w:p w14:paraId="31AB9A69"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&lt;/aside&gt;</w:t>
      </w:r>
    </w:p>
    <w:p w14:paraId="1F4F7C72" w14:textId="77777777" w:rsidR="002B5B9D" w:rsidRPr="002B5B9D" w:rsidRDefault="002B5B9D" w:rsidP="002B5B9D">
      <w:pPr>
        <w:spacing w:after="0" w:line="240" w:lineRule="auto"/>
        <w:rPr>
          <w:rStyle w:val="Courierforcode"/>
        </w:rPr>
      </w:pPr>
    </w:p>
    <w:p w14:paraId="4765F423" w14:textId="77777777" w:rsidR="002B5B9D" w:rsidRPr="002B5B9D" w:rsidRDefault="002B5B9D" w:rsidP="002B5B9D">
      <w:pPr>
        <w:spacing w:after="0" w:line="240" w:lineRule="auto"/>
        <w:rPr>
          <w:rStyle w:val="Courierforcode"/>
        </w:rPr>
      </w:pPr>
      <w:r w:rsidRPr="002B5B9D">
        <w:rPr>
          <w:rStyle w:val="Courierforcode"/>
        </w:rPr>
        <w:tab/>
        <w:t>&lt;/main&gt;</w:t>
      </w:r>
    </w:p>
    <w:p w14:paraId="2D53AA93" w14:textId="77777777" w:rsidR="002B5B9D" w:rsidRPr="002B5B9D" w:rsidRDefault="002B5B9D" w:rsidP="002B5B9D">
      <w:pPr>
        <w:spacing w:after="0" w:line="240" w:lineRule="auto"/>
        <w:rPr>
          <w:rStyle w:val="Courierforcode"/>
        </w:rPr>
      </w:pPr>
    </w:p>
    <w:p w14:paraId="7DC3844B" w14:textId="77777777" w:rsidR="002B5B9D" w:rsidRPr="002B5B9D" w:rsidRDefault="002B5B9D" w:rsidP="002B5B9D">
      <w:pPr>
        <w:spacing w:after="0" w:line="240" w:lineRule="auto"/>
        <w:rPr>
          <w:rStyle w:val="Courierforcode"/>
        </w:rPr>
      </w:pPr>
    </w:p>
    <w:p w14:paraId="50B7289B" w14:textId="77777777" w:rsidR="002B5B9D" w:rsidRPr="002B5B9D" w:rsidRDefault="002B5B9D" w:rsidP="002B5B9D">
      <w:pPr>
        <w:spacing w:after="0" w:line="240" w:lineRule="auto"/>
        <w:rPr>
          <w:rStyle w:val="Courierforcode"/>
        </w:rPr>
      </w:pPr>
      <w:r w:rsidRPr="002B5B9D">
        <w:rPr>
          <w:rStyle w:val="Courierforcode"/>
        </w:rPr>
        <w:tab/>
        <w:t>&lt;footer&gt;</w:t>
      </w:r>
    </w:p>
    <w:p w14:paraId="1D9DA9C9" w14:textId="77777777" w:rsidR="002B5B9D" w:rsidRPr="002B5B9D" w:rsidRDefault="002B5B9D" w:rsidP="002B5B9D">
      <w:pPr>
        <w:spacing w:after="0" w:line="240" w:lineRule="auto"/>
        <w:rPr>
          <w:rStyle w:val="Courierforcode"/>
        </w:rPr>
      </w:pPr>
      <w:r w:rsidRPr="002B5B9D">
        <w:rPr>
          <w:rStyle w:val="Courierforcode"/>
        </w:rPr>
        <w:tab/>
      </w:r>
      <w:r w:rsidRPr="002B5B9D">
        <w:rPr>
          <w:rStyle w:val="Courierforcode"/>
        </w:rPr>
        <w:tab/>
        <w:t>&lt;p&gt;&amp;copy; 2015, San Joaquin Valley Town Hall, Fresno, CA 93755&lt;/p&gt;</w:t>
      </w:r>
    </w:p>
    <w:p w14:paraId="448757F0" w14:textId="77777777" w:rsidR="002B5B9D" w:rsidRPr="002B5B9D" w:rsidRDefault="002B5B9D" w:rsidP="002B5B9D">
      <w:pPr>
        <w:spacing w:after="0" w:line="240" w:lineRule="auto"/>
        <w:rPr>
          <w:rStyle w:val="Courierforcode"/>
        </w:rPr>
      </w:pPr>
      <w:r w:rsidRPr="002B5B9D">
        <w:rPr>
          <w:rStyle w:val="Courierforcode"/>
        </w:rPr>
        <w:tab/>
        <w:t>&lt;/footer&gt;</w:t>
      </w:r>
    </w:p>
    <w:p w14:paraId="17457CD0" w14:textId="77777777" w:rsidR="002B5B9D" w:rsidRPr="002B5B9D" w:rsidRDefault="002B5B9D" w:rsidP="002B5B9D">
      <w:pPr>
        <w:spacing w:after="0" w:line="240" w:lineRule="auto"/>
        <w:rPr>
          <w:rStyle w:val="Courierforcode"/>
        </w:rPr>
      </w:pPr>
      <w:r w:rsidRPr="002B5B9D">
        <w:rPr>
          <w:rStyle w:val="Courierforcode"/>
        </w:rPr>
        <w:t>&lt;/body&gt;</w:t>
      </w:r>
    </w:p>
    <w:p w14:paraId="5FD1FD3F" w14:textId="77777777" w:rsidR="002B5B9D" w:rsidRPr="002B5B9D" w:rsidRDefault="002B5B9D" w:rsidP="002B5B9D">
      <w:pPr>
        <w:spacing w:after="0" w:line="240" w:lineRule="auto"/>
        <w:rPr>
          <w:rStyle w:val="Courierforcode"/>
        </w:rPr>
      </w:pPr>
      <w:r w:rsidRPr="002B5B9D">
        <w:rPr>
          <w:rStyle w:val="Courierforcode"/>
        </w:rPr>
        <w:t>&lt;/html&gt;</w:t>
      </w:r>
    </w:p>
    <w:p w14:paraId="40F76670" w14:textId="33771CB0" w:rsidR="00917CCF" w:rsidRDefault="00917CCF">
      <w:pPr>
        <w:spacing w:after="0" w:line="240" w:lineRule="auto"/>
        <w:rPr>
          <w:rStyle w:val="IntenseReference"/>
        </w:rPr>
      </w:pPr>
      <w:r>
        <w:rPr>
          <w:rStyle w:val="IntenseReference"/>
        </w:rPr>
        <w:br w:type="page"/>
      </w:r>
    </w:p>
    <w:p w14:paraId="757921A0" w14:textId="4A4E907A" w:rsidR="00482904" w:rsidRPr="00482904" w:rsidRDefault="00482904" w:rsidP="00482904">
      <w:pPr>
        <w:rPr>
          <w:rStyle w:val="IntenseReference"/>
        </w:rPr>
      </w:pPr>
      <w:r w:rsidRPr="00482904">
        <w:rPr>
          <w:rStyle w:val="IntenseReference"/>
        </w:rPr>
        <w:lastRenderedPageBreak/>
        <w:t xml:space="preserve">The </w:t>
      </w:r>
      <w:r>
        <w:rPr>
          <w:rStyle w:val="IntenseReference"/>
        </w:rPr>
        <w:t>CSS</w:t>
      </w:r>
      <w:r w:rsidRPr="00482904">
        <w:rPr>
          <w:rStyle w:val="IntenseReference"/>
        </w:rPr>
        <w:t xml:space="preserve"> for Chapter </w:t>
      </w:r>
      <w:r w:rsidR="002B5B9D">
        <w:rPr>
          <w:rStyle w:val="IntenseReference"/>
        </w:rPr>
        <w:t>6</w:t>
      </w:r>
      <w:r w:rsidRPr="00482904">
        <w:rPr>
          <w:rStyle w:val="IntenseReference"/>
        </w:rPr>
        <w:t>, Exercise</w:t>
      </w:r>
      <w:r w:rsidR="002B5B9D">
        <w:rPr>
          <w:rStyle w:val="IntenseReference"/>
        </w:rPr>
        <w:t>s</w:t>
      </w:r>
      <w:r w:rsidRPr="00482904">
        <w:rPr>
          <w:rStyle w:val="IntenseReference"/>
        </w:rPr>
        <w:t xml:space="preserve"> </w:t>
      </w:r>
      <w:r w:rsidR="002B5B9D">
        <w:rPr>
          <w:rStyle w:val="IntenseReference"/>
        </w:rPr>
        <w:t>6</w:t>
      </w:r>
      <w:r w:rsidRPr="00482904">
        <w:rPr>
          <w:rStyle w:val="IntenseReference"/>
        </w:rPr>
        <w:t>-1</w:t>
      </w:r>
      <w:r w:rsidR="002B5B9D">
        <w:rPr>
          <w:rStyle w:val="IntenseReference"/>
        </w:rPr>
        <w:t xml:space="preserve"> and 6-2</w:t>
      </w:r>
    </w:p>
    <w:p w14:paraId="698260DC" w14:textId="77777777" w:rsidR="002B5B9D" w:rsidRPr="002B5B9D" w:rsidRDefault="002B5B9D" w:rsidP="002B5B9D">
      <w:pPr>
        <w:spacing w:after="0" w:line="240" w:lineRule="auto"/>
        <w:rPr>
          <w:rStyle w:val="Courierforcode"/>
        </w:rPr>
      </w:pPr>
      <w:r w:rsidRPr="002B5B9D">
        <w:rPr>
          <w:rStyle w:val="Courierforcode"/>
        </w:rPr>
        <w:t>/* reset selector */</w:t>
      </w:r>
    </w:p>
    <w:p w14:paraId="49CACA6A" w14:textId="77777777" w:rsidR="002B5B9D" w:rsidRPr="002B5B9D" w:rsidRDefault="002B5B9D" w:rsidP="002B5B9D">
      <w:pPr>
        <w:spacing w:after="0" w:line="240" w:lineRule="auto"/>
        <w:rPr>
          <w:rStyle w:val="Courierforcode"/>
        </w:rPr>
      </w:pPr>
    </w:p>
    <w:p w14:paraId="03C41B5B" w14:textId="77777777" w:rsidR="002B5B9D" w:rsidRPr="002B5B9D" w:rsidRDefault="002B5B9D" w:rsidP="002B5B9D">
      <w:pPr>
        <w:spacing w:after="0" w:line="240" w:lineRule="auto"/>
        <w:rPr>
          <w:rStyle w:val="Courierforcode"/>
        </w:rPr>
      </w:pPr>
      <w:r w:rsidRPr="002B5B9D">
        <w:rPr>
          <w:rStyle w:val="Courierforcode"/>
        </w:rPr>
        <w:t>* {</w:t>
      </w:r>
    </w:p>
    <w:p w14:paraId="155A132E" w14:textId="77777777" w:rsidR="002B5B9D" w:rsidRPr="002B5B9D" w:rsidRDefault="002B5B9D" w:rsidP="002B5B9D">
      <w:pPr>
        <w:spacing w:after="0" w:line="240" w:lineRule="auto"/>
        <w:rPr>
          <w:rStyle w:val="Courierforcode"/>
        </w:rPr>
      </w:pPr>
      <w:r w:rsidRPr="002B5B9D">
        <w:rPr>
          <w:rStyle w:val="Courierforcode"/>
        </w:rPr>
        <w:tab/>
        <w:t>margin: 0;</w:t>
      </w:r>
    </w:p>
    <w:p w14:paraId="3B9E8A20" w14:textId="77777777" w:rsidR="002B5B9D" w:rsidRPr="002B5B9D" w:rsidRDefault="002B5B9D" w:rsidP="002B5B9D">
      <w:pPr>
        <w:spacing w:after="0" w:line="240" w:lineRule="auto"/>
        <w:rPr>
          <w:rStyle w:val="Courierforcode"/>
        </w:rPr>
      </w:pPr>
      <w:r w:rsidRPr="002B5B9D">
        <w:rPr>
          <w:rStyle w:val="Courierforcode"/>
        </w:rPr>
        <w:tab/>
        <w:t>padding: 0;</w:t>
      </w:r>
    </w:p>
    <w:p w14:paraId="4C25D33A" w14:textId="77777777" w:rsidR="002B5B9D" w:rsidRPr="002B5B9D" w:rsidRDefault="002B5B9D" w:rsidP="002B5B9D">
      <w:pPr>
        <w:spacing w:after="0" w:line="240" w:lineRule="auto"/>
        <w:rPr>
          <w:rStyle w:val="Courierforcode"/>
        </w:rPr>
      </w:pPr>
      <w:r w:rsidRPr="002B5B9D">
        <w:rPr>
          <w:rStyle w:val="Courierforcode"/>
        </w:rPr>
        <w:t>}</w:t>
      </w:r>
    </w:p>
    <w:p w14:paraId="62253D99" w14:textId="77777777" w:rsidR="002B5B9D" w:rsidRPr="002B5B9D" w:rsidRDefault="002B5B9D" w:rsidP="002B5B9D">
      <w:pPr>
        <w:spacing w:after="0" w:line="240" w:lineRule="auto"/>
        <w:rPr>
          <w:rStyle w:val="Courierforcode"/>
        </w:rPr>
      </w:pPr>
    </w:p>
    <w:p w14:paraId="49B8F524" w14:textId="77777777" w:rsidR="002B5B9D" w:rsidRPr="002B5B9D" w:rsidRDefault="002B5B9D" w:rsidP="002B5B9D">
      <w:pPr>
        <w:spacing w:after="0" w:line="240" w:lineRule="auto"/>
        <w:rPr>
          <w:rStyle w:val="Courierforcode"/>
        </w:rPr>
      </w:pPr>
      <w:r w:rsidRPr="002B5B9D">
        <w:rPr>
          <w:rStyle w:val="Courierforcode"/>
        </w:rPr>
        <w:t>/* the styles for the elements */</w:t>
      </w:r>
    </w:p>
    <w:p w14:paraId="57A148C2" w14:textId="77777777" w:rsidR="002B5B9D" w:rsidRPr="002B5B9D" w:rsidRDefault="002B5B9D" w:rsidP="002B5B9D">
      <w:pPr>
        <w:spacing w:after="0" w:line="240" w:lineRule="auto"/>
        <w:rPr>
          <w:rStyle w:val="Courierforcode"/>
        </w:rPr>
      </w:pPr>
    </w:p>
    <w:p w14:paraId="61711CC8" w14:textId="77777777" w:rsidR="002B5B9D" w:rsidRPr="002B5B9D" w:rsidRDefault="002B5B9D" w:rsidP="002B5B9D">
      <w:pPr>
        <w:spacing w:after="0" w:line="240" w:lineRule="auto"/>
        <w:rPr>
          <w:rStyle w:val="Courierforcode"/>
        </w:rPr>
      </w:pPr>
      <w:r w:rsidRPr="002B5B9D">
        <w:rPr>
          <w:rStyle w:val="Courierforcode"/>
        </w:rPr>
        <w:t>html {</w:t>
      </w:r>
    </w:p>
    <w:p w14:paraId="4B6A0A7C" w14:textId="77777777" w:rsidR="002B5B9D" w:rsidRPr="002B5B9D" w:rsidRDefault="002B5B9D" w:rsidP="002B5B9D">
      <w:pPr>
        <w:spacing w:after="0" w:line="240" w:lineRule="auto"/>
        <w:rPr>
          <w:rStyle w:val="Courierforcode"/>
        </w:rPr>
      </w:pPr>
      <w:r w:rsidRPr="002B5B9D">
        <w:rPr>
          <w:rStyle w:val="Courierforcode"/>
        </w:rPr>
        <w:tab/>
        <w:t>background-color: #</w:t>
      </w:r>
      <w:proofErr w:type="spellStart"/>
      <w:r w:rsidRPr="002B5B9D">
        <w:rPr>
          <w:rStyle w:val="Courierforcode"/>
        </w:rPr>
        <w:t>ffffff</w:t>
      </w:r>
      <w:proofErr w:type="spellEnd"/>
      <w:r w:rsidRPr="002B5B9D">
        <w:rPr>
          <w:rStyle w:val="Courierforcode"/>
        </w:rPr>
        <w:t>;</w:t>
      </w:r>
    </w:p>
    <w:p w14:paraId="3E210B1E" w14:textId="77777777" w:rsidR="002B5B9D" w:rsidRPr="002B5B9D" w:rsidRDefault="002B5B9D" w:rsidP="002B5B9D">
      <w:pPr>
        <w:spacing w:after="0" w:line="240" w:lineRule="auto"/>
        <w:rPr>
          <w:rStyle w:val="Courierforcode"/>
        </w:rPr>
      </w:pPr>
      <w:r w:rsidRPr="002B5B9D">
        <w:rPr>
          <w:rStyle w:val="Courierforcode"/>
        </w:rPr>
        <w:tab/>
        <w:t>}</w:t>
      </w:r>
    </w:p>
    <w:p w14:paraId="14B45019" w14:textId="77777777" w:rsidR="002B5B9D" w:rsidRPr="002B5B9D" w:rsidRDefault="002B5B9D" w:rsidP="002B5B9D">
      <w:pPr>
        <w:spacing w:after="0" w:line="240" w:lineRule="auto"/>
        <w:rPr>
          <w:rStyle w:val="Courierforcode"/>
        </w:rPr>
      </w:pPr>
    </w:p>
    <w:p w14:paraId="64718C85" w14:textId="77777777" w:rsidR="002B5B9D" w:rsidRPr="002B5B9D" w:rsidRDefault="002B5B9D" w:rsidP="002B5B9D">
      <w:pPr>
        <w:spacing w:after="0" w:line="240" w:lineRule="auto"/>
        <w:rPr>
          <w:rStyle w:val="Courierforcode"/>
        </w:rPr>
      </w:pPr>
      <w:r w:rsidRPr="002B5B9D">
        <w:rPr>
          <w:rStyle w:val="Courierforcode"/>
        </w:rPr>
        <w:t>body {</w:t>
      </w:r>
    </w:p>
    <w:p w14:paraId="7328C86B" w14:textId="77777777" w:rsidR="002B5B9D" w:rsidRPr="002B5B9D" w:rsidRDefault="002B5B9D" w:rsidP="002B5B9D">
      <w:pPr>
        <w:spacing w:after="0" w:line="240" w:lineRule="auto"/>
        <w:rPr>
          <w:rStyle w:val="Courierforcode"/>
        </w:rPr>
      </w:pPr>
      <w:r w:rsidRPr="002B5B9D">
        <w:rPr>
          <w:rStyle w:val="Courierforcode"/>
        </w:rPr>
        <w:tab/>
        <w:t>background-color: #</w:t>
      </w:r>
      <w:proofErr w:type="spellStart"/>
      <w:r w:rsidRPr="002B5B9D">
        <w:rPr>
          <w:rStyle w:val="Courierforcode"/>
        </w:rPr>
        <w:t>fffded</w:t>
      </w:r>
      <w:proofErr w:type="spellEnd"/>
      <w:r w:rsidRPr="002B5B9D">
        <w:rPr>
          <w:rStyle w:val="Courierforcode"/>
        </w:rPr>
        <w:t>;</w:t>
      </w:r>
    </w:p>
    <w:p w14:paraId="7E9DA59B" w14:textId="77777777" w:rsidR="002B5B9D" w:rsidRPr="002B5B9D" w:rsidRDefault="002B5B9D" w:rsidP="002B5B9D">
      <w:pPr>
        <w:spacing w:after="0" w:line="240" w:lineRule="auto"/>
        <w:rPr>
          <w:rStyle w:val="Courierforcode"/>
        </w:rPr>
      </w:pPr>
      <w:r w:rsidRPr="002B5B9D">
        <w:rPr>
          <w:rStyle w:val="Courierforcode"/>
        </w:rPr>
        <w:tab/>
        <w:t>width: 800px;</w:t>
      </w:r>
    </w:p>
    <w:p w14:paraId="00E72B84" w14:textId="77777777" w:rsidR="002B5B9D" w:rsidRPr="002B5B9D" w:rsidRDefault="002B5B9D" w:rsidP="002B5B9D">
      <w:pPr>
        <w:spacing w:after="0" w:line="240" w:lineRule="auto"/>
        <w:rPr>
          <w:rStyle w:val="Courierforcode"/>
        </w:rPr>
      </w:pPr>
      <w:r w:rsidRPr="002B5B9D">
        <w:rPr>
          <w:rStyle w:val="Courierforcode"/>
        </w:rPr>
        <w:tab/>
        <w:t xml:space="preserve">margin: 1em auto 1em; </w:t>
      </w:r>
    </w:p>
    <w:p w14:paraId="3F7D1256" w14:textId="77777777" w:rsidR="002B5B9D" w:rsidRPr="002B5B9D" w:rsidRDefault="002B5B9D" w:rsidP="002B5B9D">
      <w:pPr>
        <w:spacing w:after="0" w:line="240" w:lineRule="auto"/>
        <w:rPr>
          <w:rStyle w:val="Courierforcode"/>
        </w:rPr>
      </w:pPr>
      <w:r w:rsidRPr="002B5B9D">
        <w:rPr>
          <w:rStyle w:val="Courierforcode"/>
        </w:rPr>
        <w:tab/>
        <w:t>border: 3px solid #931420;</w:t>
      </w:r>
    </w:p>
    <w:p w14:paraId="3C354D9A" w14:textId="77777777" w:rsidR="002B5B9D" w:rsidRPr="002B5B9D" w:rsidRDefault="002B5B9D" w:rsidP="002B5B9D">
      <w:pPr>
        <w:spacing w:after="0" w:line="240" w:lineRule="auto"/>
        <w:rPr>
          <w:rStyle w:val="Courierforcode"/>
        </w:rPr>
      </w:pPr>
      <w:r w:rsidRPr="002B5B9D">
        <w:rPr>
          <w:rStyle w:val="Courierforcode"/>
        </w:rPr>
        <w:tab/>
        <w:t>font-family: Arial, Helvetica, sans-serif;</w:t>
      </w:r>
    </w:p>
    <w:p w14:paraId="63EEE283" w14:textId="77777777" w:rsidR="002B5B9D" w:rsidRPr="002B5B9D" w:rsidRDefault="002B5B9D" w:rsidP="002B5B9D">
      <w:pPr>
        <w:spacing w:after="0" w:line="240" w:lineRule="auto"/>
        <w:rPr>
          <w:rStyle w:val="Courierforcode"/>
        </w:rPr>
      </w:pPr>
      <w:r w:rsidRPr="002B5B9D">
        <w:rPr>
          <w:rStyle w:val="Courierforcode"/>
        </w:rPr>
        <w:t xml:space="preserve">    font-size: 100%;</w:t>
      </w:r>
    </w:p>
    <w:p w14:paraId="5E74A610" w14:textId="77777777" w:rsidR="002B5B9D" w:rsidRPr="002B5B9D" w:rsidRDefault="002B5B9D" w:rsidP="002B5B9D">
      <w:pPr>
        <w:spacing w:after="0" w:line="240" w:lineRule="auto"/>
        <w:rPr>
          <w:rStyle w:val="Courierforcode"/>
        </w:rPr>
      </w:pPr>
      <w:r w:rsidRPr="002B5B9D">
        <w:rPr>
          <w:rStyle w:val="Courierforcode"/>
        </w:rPr>
        <w:t>}</w:t>
      </w:r>
    </w:p>
    <w:p w14:paraId="3C1391EC" w14:textId="77777777" w:rsidR="002B5B9D" w:rsidRPr="002B5B9D" w:rsidRDefault="002B5B9D" w:rsidP="002B5B9D">
      <w:pPr>
        <w:spacing w:after="0" w:line="240" w:lineRule="auto"/>
        <w:rPr>
          <w:rStyle w:val="Courierforcode"/>
        </w:rPr>
      </w:pPr>
    </w:p>
    <w:p w14:paraId="55D1E9F8" w14:textId="77777777" w:rsidR="002B5B9D" w:rsidRPr="002B5B9D" w:rsidRDefault="002B5B9D" w:rsidP="002B5B9D">
      <w:pPr>
        <w:spacing w:after="0" w:line="240" w:lineRule="auto"/>
        <w:rPr>
          <w:rStyle w:val="Courierforcode"/>
        </w:rPr>
      </w:pPr>
      <w:r w:rsidRPr="002B5B9D">
        <w:rPr>
          <w:rStyle w:val="Courierforcode"/>
        </w:rPr>
        <w:t>section {</w:t>
      </w:r>
    </w:p>
    <w:p w14:paraId="7109A3C3" w14:textId="77777777" w:rsidR="002B5B9D" w:rsidRPr="002B5B9D" w:rsidRDefault="002B5B9D" w:rsidP="002B5B9D">
      <w:pPr>
        <w:spacing w:after="0" w:line="240" w:lineRule="auto"/>
        <w:rPr>
          <w:rStyle w:val="Courierforcode"/>
        </w:rPr>
      </w:pPr>
      <w:r w:rsidRPr="002B5B9D">
        <w:rPr>
          <w:rStyle w:val="Courierforcode"/>
        </w:rPr>
        <w:tab/>
        <w:t>width: 525px;</w:t>
      </w:r>
    </w:p>
    <w:p w14:paraId="19DC536C" w14:textId="77777777" w:rsidR="002B5B9D" w:rsidRPr="002B5B9D" w:rsidRDefault="002B5B9D" w:rsidP="002B5B9D">
      <w:pPr>
        <w:spacing w:after="0" w:line="240" w:lineRule="auto"/>
        <w:rPr>
          <w:rStyle w:val="Courierforcode"/>
        </w:rPr>
      </w:pPr>
      <w:r w:rsidRPr="002B5B9D">
        <w:rPr>
          <w:rStyle w:val="Courierforcode"/>
        </w:rPr>
        <w:tab/>
        <w:t>float: right;</w:t>
      </w:r>
    </w:p>
    <w:p w14:paraId="34791925" w14:textId="77777777" w:rsidR="002B5B9D" w:rsidRPr="002B5B9D" w:rsidRDefault="002B5B9D" w:rsidP="002B5B9D">
      <w:pPr>
        <w:spacing w:after="0" w:line="240" w:lineRule="auto"/>
        <w:rPr>
          <w:rStyle w:val="Courierforcode"/>
        </w:rPr>
      </w:pPr>
      <w:r w:rsidRPr="002B5B9D">
        <w:rPr>
          <w:rStyle w:val="Courierforcode"/>
        </w:rPr>
        <w:t>}</w:t>
      </w:r>
    </w:p>
    <w:p w14:paraId="24C68226" w14:textId="77777777" w:rsidR="002B5B9D" w:rsidRPr="002B5B9D" w:rsidRDefault="002B5B9D" w:rsidP="002B5B9D">
      <w:pPr>
        <w:spacing w:after="0" w:line="240" w:lineRule="auto"/>
        <w:rPr>
          <w:rStyle w:val="Courierforcode"/>
        </w:rPr>
      </w:pPr>
    </w:p>
    <w:p w14:paraId="6E7BC03F" w14:textId="77777777" w:rsidR="002B5B9D" w:rsidRPr="002B5B9D" w:rsidRDefault="002B5B9D" w:rsidP="002B5B9D">
      <w:pPr>
        <w:spacing w:after="0" w:line="240" w:lineRule="auto"/>
        <w:rPr>
          <w:rStyle w:val="Courierforcode"/>
        </w:rPr>
      </w:pPr>
      <w:r w:rsidRPr="002B5B9D">
        <w:rPr>
          <w:rStyle w:val="Courierforcode"/>
        </w:rPr>
        <w:t>aside {</w:t>
      </w:r>
    </w:p>
    <w:p w14:paraId="1C8B25ED" w14:textId="77777777" w:rsidR="002B5B9D" w:rsidRPr="002B5B9D" w:rsidRDefault="002B5B9D" w:rsidP="002B5B9D">
      <w:pPr>
        <w:spacing w:after="0" w:line="240" w:lineRule="auto"/>
        <w:rPr>
          <w:rStyle w:val="Courierforcode"/>
        </w:rPr>
      </w:pPr>
      <w:r w:rsidRPr="002B5B9D">
        <w:rPr>
          <w:rStyle w:val="Courierforcode"/>
        </w:rPr>
        <w:tab/>
        <w:t>width: 215px;</w:t>
      </w:r>
    </w:p>
    <w:p w14:paraId="213AC473" w14:textId="77777777" w:rsidR="002B5B9D" w:rsidRPr="002B5B9D" w:rsidRDefault="002B5B9D" w:rsidP="002B5B9D">
      <w:pPr>
        <w:spacing w:after="0" w:line="240" w:lineRule="auto"/>
        <w:rPr>
          <w:rStyle w:val="Courierforcode"/>
        </w:rPr>
      </w:pPr>
      <w:r w:rsidRPr="002B5B9D">
        <w:rPr>
          <w:rStyle w:val="Courierforcode"/>
        </w:rPr>
        <w:tab/>
        <w:t>float: right;</w:t>
      </w:r>
    </w:p>
    <w:p w14:paraId="668F30F7" w14:textId="77777777" w:rsidR="002B5B9D" w:rsidRPr="002B5B9D" w:rsidRDefault="002B5B9D" w:rsidP="002B5B9D">
      <w:pPr>
        <w:spacing w:after="0" w:line="240" w:lineRule="auto"/>
        <w:rPr>
          <w:rStyle w:val="Courierforcode"/>
        </w:rPr>
      </w:pPr>
      <w:r w:rsidRPr="002B5B9D">
        <w:rPr>
          <w:rStyle w:val="Courierforcode"/>
        </w:rPr>
        <w:tab/>
        <w:t xml:space="preserve">padding: 0 0 20px </w:t>
      </w:r>
      <w:proofErr w:type="spellStart"/>
      <w:r w:rsidRPr="002B5B9D">
        <w:rPr>
          <w:rStyle w:val="Courierforcode"/>
        </w:rPr>
        <w:t>20px</w:t>
      </w:r>
      <w:proofErr w:type="spellEnd"/>
      <w:r w:rsidRPr="002B5B9D">
        <w:rPr>
          <w:rStyle w:val="Courierforcode"/>
        </w:rPr>
        <w:t>;</w:t>
      </w:r>
    </w:p>
    <w:p w14:paraId="1E564E9F" w14:textId="77777777" w:rsidR="002B5B9D" w:rsidRPr="002B5B9D" w:rsidRDefault="002B5B9D" w:rsidP="002B5B9D">
      <w:pPr>
        <w:spacing w:after="0" w:line="240" w:lineRule="auto"/>
        <w:rPr>
          <w:rStyle w:val="Courierforcode"/>
        </w:rPr>
      </w:pPr>
      <w:r w:rsidRPr="002B5B9D">
        <w:rPr>
          <w:rStyle w:val="Courierforcode"/>
        </w:rPr>
        <w:t>}</w:t>
      </w:r>
    </w:p>
    <w:p w14:paraId="7012E9E6" w14:textId="77777777" w:rsidR="002B5B9D" w:rsidRPr="002B5B9D" w:rsidRDefault="002B5B9D" w:rsidP="002B5B9D">
      <w:pPr>
        <w:spacing w:after="0" w:line="240" w:lineRule="auto"/>
        <w:rPr>
          <w:rStyle w:val="Courierforcode"/>
        </w:rPr>
      </w:pPr>
    </w:p>
    <w:p w14:paraId="20A408FA" w14:textId="77777777" w:rsidR="002B5B9D" w:rsidRPr="002B5B9D" w:rsidRDefault="002B5B9D" w:rsidP="002B5B9D">
      <w:pPr>
        <w:spacing w:after="0" w:line="240" w:lineRule="auto"/>
        <w:rPr>
          <w:rStyle w:val="Courierforcode"/>
        </w:rPr>
      </w:pPr>
      <w:r w:rsidRPr="002B5B9D">
        <w:rPr>
          <w:rStyle w:val="Courierforcode"/>
        </w:rPr>
        <w:t>footer {</w:t>
      </w:r>
    </w:p>
    <w:p w14:paraId="4FF9325D" w14:textId="77777777" w:rsidR="002B5B9D" w:rsidRPr="002B5B9D" w:rsidRDefault="002B5B9D" w:rsidP="002B5B9D">
      <w:pPr>
        <w:spacing w:after="0" w:line="240" w:lineRule="auto"/>
        <w:rPr>
          <w:rStyle w:val="Courierforcode"/>
        </w:rPr>
      </w:pPr>
      <w:r w:rsidRPr="002B5B9D">
        <w:rPr>
          <w:rStyle w:val="Courierforcode"/>
        </w:rPr>
        <w:tab/>
        <w:t>background-color: #931420;</w:t>
      </w:r>
    </w:p>
    <w:p w14:paraId="260E07EF" w14:textId="77777777" w:rsidR="002B5B9D" w:rsidRPr="002B5B9D" w:rsidRDefault="002B5B9D" w:rsidP="002B5B9D">
      <w:pPr>
        <w:spacing w:after="0" w:line="240" w:lineRule="auto"/>
        <w:rPr>
          <w:rStyle w:val="Courierforcode"/>
        </w:rPr>
      </w:pPr>
      <w:r w:rsidRPr="002B5B9D">
        <w:rPr>
          <w:rStyle w:val="Courierforcode"/>
        </w:rPr>
        <w:tab/>
        <w:t>padding: 1em;</w:t>
      </w:r>
    </w:p>
    <w:p w14:paraId="03530FC1" w14:textId="77777777" w:rsidR="002B5B9D" w:rsidRPr="002B5B9D" w:rsidRDefault="002B5B9D" w:rsidP="002B5B9D">
      <w:pPr>
        <w:spacing w:after="0" w:line="240" w:lineRule="auto"/>
        <w:rPr>
          <w:rStyle w:val="Courierforcode"/>
        </w:rPr>
      </w:pPr>
      <w:r w:rsidRPr="002B5B9D">
        <w:rPr>
          <w:rStyle w:val="Courierforcode"/>
        </w:rPr>
        <w:tab/>
        <w:t>clear: both;</w:t>
      </w:r>
    </w:p>
    <w:p w14:paraId="24900DDF" w14:textId="77777777" w:rsidR="002B5B9D" w:rsidRPr="002B5B9D" w:rsidRDefault="002B5B9D" w:rsidP="002B5B9D">
      <w:pPr>
        <w:spacing w:after="0" w:line="240" w:lineRule="auto"/>
        <w:rPr>
          <w:rStyle w:val="Courierforcode"/>
        </w:rPr>
      </w:pPr>
      <w:r w:rsidRPr="002B5B9D">
        <w:rPr>
          <w:rStyle w:val="Courierforcode"/>
        </w:rPr>
        <w:t>}</w:t>
      </w:r>
    </w:p>
    <w:p w14:paraId="4570E4AD" w14:textId="77777777" w:rsidR="002B5B9D" w:rsidRPr="002B5B9D" w:rsidRDefault="002B5B9D" w:rsidP="002B5B9D">
      <w:pPr>
        <w:spacing w:after="0" w:line="240" w:lineRule="auto"/>
        <w:rPr>
          <w:rStyle w:val="Courierforcode"/>
        </w:rPr>
      </w:pPr>
    </w:p>
    <w:p w14:paraId="1701A854" w14:textId="77777777" w:rsidR="002B5B9D" w:rsidRPr="002B5B9D" w:rsidRDefault="002B5B9D" w:rsidP="002B5B9D">
      <w:pPr>
        <w:spacing w:after="0" w:line="240" w:lineRule="auto"/>
        <w:rPr>
          <w:rStyle w:val="Courierforcode"/>
        </w:rPr>
      </w:pPr>
      <w:r w:rsidRPr="002B5B9D">
        <w:rPr>
          <w:rStyle w:val="Courierforcode"/>
        </w:rPr>
        <w:t>/* the styles for the header */</w:t>
      </w:r>
    </w:p>
    <w:p w14:paraId="35A34C13" w14:textId="77777777" w:rsidR="002B5B9D" w:rsidRPr="002B5B9D" w:rsidRDefault="002B5B9D" w:rsidP="002B5B9D">
      <w:pPr>
        <w:spacing w:after="0" w:line="240" w:lineRule="auto"/>
        <w:rPr>
          <w:rStyle w:val="Courierforcode"/>
        </w:rPr>
      </w:pPr>
    </w:p>
    <w:p w14:paraId="54AA3929" w14:textId="77777777" w:rsidR="002B5B9D" w:rsidRPr="002B5B9D" w:rsidRDefault="002B5B9D" w:rsidP="002B5B9D">
      <w:pPr>
        <w:spacing w:after="0" w:line="240" w:lineRule="auto"/>
        <w:rPr>
          <w:rStyle w:val="Courierforcode"/>
        </w:rPr>
      </w:pPr>
    </w:p>
    <w:p w14:paraId="215FC5F1" w14:textId="77777777" w:rsidR="002B5B9D" w:rsidRPr="002B5B9D" w:rsidRDefault="002B5B9D" w:rsidP="002B5B9D">
      <w:pPr>
        <w:spacing w:after="0" w:line="240" w:lineRule="auto"/>
        <w:rPr>
          <w:rStyle w:val="Courierforcode"/>
        </w:rPr>
      </w:pPr>
    </w:p>
    <w:p w14:paraId="7239858A" w14:textId="77777777" w:rsidR="002B5B9D" w:rsidRPr="002B5B9D" w:rsidRDefault="002B5B9D" w:rsidP="002B5B9D">
      <w:pPr>
        <w:spacing w:after="0" w:line="240" w:lineRule="auto"/>
        <w:rPr>
          <w:rStyle w:val="Courierforcode"/>
        </w:rPr>
      </w:pPr>
      <w:r w:rsidRPr="002B5B9D">
        <w:rPr>
          <w:rStyle w:val="Courierforcode"/>
        </w:rPr>
        <w:t>header {</w:t>
      </w:r>
    </w:p>
    <w:p w14:paraId="23C4FAEB" w14:textId="77777777" w:rsidR="002B5B9D" w:rsidRPr="002B5B9D" w:rsidRDefault="002B5B9D" w:rsidP="002B5B9D">
      <w:pPr>
        <w:spacing w:after="0" w:line="240" w:lineRule="auto"/>
        <w:rPr>
          <w:rStyle w:val="Courierforcode"/>
        </w:rPr>
      </w:pPr>
      <w:r w:rsidRPr="002B5B9D">
        <w:rPr>
          <w:rStyle w:val="Courierforcode"/>
        </w:rPr>
        <w:tab/>
        <w:t>background-image: linear-</w:t>
      </w:r>
      <w:proofErr w:type="gramStart"/>
      <w:r w:rsidRPr="002B5B9D">
        <w:rPr>
          <w:rStyle w:val="Courierforcode"/>
        </w:rPr>
        <w:t>gradient(</w:t>
      </w:r>
      <w:proofErr w:type="gramEnd"/>
      <w:r w:rsidRPr="002B5B9D">
        <w:rPr>
          <w:rStyle w:val="Courierforcode"/>
        </w:rPr>
        <w:t>20deg, #931420 0%, #f6bb73 5%, #</w:t>
      </w:r>
      <w:proofErr w:type="spellStart"/>
      <w:r w:rsidRPr="002B5B9D">
        <w:rPr>
          <w:rStyle w:val="Courierforcode"/>
        </w:rPr>
        <w:t>ffffff</w:t>
      </w:r>
      <w:proofErr w:type="spellEnd"/>
      <w:r w:rsidRPr="002B5B9D">
        <w:rPr>
          <w:rStyle w:val="Courierforcode"/>
        </w:rPr>
        <w:t xml:space="preserve"> 25%, </w:t>
      </w:r>
    </w:p>
    <w:p w14:paraId="56DABF8B" w14:textId="77777777" w:rsidR="002B5B9D" w:rsidRPr="002B5B9D" w:rsidRDefault="002B5B9D" w:rsidP="002B5B9D">
      <w:pPr>
        <w:spacing w:after="0" w:line="240" w:lineRule="auto"/>
        <w:rPr>
          <w:rStyle w:val="Courierforcode"/>
        </w:rPr>
      </w:pPr>
      <w:r w:rsidRPr="002B5B9D">
        <w:rPr>
          <w:rStyle w:val="Courierforcode"/>
        </w:rPr>
        <w:t>#</w:t>
      </w:r>
      <w:proofErr w:type="spellStart"/>
      <w:r w:rsidRPr="002B5B9D">
        <w:rPr>
          <w:rStyle w:val="Courierforcode"/>
        </w:rPr>
        <w:t>ffffff</w:t>
      </w:r>
      <w:proofErr w:type="spellEnd"/>
      <w:r w:rsidRPr="002B5B9D">
        <w:rPr>
          <w:rStyle w:val="Courierforcode"/>
        </w:rPr>
        <w:t xml:space="preserve"> 70%, #f6bb73 95%, #931420 100%);</w:t>
      </w:r>
    </w:p>
    <w:p w14:paraId="20F31DDA" w14:textId="77777777" w:rsidR="002B5B9D" w:rsidRPr="002B5B9D" w:rsidRDefault="002B5B9D" w:rsidP="002B5B9D">
      <w:pPr>
        <w:spacing w:after="0" w:line="240" w:lineRule="auto"/>
        <w:rPr>
          <w:rStyle w:val="Courierforcode"/>
        </w:rPr>
      </w:pPr>
      <w:r w:rsidRPr="002B5B9D">
        <w:rPr>
          <w:rStyle w:val="Courierforcode"/>
        </w:rPr>
        <w:tab/>
        <w:t>background-image: -</w:t>
      </w:r>
      <w:proofErr w:type="spellStart"/>
      <w:r w:rsidRPr="002B5B9D">
        <w:rPr>
          <w:rStyle w:val="Courierforcode"/>
        </w:rPr>
        <w:t>webkit</w:t>
      </w:r>
      <w:proofErr w:type="spellEnd"/>
      <w:r w:rsidRPr="002B5B9D">
        <w:rPr>
          <w:rStyle w:val="Courierforcode"/>
        </w:rPr>
        <w:t>-linear-</w:t>
      </w:r>
      <w:proofErr w:type="gramStart"/>
      <w:r w:rsidRPr="002B5B9D">
        <w:rPr>
          <w:rStyle w:val="Courierforcode"/>
        </w:rPr>
        <w:t>gradient(</w:t>
      </w:r>
      <w:proofErr w:type="gramEnd"/>
      <w:r w:rsidRPr="002B5B9D">
        <w:rPr>
          <w:rStyle w:val="Courierforcode"/>
        </w:rPr>
        <w:t>20deg, #931420 0%, #f6bb73 5%, #</w:t>
      </w:r>
      <w:proofErr w:type="spellStart"/>
      <w:r w:rsidRPr="002B5B9D">
        <w:rPr>
          <w:rStyle w:val="Courierforcode"/>
        </w:rPr>
        <w:t>ffffff</w:t>
      </w:r>
      <w:proofErr w:type="spellEnd"/>
      <w:r w:rsidRPr="002B5B9D">
        <w:rPr>
          <w:rStyle w:val="Courierforcode"/>
        </w:rPr>
        <w:t xml:space="preserve"> 25%, #</w:t>
      </w:r>
      <w:proofErr w:type="spellStart"/>
      <w:r w:rsidRPr="002B5B9D">
        <w:rPr>
          <w:rStyle w:val="Courierforcode"/>
        </w:rPr>
        <w:t>ffffff</w:t>
      </w:r>
      <w:proofErr w:type="spellEnd"/>
      <w:r w:rsidRPr="002B5B9D">
        <w:rPr>
          <w:rStyle w:val="Courierforcode"/>
        </w:rPr>
        <w:t xml:space="preserve"> 70%, #f6bb73 95%, #931420 100%);</w:t>
      </w:r>
    </w:p>
    <w:p w14:paraId="29CCEC51" w14:textId="77777777" w:rsidR="002B5B9D" w:rsidRPr="002B5B9D" w:rsidRDefault="002B5B9D" w:rsidP="002B5B9D">
      <w:pPr>
        <w:spacing w:after="0" w:line="240" w:lineRule="auto"/>
        <w:rPr>
          <w:rStyle w:val="Courierforcode"/>
        </w:rPr>
      </w:pPr>
      <w:r w:rsidRPr="002B5B9D">
        <w:rPr>
          <w:rStyle w:val="Courierforcode"/>
        </w:rPr>
        <w:lastRenderedPageBreak/>
        <w:tab/>
        <w:t>background-image: -</w:t>
      </w:r>
      <w:proofErr w:type="spellStart"/>
      <w:r w:rsidRPr="002B5B9D">
        <w:rPr>
          <w:rStyle w:val="Courierforcode"/>
        </w:rPr>
        <w:t>moz</w:t>
      </w:r>
      <w:proofErr w:type="spellEnd"/>
      <w:r w:rsidRPr="002B5B9D">
        <w:rPr>
          <w:rStyle w:val="Courierforcode"/>
        </w:rPr>
        <w:t>-linear-</w:t>
      </w:r>
      <w:proofErr w:type="gramStart"/>
      <w:r w:rsidRPr="002B5B9D">
        <w:rPr>
          <w:rStyle w:val="Courierforcode"/>
        </w:rPr>
        <w:t>gradient(</w:t>
      </w:r>
      <w:proofErr w:type="gramEnd"/>
      <w:r w:rsidRPr="002B5B9D">
        <w:rPr>
          <w:rStyle w:val="Courierforcode"/>
        </w:rPr>
        <w:t>20deg, #931420 0%, #f6bb73 5%, #</w:t>
      </w:r>
      <w:proofErr w:type="spellStart"/>
      <w:r w:rsidRPr="002B5B9D">
        <w:rPr>
          <w:rStyle w:val="Courierforcode"/>
        </w:rPr>
        <w:t>ffffff</w:t>
      </w:r>
      <w:proofErr w:type="spellEnd"/>
      <w:r w:rsidRPr="002B5B9D">
        <w:rPr>
          <w:rStyle w:val="Courierforcode"/>
        </w:rPr>
        <w:t xml:space="preserve"> 25%, #</w:t>
      </w:r>
      <w:proofErr w:type="spellStart"/>
      <w:r w:rsidRPr="002B5B9D">
        <w:rPr>
          <w:rStyle w:val="Courierforcode"/>
        </w:rPr>
        <w:t>ffffff</w:t>
      </w:r>
      <w:proofErr w:type="spellEnd"/>
      <w:r w:rsidRPr="002B5B9D">
        <w:rPr>
          <w:rStyle w:val="Courierforcode"/>
        </w:rPr>
        <w:t xml:space="preserve"> 70%, #f6bb73 95%, #931420 100%);</w:t>
      </w:r>
    </w:p>
    <w:p w14:paraId="3592BB24" w14:textId="77777777" w:rsidR="002B5B9D" w:rsidRPr="002B5B9D" w:rsidRDefault="002B5B9D" w:rsidP="002B5B9D">
      <w:pPr>
        <w:spacing w:after="0" w:line="240" w:lineRule="auto"/>
        <w:rPr>
          <w:rStyle w:val="Courierforcode"/>
        </w:rPr>
      </w:pPr>
      <w:r w:rsidRPr="002B5B9D">
        <w:rPr>
          <w:rStyle w:val="Courierforcode"/>
        </w:rPr>
        <w:tab/>
        <w:t>background-image: -o-linear-</w:t>
      </w:r>
      <w:proofErr w:type="gramStart"/>
      <w:r w:rsidRPr="002B5B9D">
        <w:rPr>
          <w:rStyle w:val="Courierforcode"/>
        </w:rPr>
        <w:t>gradient(</w:t>
      </w:r>
      <w:proofErr w:type="gramEnd"/>
      <w:r w:rsidRPr="002B5B9D">
        <w:rPr>
          <w:rStyle w:val="Courierforcode"/>
        </w:rPr>
        <w:t>20deg, #931420 0%, #f6bb73 5%, #</w:t>
      </w:r>
      <w:proofErr w:type="spellStart"/>
      <w:r w:rsidRPr="002B5B9D">
        <w:rPr>
          <w:rStyle w:val="Courierforcode"/>
        </w:rPr>
        <w:t>ffffff</w:t>
      </w:r>
      <w:proofErr w:type="spellEnd"/>
      <w:r w:rsidRPr="002B5B9D">
        <w:rPr>
          <w:rStyle w:val="Courierforcode"/>
        </w:rPr>
        <w:t xml:space="preserve"> 25%, #</w:t>
      </w:r>
      <w:proofErr w:type="spellStart"/>
      <w:r w:rsidRPr="002B5B9D">
        <w:rPr>
          <w:rStyle w:val="Courierforcode"/>
        </w:rPr>
        <w:t>ffffff</w:t>
      </w:r>
      <w:proofErr w:type="spellEnd"/>
      <w:r w:rsidRPr="002B5B9D">
        <w:rPr>
          <w:rStyle w:val="Courierforcode"/>
        </w:rPr>
        <w:t xml:space="preserve"> 70%, #f6bb73 95%, #931420 100%);</w:t>
      </w:r>
    </w:p>
    <w:p w14:paraId="59221424" w14:textId="77777777" w:rsidR="002B5B9D" w:rsidRPr="002B5B9D" w:rsidRDefault="002B5B9D" w:rsidP="002B5B9D">
      <w:pPr>
        <w:spacing w:after="0" w:line="240" w:lineRule="auto"/>
        <w:rPr>
          <w:rStyle w:val="Courierforcode"/>
        </w:rPr>
      </w:pPr>
      <w:r w:rsidRPr="002B5B9D">
        <w:rPr>
          <w:rStyle w:val="Courierforcode"/>
        </w:rPr>
        <w:tab/>
        <w:t>border-bottom: 3px solid #931420;</w:t>
      </w:r>
    </w:p>
    <w:p w14:paraId="0B6B8E89" w14:textId="77777777" w:rsidR="002B5B9D" w:rsidRPr="002B5B9D" w:rsidRDefault="002B5B9D" w:rsidP="002B5B9D">
      <w:pPr>
        <w:spacing w:after="0" w:line="240" w:lineRule="auto"/>
        <w:rPr>
          <w:rStyle w:val="Courierforcode"/>
        </w:rPr>
      </w:pPr>
      <w:r w:rsidRPr="002B5B9D">
        <w:rPr>
          <w:rStyle w:val="Courierforcode"/>
        </w:rPr>
        <w:tab/>
        <w:t>padding: 1.5em 0 2em;</w:t>
      </w:r>
    </w:p>
    <w:p w14:paraId="3847CF00" w14:textId="77777777" w:rsidR="002B5B9D" w:rsidRPr="002B5B9D" w:rsidRDefault="002B5B9D" w:rsidP="002B5B9D">
      <w:pPr>
        <w:spacing w:after="0" w:line="240" w:lineRule="auto"/>
        <w:rPr>
          <w:rStyle w:val="Courierforcode"/>
        </w:rPr>
      </w:pPr>
      <w:r w:rsidRPr="002B5B9D">
        <w:rPr>
          <w:rStyle w:val="Courierforcode"/>
        </w:rPr>
        <w:tab/>
      </w:r>
    </w:p>
    <w:p w14:paraId="35DCF370" w14:textId="77777777" w:rsidR="002B5B9D" w:rsidRPr="002B5B9D" w:rsidRDefault="002B5B9D" w:rsidP="002B5B9D">
      <w:pPr>
        <w:spacing w:after="0" w:line="240" w:lineRule="auto"/>
        <w:rPr>
          <w:rStyle w:val="Courierforcode"/>
        </w:rPr>
      </w:pPr>
      <w:r w:rsidRPr="002B5B9D">
        <w:rPr>
          <w:rStyle w:val="Courierforcode"/>
        </w:rPr>
        <w:t>}</w:t>
      </w:r>
    </w:p>
    <w:p w14:paraId="7873F19E" w14:textId="77777777" w:rsidR="002B5B9D" w:rsidRPr="002B5B9D" w:rsidRDefault="002B5B9D" w:rsidP="002B5B9D">
      <w:pPr>
        <w:spacing w:after="0" w:line="240" w:lineRule="auto"/>
        <w:rPr>
          <w:rStyle w:val="Courierforcode"/>
        </w:rPr>
      </w:pPr>
      <w:r w:rsidRPr="002B5B9D">
        <w:rPr>
          <w:rStyle w:val="Courierforcode"/>
        </w:rPr>
        <w:t xml:space="preserve">header </w:t>
      </w:r>
      <w:proofErr w:type="spellStart"/>
      <w:r w:rsidRPr="002B5B9D">
        <w:rPr>
          <w:rStyle w:val="Courierforcode"/>
        </w:rPr>
        <w:t>img</w:t>
      </w:r>
      <w:proofErr w:type="spellEnd"/>
      <w:r w:rsidRPr="002B5B9D">
        <w:rPr>
          <w:rStyle w:val="Courierforcode"/>
        </w:rPr>
        <w:t xml:space="preserve"> {</w:t>
      </w:r>
    </w:p>
    <w:p w14:paraId="130923C0" w14:textId="77777777" w:rsidR="002B5B9D" w:rsidRPr="002B5B9D" w:rsidRDefault="002B5B9D" w:rsidP="002B5B9D">
      <w:pPr>
        <w:spacing w:after="0" w:line="240" w:lineRule="auto"/>
        <w:rPr>
          <w:rStyle w:val="Courierforcode"/>
        </w:rPr>
      </w:pPr>
      <w:r w:rsidRPr="002B5B9D">
        <w:rPr>
          <w:rStyle w:val="Courierforcode"/>
        </w:rPr>
        <w:tab/>
        <w:t>float: left;</w:t>
      </w:r>
    </w:p>
    <w:p w14:paraId="60AD3F36" w14:textId="77777777" w:rsidR="002B5B9D" w:rsidRPr="002B5B9D" w:rsidRDefault="002B5B9D" w:rsidP="002B5B9D">
      <w:pPr>
        <w:spacing w:after="0" w:line="240" w:lineRule="auto"/>
        <w:rPr>
          <w:rStyle w:val="Courierforcode"/>
        </w:rPr>
      </w:pPr>
      <w:r w:rsidRPr="002B5B9D">
        <w:rPr>
          <w:rStyle w:val="Courierforcode"/>
        </w:rPr>
        <w:tab/>
        <w:t>padding: 0 30px 0;</w:t>
      </w:r>
    </w:p>
    <w:p w14:paraId="715ED8E0" w14:textId="77777777" w:rsidR="002B5B9D" w:rsidRPr="002B5B9D" w:rsidRDefault="002B5B9D" w:rsidP="002B5B9D">
      <w:pPr>
        <w:spacing w:after="0" w:line="240" w:lineRule="auto"/>
        <w:rPr>
          <w:rStyle w:val="Courierforcode"/>
        </w:rPr>
      </w:pPr>
      <w:r w:rsidRPr="002B5B9D">
        <w:rPr>
          <w:rStyle w:val="Courierforcode"/>
        </w:rPr>
        <w:t>}</w:t>
      </w:r>
    </w:p>
    <w:p w14:paraId="5EB2F68B" w14:textId="77777777" w:rsidR="002B5B9D" w:rsidRPr="002B5B9D" w:rsidRDefault="002B5B9D" w:rsidP="002B5B9D">
      <w:pPr>
        <w:spacing w:after="0" w:line="240" w:lineRule="auto"/>
        <w:rPr>
          <w:rStyle w:val="Courierforcode"/>
        </w:rPr>
      </w:pPr>
    </w:p>
    <w:p w14:paraId="12A9255D" w14:textId="77777777" w:rsidR="002B5B9D" w:rsidRPr="002B5B9D" w:rsidRDefault="002B5B9D" w:rsidP="002B5B9D">
      <w:pPr>
        <w:spacing w:after="0" w:line="240" w:lineRule="auto"/>
        <w:rPr>
          <w:rStyle w:val="Courierforcode"/>
        </w:rPr>
      </w:pPr>
      <w:r w:rsidRPr="002B5B9D">
        <w:rPr>
          <w:rStyle w:val="Courierforcode"/>
        </w:rPr>
        <w:t>header h2 {</w:t>
      </w:r>
    </w:p>
    <w:p w14:paraId="7E0B25B7" w14:textId="77777777" w:rsidR="002B5B9D" w:rsidRPr="002B5B9D" w:rsidRDefault="002B5B9D" w:rsidP="002B5B9D">
      <w:pPr>
        <w:spacing w:after="0" w:line="240" w:lineRule="auto"/>
        <w:rPr>
          <w:rStyle w:val="Courierforcode"/>
        </w:rPr>
      </w:pPr>
      <w:r w:rsidRPr="002B5B9D">
        <w:rPr>
          <w:rStyle w:val="Courierforcode"/>
        </w:rPr>
        <w:tab/>
        <w:t>font-size: 170%;</w:t>
      </w:r>
    </w:p>
    <w:p w14:paraId="0CB2E1E2" w14:textId="77777777" w:rsidR="002B5B9D" w:rsidRPr="002B5B9D" w:rsidRDefault="002B5B9D" w:rsidP="002B5B9D">
      <w:pPr>
        <w:spacing w:after="0" w:line="240" w:lineRule="auto"/>
        <w:rPr>
          <w:rStyle w:val="Courierforcode"/>
        </w:rPr>
      </w:pPr>
      <w:r w:rsidRPr="002B5B9D">
        <w:rPr>
          <w:rStyle w:val="Courierforcode"/>
        </w:rPr>
        <w:tab/>
        <w:t>color: #800000;</w:t>
      </w:r>
    </w:p>
    <w:p w14:paraId="45904D14" w14:textId="77777777" w:rsidR="002B5B9D" w:rsidRPr="002B5B9D" w:rsidRDefault="002B5B9D" w:rsidP="002B5B9D">
      <w:pPr>
        <w:spacing w:after="0" w:line="240" w:lineRule="auto"/>
        <w:rPr>
          <w:rStyle w:val="Courierforcode"/>
        </w:rPr>
      </w:pPr>
      <w:r w:rsidRPr="002B5B9D">
        <w:rPr>
          <w:rStyle w:val="Courierforcode"/>
        </w:rPr>
        <w:t>}</w:t>
      </w:r>
    </w:p>
    <w:p w14:paraId="4BE9D806" w14:textId="77777777" w:rsidR="002B5B9D" w:rsidRPr="002B5B9D" w:rsidRDefault="002B5B9D" w:rsidP="002B5B9D">
      <w:pPr>
        <w:spacing w:after="0" w:line="240" w:lineRule="auto"/>
        <w:rPr>
          <w:rStyle w:val="Courierforcode"/>
        </w:rPr>
      </w:pPr>
    </w:p>
    <w:p w14:paraId="65113D43" w14:textId="77777777" w:rsidR="002B5B9D" w:rsidRPr="002B5B9D" w:rsidRDefault="002B5B9D" w:rsidP="002B5B9D">
      <w:pPr>
        <w:spacing w:after="0" w:line="240" w:lineRule="auto"/>
        <w:rPr>
          <w:rStyle w:val="Courierforcode"/>
        </w:rPr>
      </w:pPr>
      <w:r w:rsidRPr="002B5B9D">
        <w:rPr>
          <w:rStyle w:val="Courierforcode"/>
        </w:rPr>
        <w:t>header h3 {</w:t>
      </w:r>
    </w:p>
    <w:p w14:paraId="6168206F" w14:textId="77777777" w:rsidR="002B5B9D" w:rsidRPr="002B5B9D" w:rsidRDefault="002B5B9D" w:rsidP="002B5B9D">
      <w:pPr>
        <w:spacing w:after="0" w:line="240" w:lineRule="auto"/>
        <w:rPr>
          <w:rStyle w:val="Courierforcode"/>
        </w:rPr>
      </w:pPr>
      <w:r w:rsidRPr="002B5B9D">
        <w:rPr>
          <w:rStyle w:val="Courierforcode"/>
        </w:rPr>
        <w:tab/>
        <w:t>font-size: 130%;</w:t>
      </w:r>
    </w:p>
    <w:p w14:paraId="72B12E25" w14:textId="77777777" w:rsidR="002B5B9D" w:rsidRPr="002B5B9D" w:rsidRDefault="002B5B9D" w:rsidP="002B5B9D">
      <w:pPr>
        <w:spacing w:after="0" w:line="240" w:lineRule="auto"/>
        <w:rPr>
          <w:rStyle w:val="Courierforcode"/>
        </w:rPr>
      </w:pPr>
      <w:r w:rsidRPr="002B5B9D">
        <w:rPr>
          <w:rStyle w:val="Courierforcode"/>
        </w:rPr>
        <w:tab/>
        <w:t>font-style: italic;</w:t>
      </w:r>
    </w:p>
    <w:p w14:paraId="124429E5" w14:textId="77777777" w:rsidR="002B5B9D" w:rsidRPr="002B5B9D" w:rsidRDefault="002B5B9D" w:rsidP="002B5B9D">
      <w:pPr>
        <w:spacing w:after="0" w:line="240" w:lineRule="auto"/>
        <w:rPr>
          <w:rStyle w:val="Courierforcode"/>
        </w:rPr>
      </w:pPr>
      <w:r w:rsidRPr="002B5B9D">
        <w:rPr>
          <w:rStyle w:val="Courierforcode"/>
        </w:rPr>
        <w:t>}</w:t>
      </w:r>
    </w:p>
    <w:p w14:paraId="5C07F1C2" w14:textId="77777777" w:rsidR="002B5B9D" w:rsidRPr="002B5B9D" w:rsidRDefault="002B5B9D" w:rsidP="002B5B9D">
      <w:pPr>
        <w:spacing w:after="0" w:line="240" w:lineRule="auto"/>
        <w:rPr>
          <w:rStyle w:val="Courierforcode"/>
        </w:rPr>
      </w:pPr>
    </w:p>
    <w:p w14:paraId="37D288D4" w14:textId="77777777" w:rsidR="002B5B9D" w:rsidRPr="002B5B9D" w:rsidRDefault="002B5B9D" w:rsidP="002B5B9D">
      <w:pPr>
        <w:spacing w:after="0" w:line="240" w:lineRule="auto"/>
        <w:rPr>
          <w:rStyle w:val="Courierforcode"/>
        </w:rPr>
      </w:pPr>
      <w:proofErr w:type="gramStart"/>
      <w:r w:rsidRPr="002B5B9D">
        <w:rPr>
          <w:rStyle w:val="Courierforcode"/>
        </w:rPr>
        <w:t>.shadow</w:t>
      </w:r>
      <w:proofErr w:type="gramEnd"/>
      <w:r w:rsidRPr="002B5B9D">
        <w:rPr>
          <w:rStyle w:val="Courierforcode"/>
        </w:rPr>
        <w:t xml:space="preserve"> {</w:t>
      </w:r>
    </w:p>
    <w:p w14:paraId="22D7EF54" w14:textId="77777777" w:rsidR="002B5B9D" w:rsidRPr="002B5B9D" w:rsidRDefault="002B5B9D" w:rsidP="002B5B9D">
      <w:pPr>
        <w:spacing w:after="0" w:line="240" w:lineRule="auto"/>
        <w:rPr>
          <w:rStyle w:val="Courierforcode"/>
        </w:rPr>
      </w:pPr>
      <w:r w:rsidRPr="002B5B9D">
        <w:rPr>
          <w:rStyle w:val="Courierforcode"/>
        </w:rPr>
        <w:tab/>
        <w:t xml:space="preserve">text-shadow: 2px </w:t>
      </w:r>
      <w:proofErr w:type="spellStart"/>
      <w:r w:rsidRPr="002B5B9D">
        <w:rPr>
          <w:rStyle w:val="Courierforcode"/>
        </w:rPr>
        <w:t>2px</w:t>
      </w:r>
      <w:proofErr w:type="spellEnd"/>
      <w:r w:rsidRPr="002B5B9D">
        <w:rPr>
          <w:rStyle w:val="Courierforcode"/>
        </w:rPr>
        <w:t xml:space="preserve"> 4px #800000;</w:t>
      </w:r>
    </w:p>
    <w:p w14:paraId="510539D7" w14:textId="77777777" w:rsidR="002B5B9D" w:rsidRPr="002B5B9D" w:rsidRDefault="002B5B9D" w:rsidP="002B5B9D">
      <w:pPr>
        <w:spacing w:after="0" w:line="240" w:lineRule="auto"/>
        <w:rPr>
          <w:rStyle w:val="Courierforcode"/>
        </w:rPr>
      </w:pPr>
      <w:r w:rsidRPr="002B5B9D">
        <w:rPr>
          <w:rStyle w:val="Courierforcode"/>
        </w:rPr>
        <w:t>}</w:t>
      </w:r>
    </w:p>
    <w:p w14:paraId="5088BC27" w14:textId="77777777" w:rsidR="002B5B9D" w:rsidRPr="002B5B9D" w:rsidRDefault="002B5B9D" w:rsidP="002B5B9D">
      <w:pPr>
        <w:spacing w:after="0" w:line="240" w:lineRule="auto"/>
        <w:rPr>
          <w:rStyle w:val="Courierforcode"/>
        </w:rPr>
      </w:pPr>
    </w:p>
    <w:p w14:paraId="28A71636" w14:textId="77777777" w:rsidR="002B5B9D" w:rsidRPr="002B5B9D" w:rsidRDefault="002B5B9D" w:rsidP="002B5B9D">
      <w:pPr>
        <w:spacing w:after="0" w:line="240" w:lineRule="auto"/>
        <w:rPr>
          <w:rStyle w:val="Courierforcode"/>
        </w:rPr>
      </w:pPr>
      <w:r w:rsidRPr="002B5B9D">
        <w:rPr>
          <w:rStyle w:val="Courierforcode"/>
        </w:rPr>
        <w:t>/* the styles for the section */</w:t>
      </w:r>
    </w:p>
    <w:p w14:paraId="2D0BDAA1" w14:textId="77777777" w:rsidR="002B5B9D" w:rsidRPr="002B5B9D" w:rsidRDefault="002B5B9D" w:rsidP="002B5B9D">
      <w:pPr>
        <w:spacing w:after="0" w:line="240" w:lineRule="auto"/>
        <w:rPr>
          <w:rStyle w:val="Courierforcode"/>
        </w:rPr>
      </w:pPr>
      <w:r w:rsidRPr="002B5B9D">
        <w:rPr>
          <w:rStyle w:val="Courierforcode"/>
        </w:rPr>
        <w:t>section {</w:t>
      </w:r>
    </w:p>
    <w:p w14:paraId="3ACF1121" w14:textId="77777777" w:rsidR="002B5B9D" w:rsidRPr="002B5B9D" w:rsidRDefault="002B5B9D" w:rsidP="002B5B9D">
      <w:pPr>
        <w:spacing w:after="0" w:line="240" w:lineRule="auto"/>
        <w:rPr>
          <w:rStyle w:val="Courierforcode"/>
        </w:rPr>
      </w:pPr>
      <w:r w:rsidRPr="002B5B9D">
        <w:rPr>
          <w:rStyle w:val="Courierforcode"/>
        </w:rPr>
        <w:tab/>
        <w:t>clear: left;</w:t>
      </w:r>
    </w:p>
    <w:p w14:paraId="34D0F322" w14:textId="77777777" w:rsidR="002B5B9D" w:rsidRPr="002B5B9D" w:rsidRDefault="002B5B9D" w:rsidP="002B5B9D">
      <w:pPr>
        <w:spacing w:after="0" w:line="240" w:lineRule="auto"/>
        <w:rPr>
          <w:rStyle w:val="Courierforcode"/>
        </w:rPr>
      </w:pPr>
      <w:r w:rsidRPr="002B5B9D">
        <w:rPr>
          <w:rStyle w:val="Courierforcode"/>
        </w:rPr>
        <w:tab/>
        <w:t xml:space="preserve">padding: 0 20px </w:t>
      </w:r>
      <w:proofErr w:type="spellStart"/>
      <w:r w:rsidRPr="002B5B9D">
        <w:rPr>
          <w:rStyle w:val="Courierforcode"/>
        </w:rPr>
        <w:t>20px</w:t>
      </w:r>
      <w:proofErr w:type="spellEnd"/>
      <w:r w:rsidRPr="002B5B9D">
        <w:rPr>
          <w:rStyle w:val="Courierforcode"/>
        </w:rPr>
        <w:t>;</w:t>
      </w:r>
    </w:p>
    <w:p w14:paraId="4F0C3884" w14:textId="77777777" w:rsidR="002B5B9D" w:rsidRPr="002B5B9D" w:rsidRDefault="002B5B9D" w:rsidP="002B5B9D">
      <w:pPr>
        <w:spacing w:after="0" w:line="240" w:lineRule="auto"/>
        <w:rPr>
          <w:rStyle w:val="Courierforcode"/>
        </w:rPr>
      </w:pPr>
      <w:r w:rsidRPr="002B5B9D">
        <w:rPr>
          <w:rStyle w:val="Courierforcode"/>
        </w:rPr>
        <w:t>}</w:t>
      </w:r>
    </w:p>
    <w:p w14:paraId="22E0FFA3" w14:textId="77777777" w:rsidR="002B5B9D" w:rsidRPr="002B5B9D" w:rsidRDefault="002B5B9D" w:rsidP="002B5B9D">
      <w:pPr>
        <w:spacing w:after="0" w:line="240" w:lineRule="auto"/>
        <w:rPr>
          <w:rStyle w:val="Courierforcode"/>
        </w:rPr>
      </w:pPr>
    </w:p>
    <w:p w14:paraId="2CBBE855" w14:textId="77777777" w:rsidR="002B5B9D" w:rsidRPr="002B5B9D" w:rsidRDefault="002B5B9D" w:rsidP="002B5B9D">
      <w:pPr>
        <w:spacing w:after="0" w:line="240" w:lineRule="auto"/>
        <w:rPr>
          <w:rStyle w:val="Courierforcode"/>
        </w:rPr>
      </w:pPr>
    </w:p>
    <w:p w14:paraId="3FCCCFBC" w14:textId="77777777" w:rsidR="002B5B9D" w:rsidRPr="002B5B9D" w:rsidRDefault="002B5B9D" w:rsidP="002B5B9D">
      <w:pPr>
        <w:spacing w:after="0" w:line="240" w:lineRule="auto"/>
        <w:rPr>
          <w:rStyle w:val="Courierforcode"/>
        </w:rPr>
      </w:pPr>
      <w:r w:rsidRPr="002B5B9D">
        <w:rPr>
          <w:rStyle w:val="Courierforcode"/>
        </w:rPr>
        <w:t>section h1 {</w:t>
      </w:r>
    </w:p>
    <w:p w14:paraId="2F4A2462" w14:textId="77777777" w:rsidR="002B5B9D" w:rsidRPr="002B5B9D" w:rsidRDefault="002B5B9D" w:rsidP="002B5B9D">
      <w:pPr>
        <w:spacing w:after="0" w:line="240" w:lineRule="auto"/>
        <w:rPr>
          <w:rStyle w:val="Courierforcode"/>
        </w:rPr>
      </w:pPr>
      <w:r w:rsidRPr="002B5B9D">
        <w:rPr>
          <w:rStyle w:val="Courierforcode"/>
        </w:rPr>
        <w:tab/>
        <w:t>font-size: 150%;</w:t>
      </w:r>
    </w:p>
    <w:p w14:paraId="4A628936" w14:textId="77777777" w:rsidR="002B5B9D" w:rsidRPr="002B5B9D" w:rsidRDefault="002B5B9D" w:rsidP="002B5B9D">
      <w:pPr>
        <w:spacing w:after="0" w:line="240" w:lineRule="auto"/>
        <w:rPr>
          <w:rStyle w:val="Courierforcode"/>
        </w:rPr>
      </w:pPr>
      <w:r w:rsidRPr="002B5B9D">
        <w:rPr>
          <w:rStyle w:val="Courierforcode"/>
        </w:rPr>
        <w:tab/>
        <w:t>padding: .5em 0 .0;</w:t>
      </w:r>
    </w:p>
    <w:p w14:paraId="4136ACA4" w14:textId="77777777" w:rsidR="002B5B9D" w:rsidRPr="002B5B9D" w:rsidRDefault="002B5B9D" w:rsidP="002B5B9D">
      <w:pPr>
        <w:spacing w:after="0" w:line="240" w:lineRule="auto"/>
        <w:rPr>
          <w:rStyle w:val="Courierforcode"/>
        </w:rPr>
      </w:pPr>
    </w:p>
    <w:p w14:paraId="6989E91D" w14:textId="77777777" w:rsidR="002B5B9D" w:rsidRPr="002B5B9D" w:rsidRDefault="002B5B9D" w:rsidP="002B5B9D">
      <w:pPr>
        <w:spacing w:after="0" w:line="240" w:lineRule="auto"/>
        <w:rPr>
          <w:rStyle w:val="Courierforcode"/>
        </w:rPr>
      </w:pPr>
      <w:r w:rsidRPr="002B5B9D">
        <w:rPr>
          <w:rStyle w:val="Courierforcode"/>
        </w:rPr>
        <w:t>}</w:t>
      </w:r>
    </w:p>
    <w:p w14:paraId="6AC1000F" w14:textId="77777777" w:rsidR="002B5B9D" w:rsidRPr="002B5B9D" w:rsidRDefault="002B5B9D" w:rsidP="002B5B9D">
      <w:pPr>
        <w:spacing w:after="0" w:line="240" w:lineRule="auto"/>
        <w:rPr>
          <w:rStyle w:val="Courierforcode"/>
        </w:rPr>
      </w:pPr>
    </w:p>
    <w:p w14:paraId="092C2954" w14:textId="77777777" w:rsidR="002B5B9D" w:rsidRPr="002B5B9D" w:rsidRDefault="002B5B9D" w:rsidP="002B5B9D">
      <w:pPr>
        <w:spacing w:after="0" w:line="240" w:lineRule="auto"/>
        <w:rPr>
          <w:rStyle w:val="Courierforcode"/>
        </w:rPr>
      </w:pPr>
    </w:p>
    <w:p w14:paraId="7E3A21E0" w14:textId="77777777" w:rsidR="002B5B9D" w:rsidRPr="002B5B9D" w:rsidRDefault="002B5B9D" w:rsidP="002B5B9D">
      <w:pPr>
        <w:spacing w:after="0" w:line="240" w:lineRule="auto"/>
        <w:rPr>
          <w:rStyle w:val="Courierforcode"/>
        </w:rPr>
      </w:pPr>
      <w:r w:rsidRPr="002B5B9D">
        <w:rPr>
          <w:rStyle w:val="Courierforcode"/>
        </w:rPr>
        <w:t>section h2 {</w:t>
      </w:r>
    </w:p>
    <w:p w14:paraId="17328E95" w14:textId="77777777" w:rsidR="002B5B9D" w:rsidRPr="002B5B9D" w:rsidRDefault="002B5B9D" w:rsidP="002B5B9D">
      <w:pPr>
        <w:spacing w:after="0" w:line="240" w:lineRule="auto"/>
        <w:rPr>
          <w:rStyle w:val="Courierforcode"/>
        </w:rPr>
      </w:pPr>
      <w:r w:rsidRPr="002B5B9D">
        <w:rPr>
          <w:rStyle w:val="Courierforcode"/>
        </w:rPr>
        <w:tab/>
        <w:t>font-size: 130%;</w:t>
      </w:r>
    </w:p>
    <w:p w14:paraId="09949584" w14:textId="77777777" w:rsidR="002B5B9D" w:rsidRPr="002B5B9D" w:rsidRDefault="002B5B9D" w:rsidP="002B5B9D">
      <w:pPr>
        <w:spacing w:after="0" w:line="240" w:lineRule="auto"/>
        <w:rPr>
          <w:rStyle w:val="Courierforcode"/>
        </w:rPr>
      </w:pPr>
      <w:r w:rsidRPr="002B5B9D">
        <w:rPr>
          <w:rStyle w:val="Courierforcode"/>
        </w:rPr>
        <w:tab/>
        <w:t>color: #800000;</w:t>
      </w:r>
    </w:p>
    <w:p w14:paraId="2438A2F3" w14:textId="77777777" w:rsidR="002B5B9D" w:rsidRPr="002B5B9D" w:rsidRDefault="002B5B9D" w:rsidP="002B5B9D">
      <w:pPr>
        <w:spacing w:after="0" w:line="240" w:lineRule="auto"/>
        <w:rPr>
          <w:rStyle w:val="Courierforcode"/>
        </w:rPr>
      </w:pPr>
      <w:r w:rsidRPr="002B5B9D">
        <w:rPr>
          <w:rStyle w:val="Courierforcode"/>
        </w:rPr>
        <w:tab/>
        <w:t>padding: .5em 0 .25em;</w:t>
      </w:r>
    </w:p>
    <w:p w14:paraId="2BD00E62" w14:textId="77777777" w:rsidR="002B5B9D" w:rsidRPr="002B5B9D" w:rsidRDefault="002B5B9D" w:rsidP="002B5B9D">
      <w:pPr>
        <w:spacing w:after="0" w:line="240" w:lineRule="auto"/>
        <w:rPr>
          <w:rStyle w:val="Courierforcode"/>
        </w:rPr>
      </w:pPr>
    </w:p>
    <w:p w14:paraId="67C491BA" w14:textId="77777777" w:rsidR="002B5B9D" w:rsidRPr="002B5B9D" w:rsidRDefault="002B5B9D" w:rsidP="002B5B9D">
      <w:pPr>
        <w:spacing w:after="0" w:line="240" w:lineRule="auto"/>
        <w:rPr>
          <w:rStyle w:val="Courierforcode"/>
        </w:rPr>
      </w:pPr>
      <w:r w:rsidRPr="002B5B9D">
        <w:rPr>
          <w:rStyle w:val="Courierforcode"/>
        </w:rPr>
        <w:t>}</w:t>
      </w:r>
    </w:p>
    <w:p w14:paraId="7B177B63" w14:textId="77777777" w:rsidR="002B5B9D" w:rsidRPr="002B5B9D" w:rsidRDefault="002B5B9D" w:rsidP="002B5B9D">
      <w:pPr>
        <w:spacing w:after="0" w:line="240" w:lineRule="auto"/>
        <w:rPr>
          <w:rStyle w:val="Courierforcode"/>
        </w:rPr>
      </w:pPr>
    </w:p>
    <w:p w14:paraId="4EE5779B" w14:textId="77777777" w:rsidR="002B5B9D" w:rsidRPr="002B5B9D" w:rsidRDefault="002B5B9D" w:rsidP="002B5B9D">
      <w:pPr>
        <w:spacing w:after="0" w:line="240" w:lineRule="auto"/>
        <w:rPr>
          <w:rStyle w:val="Courierforcode"/>
        </w:rPr>
      </w:pPr>
    </w:p>
    <w:p w14:paraId="542A4BDA" w14:textId="77777777" w:rsidR="002B5B9D" w:rsidRPr="002B5B9D" w:rsidRDefault="002B5B9D" w:rsidP="002B5B9D">
      <w:pPr>
        <w:spacing w:after="0" w:line="240" w:lineRule="auto"/>
        <w:rPr>
          <w:rStyle w:val="Courierforcode"/>
        </w:rPr>
      </w:pPr>
      <w:r w:rsidRPr="002B5B9D">
        <w:rPr>
          <w:rStyle w:val="Courierforcode"/>
        </w:rPr>
        <w:t>section p {</w:t>
      </w:r>
    </w:p>
    <w:p w14:paraId="75ACBC2A" w14:textId="77777777" w:rsidR="002B5B9D" w:rsidRPr="002B5B9D" w:rsidRDefault="002B5B9D" w:rsidP="002B5B9D">
      <w:pPr>
        <w:spacing w:after="0" w:line="240" w:lineRule="auto"/>
        <w:rPr>
          <w:rStyle w:val="Courierforcode"/>
        </w:rPr>
      </w:pPr>
      <w:r w:rsidRPr="002B5B9D">
        <w:rPr>
          <w:rStyle w:val="Courierforcode"/>
        </w:rPr>
        <w:tab/>
        <w:t>padding-bottom: .5em;</w:t>
      </w:r>
    </w:p>
    <w:p w14:paraId="7EBB8C84" w14:textId="77777777" w:rsidR="002B5B9D" w:rsidRPr="002B5B9D" w:rsidRDefault="002B5B9D" w:rsidP="002B5B9D">
      <w:pPr>
        <w:spacing w:after="0" w:line="240" w:lineRule="auto"/>
        <w:rPr>
          <w:rStyle w:val="Courierforcode"/>
        </w:rPr>
      </w:pPr>
      <w:r w:rsidRPr="002B5B9D">
        <w:rPr>
          <w:rStyle w:val="Courierforcode"/>
        </w:rPr>
        <w:t>}</w:t>
      </w:r>
    </w:p>
    <w:p w14:paraId="7506361F" w14:textId="77777777" w:rsidR="002B5B9D" w:rsidRPr="002B5B9D" w:rsidRDefault="002B5B9D" w:rsidP="002B5B9D">
      <w:pPr>
        <w:spacing w:after="0" w:line="240" w:lineRule="auto"/>
        <w:rPr>
          <w:rStyle w:val="Courierforcode"/>
        </w:rPr>
      </w:pPr>
      <w:r w:rsidRPr="002B5B9D">
        <w:rPr>
          <w:rStyle w:val="Courierforcode"/>
        </w:rPr>
        <w:lastRenderedPageBreak/>
        <w:t xml:space="preserve">section </w:t>
      </w:r>
      <w:proofErr w:type="spellStart"/>
      <w:r w:rsidRPr="002B5B9D">
        <w:rPr>
          <w:rStyle w:val="Courierforcode"/>
        </w:rPr>
        <w:t>blockquote</w:t>
      </w:r>
      <w:proofErr w:type="spellEnd"/>
      <w:r w:rsidRPr="002B5B9D">
        <w:rPr>
          <w:rStyle w:val="Courierforcode"/>
        </w:rPr>
        <w:t xml:space="preserve"> {</w:t>
      </w:r>
    </w:p>
    <w:p w14:paraId="0A573E5F" w14:textId="77777777" w:rsidR="002B5B9D" w:rsidRPr="002B5B9D" w:rsidRDefault="002B5B9D" w:rsidP="002B5B9D">
      <w:pPr>
        <w:spacing w:after="0" w:line="240" w:lineRule="auto"/>
        <w:rPr>
          <w:rStyle w:val="Courierforcode"/>
        </w:rPr>
      </w:pPr>
      <w:r w:rsidRPr="002B5B9D">
        <w:rPr>
          <w:rStyle w:val="Courierforcode"/>
        </w:rPr>
        <w:tab/>
        <w:t>padding: 0 2em 0;</w:t>
      </w:r>
    </w:p>
    <w:p w14:paraId="500086C5" w14:textId="77777777" w:rsidR="002B5B9D" w:rsidRPr="002B5B9D" w:rsidRDefault="002B5B9D" w:rsidP="002B5B9D">
      <w:pPr>
        <w:spacing w:after="0" w:line="240" w:lineRule="auto"/>
        <w:rPr>
          <w:rStyle w:val="Courierforcode"/>
        </w:rPr>
      </w:pPr>
      <w:r w:rsidRPr="002B5B9D">
        <w:rPr>
          <w:rStyle w:val="Courierforcode"/>
        </w:rPr>
        <w:tab/>
        <w:t>font-style: italic;</w:t>
      </w:r>
    </w:p>
    <w:p w14:paraId="3F3F1F9D" w14:textId="77777777" w:rsidR="002B5B9D" w:rsidRPr="002B5B9D" w:rsidRDefault="002B5B9D" w:rsidP="002B5B9D">
      <w:pPr>
        <w:spacing w:after="0" w:line="240" w:lineRule="auto"/>
        <w:rPr>
          <w:rStyle w:val="Courierforcode"/>
        </w:rPr>
      </w:pPr>
      <w:r w:rsidRPr="002B5B9D">
        <w:rPr>
          <w:rStyle w:val="Courierforcode"/>
        </w:rPr>
        <w:t>}</w:t>
      </w:r>
    </w:p>
    <w:p w14:paraId="73ACA106" w14:textId="77777777" w:rsidR="002B5B9D" w:rsidRPr="002B5B9D" w:rsidRDefault="002B5B9D" w:rsidP="002B5B9D">
      <w:pPr>
        <w:spacing w:after="0" w:line="240" w:lineRule="auto"/>
        <w:rPr>
          <w:rStyle w:val="Courierforcode"/>
        </w:rPr>
      </w:pPr>
    </w:p>
    <w:p w14:paraId="40AA5EF6" w14:textId="77777777" w:rsidR="002B5B9D" w:rsidRPr="002B5B9D" w:rsidRDefault="002B5B9D" w:rsidP="002B5B9D">
      <w:pPr>
        <w:spacing w:after="0" w:line="240" w:lineRule="auto"/>
        <w:rPr>
          <w:rStyle w:val="Courierforcode"/>
        </w:rPr>
      </w:pPr>
      <w:r w:rsidRPr="002B5B9D">
        <w:rPr>
          <w:rStyle w:val="Courierforcode"/>
        </w:rPr>
        <w:t>aside h3 {</w:t>
      </w:r>
    </w:p>
    <w:p w14:paraId="6309DFE7" w14:textId="77777777" w:rsidR="002B5B9D" w:rsidRPr="002B5B9D" w:rsidRDefault="002B5B9D" w:rsidP="002B5B9D">
      <w:pPr>
        <w:spacing w:after="0" w:line="240" w:lineRule="auto"/>
        <w:rPr>
          <w:rStyle w:val="Courierforcode"/>
        </w:rPr>
      </w:pPr>
      <w:r w:rsidRPr="002B5B9D">
        <w:rPr>
          <w:rStyle w:val="Courierforcode"/>
        </w:rPr>
        <w:tab/>
        <w:t>font-size: 105%;</w:t>
      </w:r>
    </w:p>
    <w:p w14:paraId="0CDF8746" w14:textId="77777777" w:rsidR="002B5B9D" w:rsidRPr="002B5B9D" w:rsidRDefault="002B5B9D" w:rsidP="002B5B9D">
      <w:pPr>
        <w:spacing w:after="0" w:line="240" w:lineRule="auto"/>
        <w:rPr>
          <w:rStyle w:val="Courierforcode"/>
        </w:rPr>
      </w:pPr>
      <w:r w:rsidRPr="002B5B9D">
        <w:rPr>
          <w:rStyle w:val="Courierforcode"/>
        </w:rPr>
        <w:tab/>
        <w:t>padding-bottom: .25em;</w:t>
      </w:r>
    </w:p>
    <w:p w14:paraId="7655408C" w14:textId="77777777" w:rsidR="002B5B9D" w:rsidRPr="002B5B9D" w:rsidRDefault="002B5B9D" w:rsidP="002B5B9D">
      <w:pPr>
        <w:spacing w:after="0" w:line="240" w:lineRule="auto"/>
        <w:rPr>
          <w:rStyle w:val="Courierforcode"/>
        </w:rPr>
      </w:pPr>
      <w:r w:rsidRPr="002B5B9D">
        <w:rPr>
          <w:rStyle w:val="Courierforcode"/>
        </w:rPr>
        <w:t>}</w:t>
      </w:r>
    </w:p>
    <w:p w14:paraId="3F9A3CEF" w14:textId="77777777" w:rsidR="002B5B9D" w:rsidRPr="002B5B9D" w:rsidRDefault="002B5B9D" w:rsidP="002B5B9D">
      <w:pPr>
        <w:spacing w:after="0" w:line="240" w:lineRule="auto"/>
        <w:rPr>
          <w:rStyle w:val="Courierforcode"/>
        </w:rPr>
      </w:pPr>
    </w:p>
    <w:p w14:paraId="1B208341" w14:textId="77777777" w:rsidR="002B5B9D" w:rsidRPr="002B5B9D" w:rsidRDefault="002B5B9D" w:rsidP="002B5B9D">
      <w:pPr>
        <w:spacing w:after="0" w:line="240" w:lineRule="auto"/>
        <w:rPr>
          <w:rStyle w:val="Courierforcode"/>
        </w:rPr>
      </w:pPr>
      <w:r w:rsidRPr="002B5B9D">
        <w:rPr>
          <w:rStyle w:val="Courierforcode"/>
        </w:rPr>
        <w:t xml:space="preserve">aside </w:t>
      </w:r>
      <w:proofErr w:type="spellStart"/>
      <w:r w:rsidRPr="002B5B9D">
        <w:rPr>
          <w:rStyle w:val="Courierforcode"/>
        </w:rPr>
        <w:t>img</w:t>
      </w:r>
      <w:proofErr w:type="spellEnd"/>
      <w:r w:rsidRPr="002B5B9D">
        <w:rPr>
          <w:rStyle w:val="Courierforcode"/>
        </w:rPr>
        <w:t xml:space="preserve"> {</w:t>
      </w:r>
    </w:p>
    <w:p w14:paraId="495813B4" w14:textId="77777777" w:rsidR="002B5B9D" w:rsidRPr="002B5B9D" w:rsidRDefault="002B5B9D" w:rsidP="002B5B9D">
      <w:pPr>
        <w:spacing w:after="0" w:line="240" w:lineRule="auto"/>
        <w:rPr>
          <w:rStyle w:val="Courierforcode"/>
        </w:rPr>
      </w:pPr>
      <w:r w:rsidRPr="002B5B9D">
        <w:rPr>
          <w:rStyle w:val="Courierforcode"/>
        </w:rPr>
        <w:tab/>
        <w:t>padding-bottom: 1em;</w:t>
      </w:r>
    </w:p>
    <w:p w14:paraId="52F8B7FB" w14:textId="77777777" w:rsidR="002B5B9D" w:rsidRPr="002B5B9D" w:rsidRDefault="002B5B9D" w:rsidP="002B5B9D">
      <w:pPr>
        <w:spacing w:after="0" w:line="240" w:lineRule="auto"/>
        <w:rPr>
          <w:rStyle w:val="Courierforcode"/>
        </w:rPr>
      </w:pPr>
      <w:r w:rsidRPr="002B5B9D">
        <w:rPr>
          <w:rStyle w:val="Courierforcode"/>
        </w:rPr>
        <w:t>}</w:t>
      </w:r>
    </w:p>
    <w:p w14:paraId="2AB6FEFD" w14:textId="77777777" w:rsidR="002B5B9D" w:rsidRPr="002B5B9D" w:rsidRDefault="002B5B9D" w:rsidP="002B5B9D">
      <w:pPr>
        <w:spacing w:after="0" w:line="240" w:lineRule="auto"/>
        <w:rPr>
          <w:rStyle w:val="Courierforcode"/>
        </w:rPr>
      </w:pPr>
    </w:p>
    <w:p w14:paraId="4960EB7A" w14:textId="77777777" w:rsidR="002B5B9D" w:rsidRPr="002B5B9D" w:rsidRDefault="002B5B9D" w:rsidP="002B5B9D">
      <w:pPr>
        <w:spacing w:after="0" w:line="240" w:lineRule="auto"/>
        <w:rPr>
          <w:rStyle w:val="Courierforcode"/>
        </w:rPr>
      </w:pPr>
      <w:r w:rsidRPr="002B5B9D">
        <w:rPr>
          <w:rStyle w:val="Courierforcode"/>
        </w:rPr>
        <w:t>aside h2 {</w:t>
      </w:r>
    </w:p>
    <w:p w14:paraId="263690AC" w14:textId="77777777" w:rsidR="002B5B9D" w:rsidRPr="002B5B9D" w:rsidRDefault="002B5B9D" w:rsidP="002B5B9D">
      <w:pPr>
        <w:spacing w:after="0" w:line="240" w:lineRule="auto"/>
        <w:rPr>
          <w:rStyle w:val="Courierforcode"/>
        </w:rPr>
      </w:pPr>
      <w:r w:rsidRPr="002B5B9D">
        <w:rPr>
          <w:rStyle w:val="Courierforcode"/>
        </w:rPr>
        <w:tab/>
        <w:t>font-size: 130%;</w:t>
      </w:r>
    </w:p>
    <w:p w14:paraId="1658D8CC" w14:textId="77777777" w:rsidR="002B5B9D" w:rsidRPr="002B5B9D" w:rsidRDefault="002B5B9D" w:rsidP="002B5B9D">
      <w:pPr>
        <w:spacing w:after="0" w:line="240" w:lineRule="auto"/>
        <w:rPr>
          <w:rStyle w:val="Courierforcode"/>
        </w:rPr>
      </w:pPr>
      <w:r w:rsidRPr="002B5B9D">
        <w:rPr>
          <w:rStyle w:val="Courierforcode"/>
        </w:rPr>
        <w:tab/>
        <w:t>color: #800000;</w:t>
      </w:r>
    </w:p>
    <w:p w14:paraId="6981DA6E" w14:textId="77777777" w:rsidR="002B5B9D" w:rsidRPr="002B5B9D" w:rsidRDefault="002B5B9D" w:rsidP="002B5B9D">
      <w:pPr>
        <w:spacing w:after="0" w:line="240" w:lineRule="auto"/>
        <w:rPr>
          <w:rStyle w:val="Courierforcode"/>
        </w:rPr>
      </w:pPr>
      <w:r w:rsidRPr="002B5B9D">
        <w:rPr>
          <w:rStyle w:val="Courierforcode"/>
        </w:rPr>
        <w:tab/>
        <w:t>padding: .5em 0 .25em;</w:t>
      </w:r>
    </w:p>
    <w:p w14:paraId="35A5A360" w14:textId="77777777" w:rsidR="002B5B9D" w:rsidRPr="002B5B9D" w:rsidRDefault="002B5B9D" w:rsidP="002B5B9D">
      <w:pPr>
        <w:spacing w:after="0" w:line="240" w:lineRule="auto"/>
        <w:rPr>
          <w:rStyle w:val="Courierforcode"/>
        </w:rPr>
      </w:pPr>
    </w:p>
    <w:p w14:paraId="2E79658E" w14:textId="77777777" w:rsidR="002B5B9D" w:rsidRPr="002B5B9D" w:rsidRDefault="002B5B9D" w:rsidP="002B5B9D">
      <w:pPr>
        <w:spacing w:after="0" w:line="240" w:lineRule="auto"/>
        <w:rPr>
          <w:rStyle w:val="Courierforcode"/>
        </w:rPr>
      </w:pPr>
      <w:r w:rsidRPr="002B5B9D">
        <w:rPr>
          <w:rStyle w:val="Courierforcode"/>
        </w:rPr>
        <w:t>}</w:t>
      </w:r>
    </w:p>
    <w:p w14:paraId="0239BD99" w14:textId="77777777" w:rsidR="002B5B9D" w:rsidRPr="002B5B9D" w:rsidRDefault="002B5B9D" w:rsidP="002B5B9D">
      <w:pPr>
        <w:spacing w:after="0" w:line="240" w:lineRule="auto"/>
        <w:rPr>
          <w:rStyle w:val="Courierforcode"/>
        </w:rPr>
      </w:pPr>
    </w:p>
    <w:p w14:paraId="7C2B5538" w14:textId="77777777" w:rsidR="002B5B9D" w:rsidRPr="002B5B9D" w:rsidRDefault="002B5B9D" w:rsidP="002B5B9D">
      <w:pPr>
        <w:spacing w:after="0" w:line="240" w:lineRule="auto"/>
        <w:rPr>
          <w:rStyle w:val="Courierforcode"/>
        </w:rPr>
      </w:pPr>
      <w:r w:rsidRPr="002B5B9D">
        <w:rPr>
          <w:rStyle w:val="Courierforcode"/>
        </w:rPr>
        <w:t xml:space="preserve">section </w:t>
      </w:r>
      <w:proofErr w:type="spellStart"/>
      <w:r w:rsidRPr="002B5B9D">
        <w:rPr>
          <w:rStyle w:val="Courierforcode"/>
        </w:rPr>
        <w:t>ul</w:t>
      </w:r>
      <w:proofErr w:type="spellEnd"/>
      <w:r w:rsidRPr="002B5B9D">
        <w:rPr>
          <w:rStyle w:val="Courierforcode"/>
        </w:rPr>
        <w:t xml:space="preserve"> {</w:t>
      </w:r>
    </w:p>
    <w:p w14:paraId="25713FDB" w14:textId="77777777" w:rsidR="002B5B9D" w:rsidRPr="002B5B9D" w:rsidRDefault="002B5B9D" w:rsidP="002B5B9D">
      <w:pPr>
        <w:spacing w:after="0" w:line="240" w:lineRule="auto"/>
        <w:rPr>
          <w:rStyle w:val="Courierforcode"/>
        </w:rPr>
      </w:pPr>
      <w:r w:rsidRPr="002B5B9D">
        <w:rPr>
          <w:rStyle w:val="Courierforcode"/>
        </w:rPr>
        <w:tab/>
        <w:t>padding: 0 0 .25em 1em;</w:t>
      </w:r>
    </w:p>
    <w:p w14:paraId="04AB7E5E" w14:textId="77777777" w:rsidR="002B5B9D" w:rsidRPr="002B5B9D" w:rsidRDefault="002B5B9D" w:rsidP="002B5B9D">
      <w:pPr>
        <w:spacing w:after="0" w:line="240" w:lineRule="auto"/>
        <w:rPr>
          <w:rStyle w:val="Courierforcode"/>
        </w:rPr>
      </w:pPr>
      <w:r w:rsidRPr="002B5B9D">
        <w:rPr>
          <w:rStyle w:val="Courierforcode"/>
        </w:rPr>
        <w:t>}</w:t>
      </w:r>
    </w:p>
    <w:p w14:paraId="421B8C67" w14:textId="77777777" w:rsidR="002B5B9D" w:rsidRPr="002B5B9D" w:rsidRDefault="002B5B9D" w:rsidP="002B5B9D">
      <w:pPr>
        <w:spacing w:after="0" w:line="240" w:lineRule="auto"/>
        <w:rPr>
          <w:rStyle w:val="Courierforcode"/>
        </w:rPr>
      </w:pPr>
    </w:p>
    <w:p w14:paraId="35E6245C" w14:textId="77777777" w:rsidR="002B5B9D" w:rsidRPr="002B5B9D" w:rsidRDefault="002B5B9D" w:rsidP="002B5B9D">
      <w:pPr>
        <w:spacing w:after="0" w:line="240" w:lineRule="auto"/>
        <w:rPr>
          <w:rStyle w:val="Courierforcode"/>
        </w:rPr>
      </w:pPr>
      <w:r w:rsidRPr="002B5B9D">
        <w:rPr>
          <w:rStyle w:val="Courierforcode"/>
        </w:rPr>
        <w:t>section li {</w:t>
      </w:r>
    </w:p>
    <w:p w14:paraId="590DA833" w14:textId="77777777" w:rsidR="002B5B9D" w:rsidRPr="002B5B9D" w:rsidRDefault="002B5B9D" w:rsidP="002B5B9D">
      <w:pPr>
        <w:spacing w:after="0" w:line="240" w:lineRule="auto"/>
        <w:rPr>
          <w:rStyle w:val="Courierforcode"/>
        </w:rPr>
      </w:pPr>
      <w:r w:rsidRPr="002B5B9D">
        <w:rPr>
          <w:rStyle w:val="Courierforcode"/>
        </w:rPr>
        <w:tab/>
        <w:t>padding-bottom: .35em;</w:t>
      </w:r>
    </w:p>
    <w:p w14:paraId="7BFA9101" w14:textId="77777777" w:rsidR="002B5B9D" w:rsidRPr="002B5B9D" w:rsidRDefault="002B5B9D" w:rsidP="002B5B9D">
      <w:pPr>
        <w:spacing w:after="0" w:line="240" w:lineRule="auto"/>
        <w:rPr>
          <w:rStyle w:val="Courierforcode"/>
        </w:rPr>
      </w:pPr>
      <w:r w:rsidRPr="002B5B9D">
        <w:rPr>
          <w:rStyle w:val="Courierforcode"/>
        </w:rPr>
        <w:t>}</w:t>
      </w:r>
    </w:p>
    <w:p w14:paraId="5699C374" w14:textId="77777777" w:rsidR="002B5B9D" w:rsidRPr="002B5B9D" w:rsidRDefault="002B5B9D" w:rsidP="002B5B9D">
      <w:pPr>
        <w:spacing w:after="0" w:line="240" w:lineRule="auto"/>
        <w:rPr>
          <w:rStyle w:val="Courierforcode"/>
        </w:rPr>
      </w:pPr>
    </w:p>
    <w:p w14:paraId="63EC2F27" w14:textId="77777777" w:rsidR="002B5B9D" w:rsidRPr="002B5B9D" w:rsidRDefault="002B5B9D" w:rsidP="002B5B9D">
      <w:pPr>
        <w:spacing w:after="0" w:line="240" w:lineRule="auto"/>
        <w:rPr>
          <w:rStyle w:val="Courierforcode"/>
        </w:rPr>
      </w:pPr>
      <w:r w:rsidRPr="002B5B9D">
        <w:rPr>
          <w:rStyle w:val="Courierforcode"/>
        </w:rPr>
        <w:t>/* the styles for links */</w:t>
      </w:r>
    </w:p>
    <w:p w14:paraId="76D9C83A" w14:textId="77777777" w:rsidR="002B5B9D" w:rsidRPr="002B5B9D" w:rsidRDefault="002B5B9D" w:rsidP="002B5B9D">
      <w:pPr>
        <w:spacing w:after="0" w:line="240" w:lineRule="auto"/>
        <w:rPr>
          <w:rStyle w:val="Courierforcode"/>
        </w:rPr>
      </w:pPr>
      <w:proofErr w:type="spellStart"/>
      <w:proofErr w:type="gramStart"/>
      <w:r w:rsidRPr="002B5B9D">
        <w:rPr>
          <w:rStyle w:val="Courierforcode"/>
        </w:rPr>
        <w:t>a:hover</w:t>
      </w:r>
      <w:proofErr w:type="spellEnd"/>
      <w:proofErr w:type="gramEnd"/>
      <w:r w:rsidRPr="002B5B9D">
        <w:rPr>
          <w:rStyle w:val="Courierforcode"/>
        </w:rPr>
        <w:t xml:space="preserve">, </w:t>
      </w:r>
      <w:proofErr w:type="spellStart"/>
      <w:r w:rsidRPr="002B5B9D">
        <w:rPr>
          <w:rStyle w:val="Courierforcode"/>
        </w:rPr>
        <w:t>a:focus</w:t>
      </w:r>
      <w:proofErr w:type="spellEnd"/>
      <w:r w:rsidRPr="002B5B9D">
        <w:rPr>
          <w:rStyle w:val="Courierforcode"/>
        </w:rPr>
        <w:t xml:space="preserve"> {</w:t>
      </w:r>
    </w:p>
    <w:p w14:paraId="1BE349D7" w14:textId="77777777" w:rsidR="002B5B9D" w:rsidRPr="002B5B9D" w:rsidRDefault="002B5B9D" w:rsidP="002B5B9D">
      <w:pPr>
        <w:spacing w:after="0" w:line="240" w:lineRule="auto"/>
        <w:rPr>
          <w:rStyle w:val="Courierforcode"/>
        </w:rPr>
      </w:pPr>
      <w:r w:rsidRPr="002B5B9D">
        <w:rPr>
          <w:rStyle w:val="Courierforcode"/>
        </w:rPr>
        <w:tab/>
        <w:t>font-style: italic;</w:t>
      </w:r>
    </w:p>
    <w:p w14:paraId="79947ED0" w14:textId="77777777" w:rsidR="002B5B9D" w:rsidRPr="002B5B9D" w:rsidRDefault="002B5B9D" w:rsidP="002B5B9D">
      <w:pPr>
        <w:spacing w:after="0" w:line="240" w:lineRule="auto"/>
        <w:rPr>
          <w:rStyle w:val="Courierforcode"/>
        </w:rPr>
      </w:pPr>
      <w:r w:rsidRPr="002B5B9D">
        <w:rPr>
          <w:rStyle w:val="Courierforcode"/>
        </w:rPr>
        <w:t>}</w:t>
      </w:r>
    </w:p>
    <w:p w14:paraId="50D1FD3A" w14:textId="77777777" w:rsidR="002B5B9D" w:rsidRPr="002B5B9D" w:rsidRDefault="002B5B9D" w:rsidP="002B5B9D">
      <w:pPr>
        <w:spacing w:after="0" w:line="240" w:lineRule="auto"/>
        <w:rPr>
          <w:rStyle w:val="Courierforcode"/>
        </w:rPr>
      </w:pPr>
    </w:p>
    <w:p w14:paraId="22EC8A17" w14:textId="77777777" w:rsidR="002B5B9D" w:rsidRPr="002B5B9D" w:rsidRDefault="002B5B9D" w:rsidP="002B5B9D">
      <w:pPr>
        <w:spacing w:after="0" w:line="240" w:lineRule="auto"/>
        <w:rPr>
          <w:rStyle w:val="Courierforcode"/>
        </w:rPr>
      </w:pPr>
      <w:r w:rsidRPr="002B5B9D">
        <w:rPr>
          <w:rStyle w:val="Courierforcode"/>
        </w:rPr>
        <w:t>article {</w:t>
      </w:r>
    </w:p>
    <w:p w14:paraId="677A5D09" w14:textId="77777777" w:rsidR="002B5B9D" w:rsidRPr="002B5B9D" w:rsidRDefault="002B5B9D" w:rsidP="002B5B9D">
      <w:pPr>
        <w:spacing w:after="0" w:line="240" w:lineRule="auto"/>
        <w:rPr>
          <w:rStyle w:val="Courierforcode"/>
        </w:rPr>
      </w:pPr>
      <w:r w:rsidRPr="002B5B9D">
        <w:rPr>
          <w:rStyle w:val="Courierforcode"/>
        </w:rPr>
        <w:tab/>
        <w:t>padding: .5em 0 .5em;</w:t>
      </w:r>
    </w:p>
    <w:p w14:paraId="5C500373" w14:textId="77777777" w:rsidR="002B5B9D" w:rsidRPr="002B5B9D" w:rsidRDefault="002B5B9D" w:rsidP="002B5B9D">
      <w:pPr>
        <w:spacing w:after="0" w:line="240" w:lineRule="auto"/>
        <w:rPr>
          <w:rStyle w:val="Courierforcode"/>
        </w:rPr>
      </w:pPr>
      <w:r w:rsidRPr="002B5B9D">
        <w:rPr>
          <w:rStyle w:val="Courierforcode"/>
        </w:rPr>
        <w:tab/>
        <w:t>border-top: 2px solid #800000;</w:t>
      </w:r>
    </w:p>
    <w:p w14:paraId="04A1432C" w14:textId="77777777" w:rsidR="002B5B9D" w:rsidRPr="002B5B9D" w:rsidRDefault="002B5B9D" w:rsidP="002B5B9D">
      <w:pPr>
        <w:spacing w:after="0" w:line="240" w:lineRule="auto"/>
        <w:rPr>
          <w:rStyle w:val="Courierforcode"/>
        </w:rPr>
      </w:pPr>
      <w:r w:rsidRPr="002B5B9D">
        <w:rPr>
          <w:rStyle w:val="Courierforcode"/>
        </w:rPr>
        <w:tab/>
        <w:t>border-bottom: 2px solid #800000;</w:t>
      </w:r>
    </w:p>
    <w:p w14:paraId="399AB425" w14:textId="77777777" w:rsidR="002B5B9D" w:rsidRPr="002B5B9D" w:rsidRDefault="002B5B9D" w:rsidP="002B5B9D">
      <w:pPr>
        <w:spacing w:after="0" w:line="240" w:lineRule="auto"/>
        <w:rPr>
          <w:rStyle w:val="Courierforcode"/>
        </w:rPr>
      </w:pPr>
      <w:r w:rsidRPr="002B5B9D">
        <w:rPr>
          <w:rStyle w:val="Courierforcode"/>
        </w:rPr>
        <w:t>}</w:t>
      </w:r>
    </w:p>
    <w:p w14:paraId="7EFDBC04" w14:textId="77777777" w:rsidR="002B5B9D" w:rsidRPr="002B5B9D" w:rsidRDefault="002B5B9D" w:rsidP="002B5B9D">
      <w:pPr>
        <w:spacing w:after="0" w:line="240" w:lineRule="auto"/>
        <w:rPr>
          <w:rStyle w:val="Courierforcode"/>
        </w:rPr>
      </w:pPr>
    </w:p>
    <w:p w14:paraId="6722D7B7" w14:textId="77777777" w:rsidR="002B5B9D" w:rsidRPr="002B5B9D" w:rsidRDefault="002B5B9D" w:rsidP="002B5B9D">
      <w:pPr>
        <w:spacing w:after="0" w:line="240" w:lineRule="auto"/>
        <w:rPr>
          <w:rStyle w:val="Courierforcode"/>
        </w:rPr>
      </w:pPr>
      <w:r w:rsidRPr="002B5B9D">
        <w:rPr>
          <w:rStyle w:val="Courierforcode"/>
        </w:rPr>
        <w:t xml:space="preserve">article </w:t>
      </w:r>
      <w:proofErr w:type="spellStart"/>
      <w:r w:rsidRPr="002B5B9D">
        <w:rPr>
          <w:rStyle w:val="Courierforcode"/>
        </w:rPr>
        <w:t>img</w:t>
      </w:r>
      <w:proofErr w:type="spellEnd"/>
      <w:r w:rsidRPr="002B5B9D">
        <w:rPr>
          <w:rStyle w:val="Courierforcode"/>
        </w:rPr>
        <w:t xml:space="preserve"> {</w:t>
      </w:r>
    </w:p>
    <w:p w14:paraId="3EBA87D5" w14:textId="77777777" w:rsidR="002B5B9D" w:rsidRPr="002B5B9D" w:rsidRDefault="002B5B9D" w:rsidP="002B5B9D">
      <w:pPr>
        <w:spacing w:after="0" w:line="240" w:lineRule="auto"/>
        <w:rPr>
          <w:rStyle w:val="Courierforcode"/>
        </w:rPr>
      </w:pPr>
      <w:r w:rsidRPr="002B5B9D">
        <w:rPr>
          <w:rStyle w:val="Courierforcode"/>
        </w:rPr>
        <w:tab/>
        <w:t>float: right;</w:t>
      </w:r>
    </w:p>
    <w:p w14:paraId="14F9D5FE" w14:textId="77777777" w:rsidR="002B5B9D" w:rsidRPr="002B5B9D" w:rsidRDefault="002B5B9D" w:rsidP="002B5B9D">
      <w:pPr>
        <w:spacing w:after="0" w:line="240" w:lineRule="auto"/>
        <w:rPr>
          <w:rStyle w:val="Courierforcode"/>
        </w:rPr>
      </w:pPr>
      <w:r w:rsidRPr="002B5B9D">
        <w:rPr>
          <w:rStyle w:val="Courierforcode"/>
        </w:rPr>
        <w:tab/>
        <w:t>border: 1px solid #000000;</w:t>
      </w:r>
    </w:p>
    <w:p w14:paraId="4F931C0F" w14:textId="77777777" w:rsidR="002B5B9D" w:rsidRPr="002B5B9D" w:rsidRDefault="002B5B9D" w:rsidP="002B5B9D">
      <w:pPr>
        <w:spacing w:after="0" w:line="240" w:lineRule="auto"/>
        <w:rPr>
          <w:rStyle w:val="Courierforcode"/>
        </w:rPr>
      </w:pPr>
      <w:r w:rsidRPr="002B5B9D">
        <w:rPr>
          <w:rStyle w:val="Courierforcode"/>
        </w:rPr>
        <w:t>}</w:t>
      </w:r>
    </w:p>
    <w:p w14:paraId="59A83A6C" w14:textId="77777777" w:rsidR="002B5B9D" w:rsidRPr="002B5B9D" w:rsidRDefault="002B5B9D" w:rsidP="002B5B9D">
      <w:pPr>
        <w:spacing w:after="0" w:line="240" w:lineRule="auto"/>
        <w:rPr>
          <w:rStyle w:val="Courierforcode"/>
        </w:rPr>
      </w:pPr>
    </w:p>
    <w:p w14:paraId="25D62C4F" w14:textId="77777777" w:rsidR="002B5B9D" w:rsidRPr="002B5B9D" w:rsidRDefault="002B5B9D" w:rsidP="002B5B9D">
      <w:pPr>
        <w:spacing w:after="0" w:line="240" w:lineRule="auto"/>
        <w:rPr>
          <w:rStyle w:val="Courierforcode"/>
        </w:rPr>
      </w:pPr>
      <w:r w:rsidRPr="002B5B9D">
        <w:rPr>
          <w:rStyle w:val="Courierforcode"/>
        </w:rPr>
        <w:t>article h1 {</w:t>
      </w:r>
    </w:p>
    <w:p w14:paraId="246E9BD5" w14:textId="77777777" w:rsidR="002B5B9D" w:rsidRPr="002B5B9D" w:rsidRDefault="002B5B9D" w:rsidP="002B5B9D">
      <w:pPr>
        <w:spacing w:after="0" w:line="240" w:lineRule="auto"/>
        <w:rPr>
          <w:rStyle w:val="Courierforcode"/>
        </w:rPr>
      </w:pPr>
      <w:r w:rsidRPr="002B5B9D">
        <w:rPr>
          <w:rStyle w:val="Courierforcode"/>
        </w:rPr>
        <w:tab/>
        <w:t>font-size: 150%;</w:t>
      </w:r>
    </w:p>
    <w:p w14:paraId="425CF8A5" w14:textId="77777777" w:rsidR="002B5B9D" w:rsidRPr="002B5B9D" w:rsidRDefault="002B5B9D" w:rsidP="002B5B9D">
      <w:pPr>
        <w:spacing w:after="0" w:line="240" w:lineRule="auto"/>
        <w:rPr>
          <w:rStyle w:val="Courierforcode"/>
        </w:rPr>
      </w:pPr>
      <w:r w:rsidRPr="002B5B9D">
        <w:rPr>
          <w:rStyle w:val="Courierforcode"/>
        </w:rPr>
        <w:tab/>
        <w:t>padding: .5em 0 .25em;</w:t>
      </w:r>
    </w:p>
    <w:p w14:paraId="03BBA99D" w14:textId="77777777" w:rsidR="002B5B9D" w:rsidRPr="002B5B9D" w:rsidRDefault="002B5B9D" w:rsidP="002B5B9D">
      <w:pPr>
        <w:spacing w:after="0" w:line="240" w:lineRule="auto"/>
        <w:rPr>
          <w:rStyle w:val="Courierforcode"/>
        </w:rPr>
      </w:pPr>
      <w:r w:rsidRPr="002B5B9D">
        <w:rPr>
          <w:rStyle w:val="Courierforcode"/>
        </w:rPr>
        <w:t>}</w:t>
      </w:r>
    </w:p>
    <w:p w14:paraId="51668D14" w14:textId="77777777" w:rsidR="002B5B9D" w:rsidRPr="002B5B9D" w:rsidRDefault="002B5B9D" w:rsidP="002B5B9D">
      <w:pPr>
        <w:spacing w:after="0" w:line="240" w:lineRule="auto"/>
        <w:rPr>
          <w:rStyle w:val="Courierforcode"/>
        </w:rPr>
      </w:pPr>
    </w:p>
    <w:p w14:paraId="663F1613" w14:textId="77777777" w:rsidR="002B5B9D" w:rsidRPr="002B5B9D" w:rsidRDefault="002B5B9D" w:rsidP="002B5B9D">
      <w:pPr>
        <w:spacing w:after="0" w:line="240" w:lineRule="auto"/>
        <w:rPr>
          <w:rStyle w:val="Courierforcode"/>
        </w:rPr>
      </w:pPr>
      <w:r w:rsidRPr="002B5B9D">
        <w:rPr>
          <w:rStyle w:val="Courierforcode"/>
        </w:rPr>
        <w:t>article h2 {</w:t>
      </w:r>
    </w:p>
    <w:p w14:paraId="1D3EC0A1" w14:textId="77777777" w:rsidR="002B5B9D" w:rsidRPr="002B5B9D" w:rsidRDefault="002B5B9D" w:rsidP="002B5B9D">
      <w:pPr>
        <w:spacing w:after="0" w:line="240" w:lineRule="auto"/>
        <w:rPr>
          <w:rStyle w:val="Courierforcode"/>
        </w:rPr>
      </w:pPr>
      <w:r w:rsidRPr="002B5B9D">
        <w:rPr>
          <w:rStyle w:val="Courierforcode"/>
        </w:rPr>
        <w:tab/>
        <w:t>font-size: 150%;</w:t>
      </w:r>
    </w:p>
    <w:p w14:paraId="0B709F48" w14:textId="77777777" w:rsidR="002B5B9D" w:rsidRPr="002B5B9D" w:rsidRDefault="002B5B9D" w:rsidP="002B5B9D">
      <w:pPr>
        <w:spacing w:after="0" w:line="240" w:lineRule="auto"/>
        <w:rPr>
          <w:rStyle w:val="Courierforcode"/>
        </w:rPr>
      </w:pPr>
      <w:r w:rsidRPr="002B5B9D">
        <w:rPr>
          <w:rStyle w:val="Courierforcode"/>
        </w:rPr>
        <w:lastRenderedPageBreak/>
        <w:tab/>
        <w:t>padding: 0 0 .25em;</w:t>
      </w:r>
    </w:p>
    <w:p w14:paraId="7A9B48DF" w14:textId="77777777" w:rsidR="002B5B9D" w:rsidRPr="002B5B9D" w:rsidRDefault="002B5B9D" w:rsidP="002B5B9D">
      <w:pPr>
        <w:spacing w:after="0" w:line="240" w:lineRule="auto"/>
        <w:rPr>
          <w:rStyle w:val="Courierforcode"/>
        </w:rPr>
      </w:pPr>
      <w:r w:rsidRPr="002B5B9D">
        <w:rPr>
          <w:rStyle w:val="Courierforcode"/>
        </w:rPr>
        <w:t>}</w:t>
      </w:r>
    </w:p>
    <w:p w14:paraId="32478A4C" w14:textId="77777777" w:rsidR="002B5B9D" w:rsidRPr="002B5B9D" w:rsidRDefault="002B5B9D" w:rsidP="002B5B9D">
      <w:pPr>
        <w:spacing w:after="0" w:line="240" w:lineRule="auto"/>
        <w:rPr>
          <w:rStyle w:val="Courierforcode"/>
        </w:rPr>
      </w:pPr>
    </w:p>
    <w:p w14:paraId="7D91660A" w14:textId="77777777" w:rsidR="002B5B9D" w:rsidRPr="002B5B9D" w:rsidRDefault="002B5B9D" w:rsidP="002B5B9D">
      <w:pPr>
        <w:spacing w:after="0" w:line="240" w:lineRule="auto"/>
        <w:rPr>
          <w:rStyle w:val="Courierforcode"/>
        </w:rPr>
      </w:pPr>
      <w:r w:rsidRPr="002B5B9D">
        <w:rPr>
          <w:rStyle w:val="Courierforcode"/>
        </w:rPr>
        <w:t>article h3 {</w:t>
      </w:r>
    </w:p>
    <w:p w14:paraId="4E048511" w14:textId="77777777" w:rsidR="002B5B9D" w:rsidRPr="002B5B9D" w:rsidRDefault="002B5B9D" w:rsidP="002B5B9D">
      <w:pPr>
        <w:spacing w:after="0" w:line="240" w:lineRule="auto"/>
        <w:rPr>
          <w:rStyle w:val="Courierforcode"/>
        </w:rPr>
      </w:pPr>
      <w:r w:rsidRPr="002B5B9D">
        <w:rPr>
          <w:rStyle w:val="Courierforcode"/>
        </w:rPr>
        <w:tab/>
        <w:t>font-size: 105%;</w:t>
      </w:r>
    </w:p>
    <w:p w14:paraId="1E71CBB3" w14:textId="77777777" w:rsidR="002B5B9D" w:rsidRPr="002B5B9D" w:rsidRDefault="002B5B9D" w:rsidP="002B5B9D">
      <w:pPr>
        <w:spacing w:after="0" w:line="240" w:lineRule="auto"/>
        <w:rPr>
          <w:rStyle w:val="Courierforcode"/>
        </w:rPr>
      </w:pPr>
      <w:r w:rsidRPr="002B5B9D">
        <w:rPr>
          <w:rStyle w:val="Courierforcode"/>
        </w:rPr>
        <w:tab/>
        <w:t>padding: 0 0 .25em;</w:t>
      </w:r>
    </w:p>
    <w:p w14:paraId="0EA0426F" w14:textId="77777777" w:rsidR="002B5B9D" w:rsidRPr="002B5B9D" w:rsidRDefault="002B5B9D" w:rsidP="002B5B9D">
      <w:pPr>
        <w:spacing w:after="0" w:line="240" w:lineRule="auto"/>
        <w:rPr>
          <w:rStyle w:val="Courierforcode"/>
        </w:rPr>
      </w:pPr>
      <w:r w:rsidRPr="002B5B9D">
        <w:rPr>
          <w:rStyle w:val="Courierforcode"/>
        </w:rPr>
        <w:t>}</w:t>
      </w:r>
    </w:p>
    <w:p w14:paraId="35215CD7" w14:textId="77777777" w:rsidR="002B5B9D" w:rsidRPr="002B5B9D" w:rsidRDefault="002B5B9D" w:rsidP="002B5B9D">
      <w:pPr>
        <w:spacing w:after="0" w:line="240" w:lineRule="auto"/>
        <w:rPr>
          <w:rStyle w:val="Courierforcode"/>
        </w:rPr>
      </w:pPr>
    </w:p>
    <w:p w14:paraId="5BF366A4" w14:textId="77777777" w:rsidR="002B5B9D" w:rsidRPr="002B5B9D" w:rsidRDefault="002B5B9D" w:rsidP="002B5B9D">
      <w:pPr>
        <w:spacing w:after="0" w:line="240" w:lineRule="auto"/>
        <w:rPr>
          <w:rStyle w:val="Courierforcode"/>
        </w:rPr>
      </w:pPr>
      <w:r w:rsidRPr="002B5B9D">
        <w:rPr>
          <w:rStyle w:val="Courierforcode"/>
        </w:rPr>
        <w:t>/* the styles for the footer */</w:t>
      </w:r>
    </w:p>
    <w:p w14:paraId="23B586CF" w14:textId="77777777" w:rsidR="002B5B9D" w:rsidRPr="002B5B9D" w:rsidRDefault="002B5B9D" w:rsidP="002B5B9D">
      <w:pPr>
        <w:spacing w:after="0" w:line="240" w:lineRule="auto"/>
        <w:rPr>
          <w:rStyle w:val="Courierforcode"/>
        </w:rPr>
      </w:pPr>
      <w:r w:rsidRPr="002B5B9D">
        <w:rPr>
          <w:rStyle w:val="Courierforcode"/>
        </w:rPr>
        <w:t>footer p {</w:t>
      </w:r>
    </w:p>
    <w:p w14:paraId="060175E4" w14:textId="77777777" w:rsidR="002B5B9D" w:rsidRPr="002B5B9D" w:rsidRDefault="002B5B9D" w:rsidP="002B5B9D">
      <w:pPr>
        <w:spacing w:after="0" w:line="240" w:lineRule="auto"/>
        <w:rPr>
          <w:rStyle w:val="Courierforcode"/>
        </w:rPr>
      </w:pPr>
      <w:r w:rsidRPr="002B5B9D">
        <w:rPr>
          <w:rStyle w:val="Courierforcode"/>
        </w:rPr>
        <w:tab/>
        <w:t>text-align: center;</w:t>
      </w:r>
    </w:p>
    <w:p w14:paraId="01145245" w14:textId="77777777" w:rsidR="002B5B9D" w:rsidRPr="002B5B9D" w:rsidRDefault="002B5B9D" w:rsidP="002B5B9D">
      <w:pPr>
        <w:spacing w:after="0" w:line="240" w:lineRule="auto"/>
        <w:rPr>
          <w:rStyle w:val="Courierforcode"/>
        </w:rPr>
      </w:pPr>
      <w:r w:rsidRPr="002B5B9D">
        <w:rPr>
          <w:rStyle w:val="Courierforcode"/>
        </w:rPr>
        <w:tab/>
        <w:t>color: white;</w:t>
      </w:r>
    </w:p>
    <w:p w14:paraId="03A4DB84" w14:textId="77777777" w:rsidR="002B5B9D" w:rsidRPr="002B5B9D" w:rsidRDefault="002B5B9D" w:rsidP="002B5B9D">
      <w:pPr>
        <w:spacing w:after="0" w:line="240" w:lineRule="auto"/>
        <w:rPr>
          <w:rStyle w:val="Courierforcode"/>
        </w:rPr>
      </w:pPr>
      <w:r w:rsidRPr="002B5B9D">
        <w:rPr>
          <w:rStyle w:val="Courierforcode"/>
        </w:rPr>
        <w:tab/>
        <w:t>padding: 1em 0;</w:t>
      </w:r>
    </w:p>
    <w:p w14:paraId="6685FE24" w14:textId="77777777" w:rsidR="002B5B9D" w:rsidRPr="002B5B9D" w:rsidRDefault="002B5B9D" w:rsidP="002B5B9D">
      <w:pPr>
        <w:spacing w:after="0" w:line="240" w:lineRule="auto"/>
        <w:rPr>
          <w:rStyle w:val="Courierforcode"/>
        </w:rPr>
      </w:pPr>
    </w:p>
    <w:p w14:paraId="3D739057" w14:textId="77777777" w:rsidR="002B5B9D" w:rsidRPr="002B5B9D" w:rsidRDefault="002B5B9D" w:rsidP="002B5B9D">
      <w:pPr>
        <w:spacing w:after="0" w:line="240" w:lineRule="auto"/>
        <w:rPr>
          <w:rStyle w:val="Courierforcode"/>
        </w:rPr>
      </w:pPr>
      <w:r w:rsidRPr="002B5B9D">
        <w:rPr>
          <w:rStyle w:val="Courierforcode"/>
        </w:rPr>
        <w:t>}</w:t>
      </w:r>
    </w:p>
    <w:p w14:paraId="15752B5B" w14:textId="77777777" w:rsidR="002B5B9D" w:rsidRPr="002B5B9D" w:rsidRDefault="002B5B9D" w:rsidP="002B5B9D">
      <w:pPr>
        <w:spacing w:after="0" w:line="240" w:lineRule="auto"/>
        <w:rPr>
          <w:rStyle w:val="Courierforcode"/>
        </w:rPr>
      </w:pPr>
    </w:p>
    <w:p w14:paraId="2C6C76EE" w14:textId="77777777" w:rsidR="002B5B9D" w:rsidRDefault="002B5B9D">
      <w:pPr>
        <w:spacing w:after="0" w:line="240" w:lineRule="auto"/>
        <w:rPr>
          <w:rFonts w:eastAsia="Times New Roman"/>
          <w:b/>
          <w:bCs/>
          <w:noProof/>
          <w:color w:val="365F91"/>
          <w:sz w:val="28"/>
          <w:szCs w:val="28"/>
        </w:rPr>
      </w:pPr>
      <w:r>
        <w:rPr>
          <w:noProof/>
        </w:rPr>
        <w:br w:type="page"/>
      </w:r>
    </w:p>
    <w:p w14:paraId="62F24779" w14:textId="3E748FCD" w:rsidR="002B5B9D" w:rsidRDefault="002B5B9D" w:rsidP="002B5B9D">
      <w:pPr>
        <w:pStyle w:val="Heading1"/>
        <w:spacing w:before="0" w:after="120" w:line="240" w:lineRule="auto"/>
        <w:rPr>
          <w:rFonts w:cs="Arial"/>
        </w:rPr>
      </w:pPr>
      <w:bookmarkStart w:id="9" w:name="_Toc509227745"/>
      <w:r>
        <w:rPr>
          <w:noProof/>
        </w:rPr>
        <w:lastRenderedPageBreak/>
        <w:t>Chapter 6, Exercise 6-3</w:t>
      </w:r>
      <w:bookmarkEnd w:id="9"/>
    </w:p>
    <w:p w14:paraId="03ACCA06" w14:textId="2A5AF168" w:rsidR="002B5B9D" w:rsidRDefault="00FD7AF2" w:rsidP="002B5B9D">
      <w:pPr>
        <w:rPr>
          <w:rStyle w:val="IntenseReference"/>
        </w:rPr>
      </w:pPr>
      <w:r>
        <w:t>A child page based on the home page for the Town Hall web site was created for Exercise 6-3. This further reinforced the concept of using sections and floats to create more complex layouts and provided additional practice using skills learned in previous lessons.</w:t>
      </w:r>
    </w:p>
    <w:p w14:paraId="16CEEC39" w14:textId="3984E2B1" w:rsidR="002B5B9D" w:rsidRPr="00482904" w:rsidRDefault="00FD7AF2" w:rsidP="002B5B9D">
      <w:pPr>
        <w:rPr>
          <w:rStyle w:val="IntenseReference"/>
        </w:rPr>
      </w:pPr>
      <w:r>
        <w:rPr>
          <w:b/>
          <w:bCs/>
          <w:noProof/>
          <w:color w:val="4472C4" w:themeColor="accent1"/>
          <w:spacing w:val="5"/>
          <w:sz w:val="16"/>
        </w:rPr>
        <w:drawing>
          <wp:anchor distT="0" distB="0" distL="114300" distR="114300" simplePos="0" relativeHeight="251671552" behindDoc="0" locked="0" layoutInCell="1" allowOverlap="1" wp14:anchorId="11F21A32" wp14:editId="7B968F7B">
            <wp:simplePos x="0" y="0"/>
            <wp:positionH relativeFrom="column">
              <wp:posOffset>59690</wp:posOffset>
            </wp:positionH>
            <wp:positionV relativeFrom="paragraph">
              <wp:posOffset>187960</wp:posOffset>
            </wp:positionV>
            <wp:extent cx="4918075" cy="6007100"/>
            <wp:effectExtent l="25400" t="25400" r="34925" b="38100"/>
            <wp:wrapTight wrapText="bothSides">
              <wp:wrapPolygon edited="0">
                <wp:start x="-112" y="-91"/>
                <wp:lineTo x="-112" y="21646"/>
                <wp:lineTo x="21642" y="21646"/>
                <wp:lineTo x="21642" y="-91"/>
                <wp:lineTo x="-112" y="-9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_2Safari.png"/>
                    <pic:cNvPicPr/>
                  </pic:nvPicPr>
                  <pic:blipFill>
                    <a:blip r:embed="rId19">
                      <a:extLst>
                        <a:ext uri="{28A0092B-C50C-407E-A947-70E740481C1C}">
                          <a14:useLocalDpi xmlns:a14="http://schemas.microsoft.com/office/drawing/2010/main" val="0"/>
                        </a:ext>
                      </a:extLst>
                    </a:blip>
                    <a:stretch>
                      <a:fillRect/>
                    </a:stretch>
                  </pic:blipFill>
                  <pic:spPr>
                    <a:xfrm>
                      <a:off x="0" y="0"/>
                      <a:ext cx="4918075" cy="60071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B5B9D">
        <w:rPr>
          <w:rStyle w:val="IntenseReference"/>
        </w:rPr>
        <w:t xml:space="preserve">A screenshot displaying </w:t>
      </w:r>
      <w:r>
        <w:rPr>
          <w:rStyle w:val="IntenseReference"/>
        </w:rPr>
        <w:t>the finished page for Exercise</w:t>
      </w:r>
      <w:r w:rsidR="002B5B9D">
        <w:rPr>
          <w:rStyle w:val="IntenseReference"/>
        </w:rPr>
        <w:t xml:space="preserve"> 6-</w:t>
      </w:r>
      <w:r>
        <w:rPr>
          <w:rStyle w:val="IntenseReference"/>
        </w:rPr>
        <w:t>3</w:t>
      </w:r>
      <w:r w:rsidR="002B5B9D">
        <w:rPr>
          <w:rStyle w:val="IntenseReference"/>
        </w:rPr>
        <w:t>, viewed in Safari.</w:t>
      </w:r>
    </w:p>
    <w:p w14:paraId="1B490859" w14:textId="1F05B887" w:rsidR="002B5B9D" w:rsidRDefault="002B5B9D" w:rsidP="002B5B9D">
      <w:pPr>
        <w:spacing w:after="0" w:line="240" w:lineRule="auto"/>
        <w:rPr>
          <w:rStyle w:val="IntenseReference"/>
        </w:rPr>
      </w:pPr>
      <w:r>
        <w:rPr>
          <w:rStyle w:val="IntenseReference"/>
        </w:rPr>
        <w:br w:type="page"/>
      </w:r>
    </w:p>
    <w:p w14:paraId="5BD1F64D" w14:textId="5A0B5D64" w:rsidR="002B5B9D" w:rsidRDefault="00FD7AF2" w:rsidP="002B5B9D">
      <w:pPr>
        <w:rPr>
          <w:rStyle w:val="IntenseReference"/>
        </w:rPr>
      </w:pPr>
      <w:r>
        <w:rPr>
          <w:b/>
          <w:bCs/>
          <w:noProof/>
          <w:color w:val="4472C4" w:themeColor="accent1"/>
          <w:spacing w:val="5"/>
          <w:sz w:val="16"/>
        </w:rPr>
        <w:lastRenderedPageBreak/>
        <w:drawing>
          <wp:anchor distT="0" distB="0" distL="114300" distR="114300" simplePos="0" relativeHeight="251672576" behindDoc="0" locked="0" layoutInCell="1" allowOverlap="1" wp14:anchorId="67E3F2EB" wp14:editId="7ABB91D3">
            <wp:simplePos x="0" y="0"/>
            <wp:positionH relativeFrom="column">
              <wp:posOffset>52705</wp:posOffset>
            </wp:positionH>
            <wp:positionV relativeFrom="paragraph">
              <wp:posOffset>25400</wp:posOffset>
            </wp:positionV>
            <wp:extent cx="3998595" cy="4931410"/>
            <wp:effectExtent l="25400" t="25400" r="14605" b="21590"/>
            <wp:wrapTight wrapText="bothSides">
              <wp:wrapPolygon edited="0">
                <wp:start x="-137" y="-111"/>
                <wp:lineTo x="-137" y="21583"/>
                <wp:lineTo x="21542" y="21583"/>
                <wp:lineTo x="21542" y="-111"/>
                <wp:lineTo x="-137" y="-11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19 at 11.28.53 AM.png"/>
                    <pic:cNvPicPr/>
                  </pic:nvPicPr>
                  <pic:blipFill>
                    <a:blip r:embed="rId20">
                      <a:extLst>
                        <a:ext uri="{28A0092B-C50C-407E-A947-70E740481C1C}">
                          <a14:useLocalDpi xmlns:a14="http://schemas.microsoft.com/office/drawing/2010/main" val="0"/>
                        </a:ext>
                      </a:extLst>
                    </a:blip>
                    <a:stretch>
                      <a:fillRect/>
                    </a:stretch>
                  </pic:blipFill>
                  <pic:spPr>
                    <a:xfrm>
                      <a:off x="0" y="0"/>
                      <a:ext cx="3998595" cy="49314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B5B9D">
        <w:rPr>
          <w:rStyle w:val="IntenseReference"/>
        </w:rPr>
        <w:t xml:space="preserve">Screenshots </w:t>
      </w:r>
      <w:r>
        <w:rPr>
          <w:rStyle w:val="IntenseReference"/>
        </w:rPr>
        <w:t xml:space="preserve">showing </w:t>
      </w:r>
      <w:r>
        <w:rPr>
          <w:rStyle w:val="IntenseReference"/>
        </w:rPr>
        <w:br/>
        <w:t xml:space="preserve">the finished page for </w:t>
      </w:r>
      <w:r>
        <w:rPr>
          <w:rStyle w:val="IntenseReference"/>
        </w:rPr>
        <w:br/>
        <w:t>Exercise</w:t>
      </w:r>
      <w:r w:rsidR="002B5B9D">
        <w:rPr>
          <w:rStyle w:val="IntenseReference"/>
        </w:rPr>
        <w:t xml:space="preserve"> 6-</w:t>
      </w:r>
      <w:r>
        <w:rPr>
          <w:rStyle w:val="IntenseReference"/>
        </w:rPr>
        <w:t>3</w:t>
      </w:r>
      <w:r w:rsidR="002B5B9D">
        <w:rPr>
          <w:rStyle w:val="IntenseReference"/>
        </w:rPr>
        <w:t xml:space="preserve"> in Chrome </w:t>
      </w:r>
      <w:r>
        <w:rPr>
          <w:rStyle w:val="IntenseReference"/>
        </w:rPr>
        <w:br/>
      </w:r>
      <w:r w:rsidR="002B5B9D">
        <w:rPr>
          <w:rStyle w:val="IntenseReference"/>
        </w:rPr>
        <w:t>(to the left) and Firefox (below).</w:t>
      </w:r>
    </w:p>
    <w:p w14:paraId="010A9AFA" w14:textId="2F476B9D" w:rsidR="00FD7AF2" w:rsidRPr="00482904" w:rsidRDefault="00FD7AF2" w:rsidP="002B5B9D">
      <w:pPr>
        <w:rPr>
          <w:rStyle w:val="IntenseReference"/>
        </w:rPr>
      </w:pPr>
      <w:r>
        <w:rPr>
          <w:rStyle w:val="IntenseReference"/>
        </w:rPr>
        <w:t>Differences between the various browsers were, as usual, very slight.</w:t>
      </w:r>
    </w:p>
    <w:p w14:paraId="20E2DC1D" w14:textId="68DE1C14" w:rsidR="002B5B9D" w:rsidRDefault="00FD7AF2" w:rsidP="002B5B9D">
      <w:pPr>
        <w:spacing w:after="0" w:line="240" w:lineRule="auto"/>
        <w:rPr>
          <w:rStyle w:val="IntenseReference"/>
        </w:rPr>
      </w:pPr>
      <w:r>
        <w:rPr>
          <w:b/>
          <w:bCs/>
          <w:noProof/>
          <w:color w:val="4472C4" w:themeColor="accent1"/>
          <w:spacing w:val="5"/>
          <w:sz w:val="16"/>
        </w:rPr>
        <w:drawing>
          <wp:anchor distT="0" distB="0" distL="114300" distR="114300" simplePos="0" relativeHeight="251673600" behindDoc="0" locked="0" layoutInCell="1" allowOverlap="1" wp14:anchorId="1D5BBE46" wp14:editId="0ABFFD00">
            <wp:simplePos x="0" y="0"/>
            <wp:positionH relativeFrom="column">
              <wp:posOffset>2110681</wp:posOffset>
            </wp:positionH>
            <wp:positionV relativeFrom="paragraph">
              <wp:posOffset>1935111</wp:posOffset>
            </wp:positionV>
            <wp:extent cx="4006215" cy="5444490"/>
            <wp:effectExtent l="25400" t="25400" r="32385" b="16510"/>
            <wp:wrapTight wrapText="bothSides">
              <wp:wrapPolygon edited="0">
                <wp:start x="-137" y="-101"/>
                <wp:lineTo x="-137" y="21565"/>
                <wp:lineTo x="21638" y="21565"/>
                <wp:lineTo x="21638" y="-101"/>
                <wp:lineTo x="-137" y="-101"/>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_2Firefox.png"/>
                    <pic:cNvPicPr/>
                  </pic:nvPicPr>
                  <pic:blipFill>
                    <a:blip r:embed="rId21">
                      <a:extLst>
                        <a:ext uri="{28A0092B-C50C-407E-A947-70E740481C1C}">
                          <a14:useLocalDpi xmlns:a14="http://schemas.microsoft.com/office/drawing/2010/main" val="0"/>
                        </a:ext>
                      </a:extLst>
                    </a:blip>
                    <a:stretch>
                      <a:fillRect/>
                    </a:stretch>
                  </pic:blipFill>
                  <pic:spPr>
                    <a:xfrm>
                      <a:off x="0" y="0"/>
                      <a:ext cx="4006215" cy="54444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B5B9D">
        <w:rPr>
          <w:rStyle w:val="IntenseReference"/>
        </w:rPr>
        <w:br w:type="page"/>
      </w:r>
    </w:p>
    <w:p w14:paraId="1229594D" w14:textId="77777777" w:rsidR="00FD7AF2" w:rsidRDefault="00FD7AF2" w:rsidP="00FD7AF2">
      <w:pPr>
        <w:rPr>
          <w:rStyle w:val="IntenseReference"/>
        </w:rPr>
      </w:pPr>
      <w:r w:rsidRPr="00482904">
        <w:rPr>
          <w:rStyle w:val="IntenseReference"/>
        </w:rPr>
        <w:lastRenderedPageBreak/>
        <w:t xml:space="preserve">The HTML for Chapter </w:t>
      </w:r>
      <w:r>
        <w:rPr>
          <w:rStyle w:val="IntenseReference"/>
        </w:rPr>
        <w:t>6</w:t>
      </w:r>
      <w:r w:rsidRPr="00482904">
        <w:rPr>
          <w:rStyle w:val="IntenseReference"/>
        </w:rPr>
        <w:t>, Exercise</w:t>
      </w:r>
      <w:r>
        <w:rPr>
          <w:rStyle w:val="IntenseReference"/>
        </w:rPr>
        <w:t>s</w:t>
      </w:r>
      <w:r w:rsidRPr="00482904">
        <w:rPr>
          <w:rStyle w:val="IntenseReference"/>
        </w:rPr>
        <w:t xml:space="preserve"> </w:t>
      </w:r>
      <w:r>
        <w:rPr>
          <w:rStyle w:val="IntenseReference"/>
        </w:rPr>
        <w:t>6</w:t>
      </w:r>
      <w:r w:rsidRPr="00482904">
        <w:rPr>
          <w:rStyle w:val="IntenseReference"/>
        </w:rPr>
        <w:t>-</w:t>
      </w:r>
      <w:r>
        <w:rPr>
          <w:rStyle w:val="IntenseReference"/>
        </w:rPr>
        <w:t>3</w:t>
      </w:r>
    </w:p>
    <w:p w14:paraId="254E60EA" w14:textId="77777777" w:rsidR="00FD7AF2" w:rsidRPr="00FD7AF2" w:rsidRDefault="00FD7AF2" w:rsidP="00FD7AF2">
      <w:pPr>
        <w:spacing w:after="0" w:line="240" w:lineRule="auto"/>
        <w:rPr>
          <w:rStyle w:val="Courierforcode"/>
        </w:rPr>
      </w:pPr>
      <w:proofErr w:type="gramStart"/>
      <w:r w:rsidRPr="00FD7AF2">
        <w:rPr>
          <w:rStyle w:val="Courierforcode"/>
        </w:rPr>
        <w:t>&lt;!DOCTYPE</w:t>
      </w:r>
      <w:proofErr w:type="gramEnd"/>
      <w:r w:rsidRPr="00FD7AF2">
        <w:rPr>
          <w:rStyle w:val="Courierforcode"/>
        </w:rPr>
        <w:t xml:space="preserve"> html&gt;</w:t>
      </w:r>
    </w:p>
    <w:p w14:paraId="4AE8ACBA" w14:textId="77777777" w:rsidR="00FD7AF2" w:rsidRPr="00FD7AF2" w:rsidRDefault="00FD7AF2" w:rsidP="00FD7AF2">
      <w:pPr>
        <w:spacing w:after="0" w:line="240" w:lineRule="auto"/>
        <w:rPr>
          <w:rStyle w:val="Courierforcode"/>
        </w:rPr>
      </w:pPr>
      <w:r w:rsidRPr="00FD7AF2">
        <w:rPr>
          <w:rStyle w:val="Courierforcode"/>
        </w:rPr>
        <w:t xml:space="preserve">&lt;html </w:t>
      </w:r>
      <w:proofErr w:type="spellStart"/>
      <w:r w:rsidRPr="00FD7AF2">
        <w:rPr>
          <w:rStyle w:val="Courierforcode"/>
        </w:rPr>
        <w:t>lang</w:t>
      </w:r>
      <w:proofErr w:type="spellEnd"/>
      <w:r w:rsidRPr="00FD7AF2">
        <w:rPr>
          <w:rStyle w:val="Courierforcode"/>
        </w:rPr>
        <w:t>="</w:t>
      </w:r>
      <w:proofErr w:type="spellStart"/>
      <w:r w:rsidRPr="00FD7AF2">
        <w:rPr>
          <w:rStyle w:val="Courierforcode"/>
        </w:rPr>
        <w:t>en</w:t>
      </w:r>
      <w:proofErr w:type="spellEnd"/>
      <w:r w:rsidRPr="00FD7AF2">
        <w:rPr>
          <w:rStyle w:val="Courierforcode"/>
        </w:rPr>
        <w:t>"&gt;</w:t>
      </w:r>
    </w:p>
    <w:p w14:paraId="5B372C7E" w14:textId="77777777" w:rsidR="00FD7AF2" w:rsidRPr="00FD7AF2" w:rsidRDefault="00FD7AF2" w:rsidP="00FD7AF2">
      <w:pPr>
        <w:spacing w:after="0" w:line="240" w:lineRule="auto"/>
        <w:rPr>
          <w:rStyle w:val="Courierforcode"/>
        </w:rPr>
      </w:pPr>
    </w:p>
    <w:p w14:paraId="6EB2BE34" w14:textId="77777777" w:rsidR="00FD7AF2" w:rsidRPr="00FD7AF2" w:rsidRDefault="00FD7AF2" w:rsidP="00FD7AF2">
      <w:pPr>
        <w:spacing w:after="0" w:line="240" w:lineRule="auto"/>
        <w:rPr>
          <w:rStyle w:val="Courierforcode"/>
        </w:rPr>
      </w:pPr>
      <w:r w:rsidRPr="00FD7AF2">
        <w:rPr>
          <w:rStyle w:val="Courierforcode"/>
        </w:rPr>
        <w:t>&lt;head&gt;</w:t>
      </w:r>
    </w:p>
    <w:p w14:paraId="5A37C853" w14:textId="77777777" w:rsidR="00FD7AF2" w:rsidRPr="00FD7AF2" w:rsidRDefault="00FD7AF2" w:rsidP="00FD7AF2">
      <w:pPr>
        <w:spacing w:after="0" w:line="240" w:lineRule="auto"/>
        <w:rPr>
          <w:rStyle w:val="Courierforcode"/>
        </w:rPr>
      </w:pPr>
      <w:r w:rsidRPr="00FD7AF2">
        <w:rPr>
          <w:rStyle w:val="Courierforcode"/>
        </w:rPr>
        <w:tab/>
        <w:t>&lt;meta charset="utf-8"&gt;</w:t>
      </w:r>
    </w:p>
    <w:p w14:paraId="290D06AC" w14:textId="77777777" w:rsidR="00FD7AF2" w:rsidRPr="00FD7AF2" w:rsidRDefault="00FD7AF2" w:rsidP="00FD7AF2">
      <w:pPr>
        <w:spacing w:after="0" w:line="240" w:lineRule="auto"/>
        <w:rPr>
          <w:rStyle w:val="Courierforcode"/>
        </w:rPr>
      </w:pPr>
      <w:r w:rsidRPr="00FD7AF2">
        <w:rPr>
          <w:rStyle w:val="Courierforcode"/>
        </w:rPr>
        <w:tab/>
        <w:t>&lt;title&gt;San Joaquin Valley Town Hall&lt;/title&gt;</w:t>
      </w:r>
    </w:p>
    <w:p w14:paraId="73C5CB40" w14:textId="77777777" w:rsidR="00FD7AF2" w:rsidRPr="00FD7AF2" w:rsidRDefault="00FD7AF2" w:rsidP="00FD7AF2">
      <w:pPr>
        <w:spacing w:after="0" w:line="240" w:lineRule="auto"/>
        <w:rPr>
          <w:rStyle w:val="Courierforcode"/>
        </w:rPr>
      </w:pPr>
      <w:r w:rsidRPr="00FD7AF2">
        <w:rPr>
          <w:rStyle w:val="Courierforcode"/>
        </w:rPr>
        <w:tab/>
        <w:t xml:space="preserve">&lt;link </w:t>
      </w:r>
      <w:proofErr w:type="spellStart"/>
      <w:r w:rsidRPr="00FD7AF2">
        <w:rPr>
          <w:rStyle w:val="Courierforcode"/>
        </w:rPr>
        <w:t>rel</w:t>
      </w:r>
      <w:proofErr w:type="spellEnd"/>
      <w:r w:rsidRPr="00FD7AF2">
        <w:rPr>
          <w:rStyle w:val="Courierforcode"/>
        </w:rPr>
        <w:t xml:space="preserve">="shortcut icon" </w:t>
      </w:r>
      <w:proofErr w:type="spellStart"/>
      <w:r w:rsidRPr="00FD7AF2">
        <w:rPr>
          <w:rStyle w:val="Courierforcode"/>
        </w:rPr>
        <w:t>href</w:t>
      </w:r>
      <w:proofErr w:type="spellEnd"/>
      <w:r w:rsidRPr="00FD7AF2">
        <w:rPr>
          <w:rStyle w:val="Courierforcode"/>
        </w:rPr>
        <w:t>="../images/favicon.ico"&gt;</w:t>
      </w:r>
    </w:p>
    <w:p w14:paraId="06133D21" w14:textId="77777777" w:rsidR="00FD7AF2" w:rsidRPr="00FD7AF2" w:rsidRDefault="00FD7AF2" w:rsidP="00FD7AF2">
      <w:pPr>
        <w:spacing w:after="0" w:line="240" w:lineRule="auto"/>
        <w:rPr>
          <w:rStyle w:val="Courierforcode"/>
        </w:rPr>
      </w:pPr>
      <w:r w:rsidRPr="00FD7AF2">
        <w:rPr>
          <w:rStyle w:val="Courierforcode"/>
        </w:rPr>
        <w:tab/>
        <w:t xml:space="preserve">&lt;link </w:t>
      </w:r>
      <w:proofErr w:type="spellStart"/>
      <w:r w:rsidRPr="00FD7AF2">
        <w:rPr>
          <w:rStyle w:val="Courierforcode"/>
        </w:rPr>
        <w:t>rel</w:t>
      </w:r>
      <w:proofErr w:type="spellEnd"/>
      <w:r w:rsidRPr="00FD7AF2">
        <w:rPr>
          <w:rStyle w:val="Courierforcode"/>
        </w:rPr>
        <w:t xml:space="preserve">="stylesheet" </w:t>
      </w:r>
      <w:proofErr w:type="spellStart"/>
      <w:r w:rsidRPr="00FD7AF2">
        <w:rPr>
          <w:rStyle w:val="Courierforcode"/>
        </w:rPr>
        <w:t>href</w:t>
      </w:r>
      <w:proofErr w:type="spellEnd"/>
      <w:r w:rsidRPr="00FD7AF2">
        <w:rPr>
          <w:rStyle w:val="Courierforcode"/>
        </w:rPr>
        <w:t>="../styles/normalize.css"&gt;</w:t>
      </w:r>
    </w:p>
    <w:p w14:paraId="2B1CDD9A" w14:textId="77777777" w:rsidR="00FD7AF2" w:rsidRPr="00FD7AF2" w:rsidRDefault="00FD7AF2" w:rsidP="00FD7AF2">
      <w:pPr>
        <w:spacing w:after="0" w:line="240" w:lineRule="auto"/>
        <w:rPr>
          <w:rStyle w:val="Courierforcode"/>
        </w:rPr>
      </w:pPr>
      <w:r w:rsidRPr="00FD7AF2">
        <w:rPr>
          <w:rStyle w:val="Courierforcode"/>
        </w:rPr>
        <w:tab/>
        <w:t xml:space="preserve">&lt;link </w:t>
      </w:r>
      <w:proofErr w:type="spellStart"/>
      <w:r w:rsidRPr="00FD7AF2">
        <w:rPr>
          <w:rStyle w:val="Courierforcode"/>
        </w:rPr>
        <w:t>rel</w:t>
      </w:r>
      <w:proofErr w:type="spellEnd"/>
      <w:r w:rsidRPr="00FD7AF2">
        <w:rPr>
          <w:rStyle w:val="Courierforcode"/>
        </w:rPr>
        <w:t xml:space="preserve">="stylesheet" </w:t>
      </w:r>
      <w:proofErr w:type="spellStart"/>
      <w:r w:rsidRPr="00FD7AF2">
        <w:rPr>
          <w:rStyle w:val="Courierforcode"/>
        </w:rPr>
        <w:t>href</w:t>
      </w:r>
      <w:proofErr w:type="spellEnd"/>
      <w:r w:rsidRPr="00FD7AF2">
        <w:rPr>
          <w:rStyle w:val="Courierforcode"/>
        </w:rPr>
        <w:t>="../styles/sampson.css"&gt;</w:t>
      </w:r>
    </w:p>
    <w:p w14:paraId="0D6E22C8" w14:textId="77777777" w:rsidR="00FD7AF2" w:rsidRPr="00FD7AF2" w:rsidRDefault="00FD7AF2" w:rsidP="00FD7AF2">
      <w:pPr>
        <w:spacing w:after="0" w:line="240" w:lineRule="auto"/>
        <w:rPr>
          <w:rStyle w:val="Courierforcode"/>
        </w:rPr>
      </w:pPr>
      <w:r w:rsidRPr="00FD7AF2">
        <w:rPr>
          <w:rStyle w:val="Courierforcode"/>
        </w:rPr>
        <w:t>&lt;/head&gt;</w:t>
      </w:r>
    </w:p>
    <w:p w14:paraId="55391138" w14:textId="77777777" w:rsidR="00FD7AF2" w:rsidRPr="00FD7AF2" w:rsidRDefault="00FD7AF2" w:rsidP="00FD7AF2">
      <w:pPr>
        <w:spacing w:after="0" w:line="240" w:lineRule="auto"/>
        <w:rPr>
          <w:rStyle w:val="Courierforcode"/>
        </w:rPr>
      </w:pPr>
    </w:p>
    <w:p w14:paraId="095684E3" w14:textId="77777777" w:rsidR="00FD7AF2" w:rsidRPr="00FD7AF2" w:rsidRDefault="00FD7AF2" w:rsidP="00FD7AF2">
      <w:pPr>
        <w:spacing w:after="0" w:line="240" w:lineRule="auto"/>
        <w:rPr>
          <w:rStyle w:val="Courierforcode"/>
        </w:rPr>
      </w:pPr>
      <w:r w:rsidRPr="00FD7AF2">
        <w:rPr>
          <w:rStyle w:val="Courierforcode"/>
        </w:rPr>
        <w:t>&lt;body&gt;</w:t>
      </w:r>
    </w:p>
    <w:p w14:paraId="5734AF63" w14:textId="77777777" w:rsidR="00FD7AF2" w:rsidRPr="00FD7AF2" w:rsidRDefault="00FD7AF2" w:rsidP="00FD7AF2">
      <w:pPr>
        <w:spacing w:after="0" w:line="240" w:lineRule="auto"/>
        <w:rPr>
          <w:rStyle w:val="Courierforcode"/>
        </w:rPr>
      </w:pPr>
      <w:r w:rsidRPr="00FD7AF2">
        <w:rPr>
          <w:rStyle w:val="Courierforcode"/>
        </w:rPr>
        <w:tab/>
      </w:r>
    </w:p>
    <w:p w14:paraId="1B394847" w14:textId="77777777" w:rsidR="00FD7AF2" w:rsidRPr="00FD7AF2" w:rsidRDefault="00FD7AF2" w:rsidP="00FD7AF2">
      <w:pPr>
        <w:spacing w:after="0" w:line="240" w:lineRule="auto"/>
        <w:rPr>
          <w:rStyle w:val="Courierforcode"/>
        </w:rPr>
      </w:pPr>
      <w:r w:rsidRPr="00FD7AF2">
        <w:rPr>
          <w:rStyle w:val="Courierforcode"/>
        </w:rPr>
        <w:tab/>
        <w:t>&lt;header&gt;</w:t>
      </w:r>
    </w:p>
    <w:p w14:paraId="7F968110"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w:t>
      </w:r>
      <w:proofErr w:type="spellStart"/>
      <w:r w:rsidRPr="00FD7AF2">
        <w:rPr>
          <w:rStyle w:val="Courierforcode"/>
        </w:rPr>
        <w:t>img</w:t>
      </w:r>
      <w:proofErr w:type="spellEnd"/>
      <w:r w:rsidRPr="00FD7AF2">
        <w:rPr>
          <w:rStyle w:val="Courierforcode"/>
        </w:rPr>
        <w:t xml:space="preserve"> </w:t>
      </w:r>
      <w:proofErr w:type="spellStart"/>
      <w:r w:rsidRPr="00FD7AF2">
        <w:rPr>
          <w:rStyle w:val="Courierforcode"/>
        </w:rPr>
        <w:t>src</w:t>
      </w:r>
      <w:proofErr w:type="spellEnd"/>
      <w:r w:rsidRPr="00FD7AF2">
        <w:rPr>
          <w:rStyle w:val="Courierforcode"/>
        </w:rPr>
        <w:t>="../images/town_hall_logo.gif" alt="Town Hall Logo" height="80"&gt;</w:t>
      </w:r>
    </w:p>
    <w:p w14:paraId="4BE248A2"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&lt;h2&gt;San Joaquin Valley Town Hall&lt;/h2&gt;</w:t>
      </w:r>
    </w:p>
    <w:p w14:paraId="43095893"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&lt;h3&gt;Celebrating our &lt;span class="shadow"&gt;75&lt;sup&gt;</w:t>
      </w:r>
      <w:proofErr w:type="spellStart"/>
      <w:r w:rsidRPr="00FD7AF2">
        <w:rPr>
          <w:rStyle w:val="Courierforcode"/>
        </w:rPr>
        <w:t>th</w:t>
      </w:r>
      <w:proofErr w:type="spellEnd"/>
      <w:r w:rsidRPr="00FD7AF2">
        <w:rPr>
          <w:rStyle w:val="Courierforcode"/>
        </w:rPr>
        <w:t>&lt;/sup&gt;&lt;/span&gt; Year&lt;/h3&gt;</w:t>
      </w:r>
    </w:p>
    <w:p w14:paraId="5897E48E"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r>
    </w:p>
    <w:p w14:paraId="5627FDAB" w14:textId="77777777" w:rsidR="00FD7AF2" w:rsidRPr="00FD7AF2" w:rsidRDefault="00FD7AF2" w:rsidP="00FD7AF2">
      <w:pPr>
        <w:spacing w:after="0" w:line="240" w:lineRule="auto"/>
        <w:rPr>
          <w:rStyle w:val="Courierforcode"/>
        </w:rPr>
      </w:pPr>
      <w:r w:rsidRPr="00FD7AF2">
        <w:rPr>
          <w:rStyle w:val="Courierforcode"/>
        </w:rPr>
        <w:tab/>
        <w:t>&lt;/header&gt;</w:t>
      </w:r>
    </w:p>
    <w:p w14:paraId="573B5A0B" w14:textId="77777777" w:rsidR="00FD7AF2" w:rsidRPr="00FD7AF2" w:rsidRDefault="00FD7AF2" w:rsidP="00FD7AF2">
      <w:pPr>
        <w:spacing w:after="0" w:line="240" w:lineRule="auto"/>
        <w:rPr>
          <w:rStyle w:val="Courierforcode"/>
        </w:rPr>
      </w:pPr>
    </w:p>
    <w:p w14:paraId="1AFA386E" w14:textId="77777777" w:rsidR="00FD7AF2" w:rsidRPr="00FD7AF2" w:rsidRDefault="00FD7AF2" w:rsidP="00FD7AF2">
      <w:pPr>
        <w:spacing w:after="0" w:line="240" w:lineRule="auto"/>
        <w:rPr>
          <w:rStyle w:val="Courierforcode"/>
        </w:rPr>
      </w:pPr>
    </w:p>
    <w:p w14:paraId="0C53A509" w14:textId="77777777" w:rsidR="00FD7AF2" w:rsidRPr="00FD7AF2" w:rsidRDefault="00FD7AF2" w:rsidP="00FD7AF2">
      <w:pPr>
        <w:spacing w:after="0" w:line="240" w:lineRule="auto"/>
        <w:rPr>
          <w:rStyle w:val="Courierforcode"/>
        </w:rPr>
      </w:pPr>
      <w:r w:rsidRPr="00FD7AF2">
        <w:rPr>
          <w:rStyle w:val="Courierforcode"/>
        </w:rPr>
        <w:tab/>
        <w:t>&lt;main&gt;</w:t>
      </w:r>
    </w:p>
    <w:p w14:paraId="7FEF1246"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&lt;section&gt;</w:t>
      </w:r>
    </w:p>
    <w:p w14:paraId="119CF6A0" w14:textId="77777777" w:rsidR="00FD7AF2" w:rsidRPr="00FD7AF2" w:rsidRDefault="00FD7AF2" w:rsidP="00FD7AF2">
      <w:pPr>
        <w:spacing w:after="0" w:line="240" w:lineRule="auto"/>
        <w:rPr>
          <w:rStyle w:val="Courierforcode"/>
        </w:rPr>
      </w:pPr>
    </w:p>
    <w:p w14:paraId="4DAE20E1"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&lt;h1&gt;Fossil Threads in the Web of Life&lt;/h1&gt;</w:t>
      </w:r>
    </w:p>
    <w:p w14:paraId="2C303FE4" w14:textId="77777777" w:rsidR="00FD7AF2" w:rsidRPr="00FD7AF2" w:rsidRDefault="00FD7AF2" w:rsidP="00FD7AF2">
      <w:pPr>
        <w:spacing w:after="0" w:line="240" w:lineRule="auto"/>
        <w:rPr>
          <w:rStyle w:val="Courierforcode"/>
        </w:rPr>
      </w:pPr>
    </w:p>
    <w:p w14:paraId="520FD3BC" w14:textId="77777777" w:rsidR="00FD7AF2" w:rsidRPr="00FD7AF2" w:rsidRDefault="00FD7AF2" w:rsidP="00FD7AF2">
      <w:pPr>
        <w:spacing w:after="0" w:line="240" w:lineRule="auto"/>
        <w:rPr>
          <w:rStyle w:val="Courierforcode"/>
        </w:rPr>
      </w:pPr>
      <w:r w:rsidRPr="00FD7AF2">
        <w:rPr>
          <w:rStyle w:val="Courierforcode"/>
        </w:rPr>
        <w:t>&lt;article&gt;</w:t>
      </w:r>
    </w:p>
    <w:p w14:paraId="443ABF32"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w:t>
      </w:r>
      <w:proofErr w:type="spellStart"/>
      <w:r w:rsidRPr="00FD7AF2">
        <w:rPr>
          <w:rStyle w:val="Courierforcode"/>
        </w:rPr>
        <w:t>img</w:t>
      </w:r>
      <w:proofErr w:type="spellEnd"/>
      <w:r w:rsidRPr="00FD7AF2">
        <w:rPr>
          <w:rStyle w:val="Courierforcode"/>
        </w:rPr>
        <w:t xml:space="preserve"> </w:t>
      </w:r>
      <w:proofErr w:type="spellStart"/>
      <w:r w:rsidRPr="00FD7AF2">
        <w:rPr>
          <w:rStyle w:val="Courierforcode"/>
        </w:rPr>
        <w:t>src</w:t>
      </w:r>
      <w:proofErr w:type="spellEnd"/>
      <w:r w:rsidRPr="00FD7AF2">
        <w:rPr>
          <w:rStyle w:val="Courierforcode"/>
        </w:rPr>
        <w:t>="../images/sampson_dinosaur.jpg" alt="Sampson with dinosaur"&gt;</w:t>
      </w:r>
    </w:p>
    <w:p w14:paraId="1CC5AA39" w14:textId="77777777" w:rsidR="00FD7AF2" w:rsidRPr="00FD7AF2" w:rsidRDefault="00FD7AF2" w:rsidP="00FD7AF2">
      <w:pPr>
        <w:spacing w:after="0" w:line="240" w:lineRule="auto"/>
        <w:rPr>
          <w:rStyle w:val="Courierforcode"/>
        </w:rPr>
      </w:pPr>
    </w:p>
    <w:p w14:paraId="66200401" w14:textId="77777777" w:rsidR="00FD7AF2" w:rsidRPr="00FD7AF2" w:rsidRDefault="00FD7AF2" w:rsidP="00FD7AF2">
      <w:pPr>
        <w:spacing w:after="0" w:line="240" w:lineRule="auto"/>
        <w:rPr>
          <w:rStyle w:val="Courierforcode"/>
        </w:rPr>
      </w:pPr>
      <w:r w:rsidRPr="00FD7AF2">
        <w:rPr>
          <w:rStyle w:val="Courierforcode"/>
        </w:rPr>
        <w:t>&lt;h2&gt;February&lt;</w:t>
      </w:r>
      <w:proofErr w:type="spellStart"/>
      <w:r w:rsidRPr="00FD7AF2">
        <w:rPr>
          <w:rStyle w:val="Courierforcode"/>
        </w:rPr>
        <w:t>br</w:t>
      </w:r>
      <w:proofErr w:type="spellEnd"/>
      <w:r w:rsidRPr="00FD7AF2">
        <w:rPr>
          <w:rStyle w:val="Courierforcode"/>
        </w:rPr>
        <w:t>&gt;</w:t>
      </w:r>
    </w:p>
    <w:p w14:paraId="75467626" w14:textId="77777777" w:rsidR="00FD7AF2" w:rsidRPr="00FD7AF2" w:rsidRDefault="00FD7AF2" w:rsidP="00FD7AF2">
      <w:pPr>
        <w:spacing w:after="0" w:line="240" w:lineRule="auto"/>
        <w:rPr>
          <w:rStyle w:val="Courierforcode"/>
        </w:rPr>
      </w:pPr>
      <w:r w:rsidRPr="00FD7AF2">
        <w:rPr>
          <w:rStyle w:val="Courierforcode"/>
        </w:rPr>
        <w:t>Scott Sampson&lt;/h2&gt;</w:t>
      </w:r>
    </w:p>
    <w:p w14:paraId="2B2F7D34" w14:textId="77777777" w:rsidR="00FD7AF2" w:rsidRPr="00FD7AF2" w:rsidRDefault="00FD7AF2" w:rsidP="00FD7AF2">
      <w:pPr>
        <w:spacing w:after="0" w:line="240" w:lineRule="auto"/>
        <w:rPr>
          <w:rStyle w:val="Courierforcode"/>
        </w:rPr>
      </w:pPr>
    </w:p>
    <w:p w14:paraId="57E2EEDC" w14:textId="77777777" w:rsidR="00FD7AF2" w:rsidRPr="00FD7AF2" w:rsidRDefault="00FD7AF2" w:rsidP="00FD7AF2">
      <w:pPr>
        <w:spacing w:after="0" w:line="240" w:lineRule="auto"/>
        <w:rPr>
          <w:rStyle w:val="Courierforcode"/>
        </w:rPr>
      </w:pPr>
      <w:r w:rsidRPr="00FD7AF2">
        <w:rPr>
          <w:rStyle w:val="Courierforcode"/>
        </w:rPr>
        <w:t xml:space="preserve">&lt;p&gt;What's 75 million years old and brand spanking new? A teenage </w:t>
      </w:r>
      <w:proofErr w:type="spellStart"/>
      <w:r w:rsidRPr="00FD7AF2">
        <w:rPr>
          <w:rStyle w:val="Courierforcode"/>
        </w:rPr>
        <w:t>Utahceratops</w:t>
      </w:r>
      <w:proofErr w:type="spellEnd"/>
      <w:r w:rsidRPr="00FD7AF2">
        <w:rPr>
          <w:rStyle w:val="Courierforcode"/>
        </w:rPr>
        <w:t xml:space="preserve">! Come to the </w:t>
      </w:r>
    </w:p>
    <w:p w14:paraId="37F245E3" w14:textId="77777777" w:rsidR="00FD7AF2" w:rsidRPr="00FD7AF2" w:rsidRDefault="00FD7AF2" w:rsidP="00FD7AF2">
      <w:pPr>
        <w:spacing w:after="0" w:line="240" w:lineRule="auto"/>
        <w:rPr>
          <w:rStyle w:val="Courierforcode"/>
        </w:rPr>
      </w:pPr>
      <w:r w:rsidRPr="00FD7AF2">
        <w:rPr>
          <w:rStyle w:val="Courierforcode"/>
        </w:rPr>
        <w:t xml:space="preserve">Saroyan, armed with your best dinosaur roar, when Scott Sampson, Research Curator at the </w:t>
      </w:r>
    </w:p>
    <w:p w14:paraId="646FF8BE" w14:textId="77777777" w:rsidR="00FD7AF2" w:rsidRPr="00FD7AF2" w:rsidRDefault="00FD7AF2" w:rsidP="00FD7AF2">
      <w:pPr>
        <w:spacing w:after="0" w:line="240" w:lineRule="auto"/>
        <w:rPr>
          <w:rStyle w:val="Courierforcode"/>
        </w:rPr>
      </w:pPr>
      <w:r w:rsidRPr="00FD7AF2">
        <w:rPr>
          <w:rStyle w:val="Courierforcode"/>
        </w:rPr>
        <w:t xml:space="preserve">Utah Museum of Natural History, steps to the podium. Sampson's research has focused on the </w:t>
      </w:r>
    </w:p>
    <w:p w14:paraId="36A684B7" w14:textId="77777777" w:rsidR="00FD7AF2" w:rsidRPr="00FD7AF2" w:rsidRDefault="00FD7AF2" w:rsidP="00FD7AF2">
      <w:pPr>
        <w:spacing w:after="0" w:line="240" w:lineRule="auto"/>
        <w:rPr>
          <w:rStyle w:val="Courierforcode"/>
        </w:rPr>
      </w:pPr>
      <w:r w:rsidRPr="00FD7AF2">
        <w:rPr>
          <w:rStyle w:val="Courierforcode"/>
        </w:rPr>
        <w:t xml:space="preserve">ecology and evolution of late Cretaceous dinosaurs and he has conducted fieldwork in a number </w:t>
      </w:r>
    </w:p>
    <w:p w14:paraId="2D3E2557" w14:textId="77777777" w:rsidR="00FD7AF2" w:rsidRPr="00FD7AF2" w:rsidRDefault="00FD7AF2" w:rsidP="00FD7AF2">
      <w:pPr>
        <w:spacing w:after="0" w:line="240" w:lineRule="auto"/>
        <w:rPr>
          <w:rStyle w:val="Courierforcode"/>
        </w:rPr>
      </w:pPr>
      <w:r w:rsidRPr="00FD7AF2">
        <w:rPr>
          <w:rStyle w:val="Courierforcode"/>
        </w:rPr>
        <w:t xml:space="preserve">of countries in </w:t>
      </w:r>
      <w:proofErr w:type="gramStart"/>
      <w:r w:rsidRPr="00FD7AF2">
        <w:rPr>
          <w:rStyle w:val="Courierforcode"/>
        </w:rPr>
        <w:t>Africa.&lt;</w:t>
      </w:r>
      <w:proofErr w:type="gramEnd"/>
      <w:r w:rsidRPr="00FD7AF2">
        <w:rPr>
          <w:rStyle w:val="Courierforcode"/>
        </w:rPr>
        <w:t>/p&gt;</w:t>
      </w:r>
    </w:p>
    <w:p w14:paraId="442B51AC" w14:textId="77777777" w:rsidR="00FD7AF2" w:rsidRPr="00FD7AF2" w:rsidRDefault="00FD7AF2" w:rsidP="00FD7AF2">
      <w:pPr>
        <w:spacing w:after="0" w:line="240" w:lineRule="auto"/>
        <w:rPr>
          <w:rStyle w:val="Courierforcode"/>
        </w:rPr>
      </w:pPr>
    </w:p>
    <w:p w14:paraId="4CE90FDF" w14:textId="77777777" w:rsidR="00FD7AF2" w:rsidRPr="00FD7AF2" w:rsidRDefault="00FD7AF2" w:rsidP="00FD7AF2">
      <w:pPr>
        <w:spacing w:after="0" w:line="240" w:lineRule="auto"/>
        <w:rPr>
          <w:rStyle w:val="Courierforcode"/>
        </w:rPr>
      </w:pPr>
      <w:r w:rsidRPr="00FD7AF2">
        <w:rPr>
          <w:rStyle w:val="Courierforcode"/>
        </w:rPr>
        <w:t xml:space="preserve">&lt;p&gt;Scott Sampson is a Canadian-born paleontologist who received his Ph.D. in zoology from the </w:t>
      </w:r>
    </w:p>
    <w:p w14:paraId="2412B66E" w14:textId="77777777" w:rsidR="00FD7AF2" w:rsidRPr="00FD7AF2" w:rsidRDefault="00FD7AF2" w:rsidP="00FD7AF2">
      <w:pPr>
        <w:spacing w:after="0" w:line="240" w:lineRule="auto"/>
        <w:rPr>
          <w:rStyle w:val="Courierforcode"/>
        </w:rPr>
      </w:pPr>
      <w:r w:rsidRPr="00FD7AF2">
        <w:rPr>
          <w:rStyle w:val="Courierforcode"/>
        </w:rPr>
        <w:t xml:space="preserve">University of Toronto. His doctoral work focused on two new species of </w:t>
      </w:r>
      <w:proofErr w:type="spellStart"/>
      <w:r w:rsidRPr="00FD7AF2">
        <w:rPr>
          <w:rStyle w:val="Courierforcode"/>
        </w:rPr>
        <w:t>ceratopsids</w:t>
      </w:r>
      <w:proofErr w:type="spellEnd"/>
      <w:r w:rsidRPr="00FD7AF2">
        <w:rPr>
          <w:rStyle w:val="Courierforcode"/>
        </w:rPr>
        <w:t xml:space="preserve">, or horned </w:t>
      </w:r>
    </w:p>
    <w:p w14:paraId="7CED5A52" w14:textId="77777777" w:rsidR="00FD7AF2" w:rsidRPr="00FD7AF2" w:rsidRDefault="00FD7AF2" w:rsidP="00FD7AF2">
      <w:pPr>
        <w:spacing w:after="0" w:line="240" w:lineRule="auto"/>
        <w:rPr>
          <w:rStyle w:val="Courierforcode"/>
        </w:rPr>
      </w:pPr>
      <w:r w:rsidRPr="00FD7AF2">
        <w:rPr>
          <w:rStyle w:val="Courierforcode"/>
        </w:rPr>
        <w:lastRenderedPageBreak/>
        <w:t xml:space="preserve">dinosaurs, from the Late Cretaceous of Montana, as well as the growth and function of </w:t>
      </w:r>
      <w:proofErr w:type="spellStart"/>
      <w:r w:rsidRPr="00FD7AF2">
        <w:rPr>
          <w:rStyle w:val="Courierforcode"/>
        </w:rPr>
        <w:t>certopsid</w:t>
      </w:r>
      <w:proofErr w:type="spellEnd"/>
      <w:r w:rsidRPr="00FD7AF2">
        <w:rPr>
          <w:rStyle w:val="Courierforcode"/>
        </w:rPr>
        <w:t xml:space="preserve"> </w:t>
      </w:r>
    </w:p>
    <w:p w14:paraId="38AEFD1E" w14:textId="77777777" w:rsidR="00FD7AF2" w:rsidRPr="00FD7AF2" w:rsidRDefault="00FD7AF2" w:rsidP="00FD7AF2">
      <w:pPr>
        <w:spacing w:after="0" w:line="240" w:lineRule="auto"/>
        <w:rPr>
          <w:rStyle w:val="Courierforcode"/>
        </w:rPr>
      </w:pPr>
      <w:r w:rsidRPr="00FD7AF2">
        <w:rPr>
          <w:rStyle w:val="Courierforcode"/>
        </w:rPr>
        <w:t xml:space="preserve">horns and </w:t>
      </w:r>
      <w:proofErr w:type="gramStart"/>
      <w:r w:rsidRPr="00FD7AF2">
        <w:rPr>
          <w:rStyle w:val="Courierforcode"/>
        </w:rPr>
        <w:t>frills.&lt;</w:t>
      </w:r>
      <w:proofErr w:type="gramEnd"/>
      <w:r w:rsidRPr="00FD7AF2">
        <w:rPr>
          <w:rStyle w:val="Courierforcode"/>
        </w:rPr>
        <w:t>/p&gt;</w:t>
      </w:r>
    </w:p>
    <w:p w14:paraId="2C312F28" w14:textId="77777777" w:rsidR="00FD7AF2" w:rsidRPr="00FD7AF2" w:rsidRDefault="00FD7AF2" w:rsidP="00FD7AF2">
      <w:pPr>
        <w:spacing w:after="0" w:line="240" w:lineRule="auto"/>
        <w:rPr>
          <w:rStyle w:val="Courierforcode"/>
        </w:rPr>
      </w:pPr>
    </w:p>
    <w:p w14:paraId="75EAE167" w14:textId="77777777" w:rsidR="00FD7AF2" w:rsidRPr="00FD7AF2" w:rsidRDefault="00FD7AF2" w:rsidP="00FD7AF2">
      <w:pPr>
        <w:spacing w:after="0" w:line="240" w:lineRule="auto"/>
        <w:rPr>
          <w:rStyle w:val="Courierforcode"/>
        </w:rPr>
      </w:pPr>
      <w:r w:rsidRPr="00FD7AF2">
        <w:rPr>
          <w:rStyle w:val="Courierforcode"/>
        </w:rPr>
        <w:t xml:space="preserve">&lt;p&gt;Following graduation in 1993, Sampson spent a year working at the American Museum of Natural </w:t>
      </w:r>
    </w:p>
    <w:p w14:paraId="4ED61E62" w14:textId="77777777" w:rsidR="00FD7AF2" w:rsidRPr="00FD7AF2" w:rsidRDefault="00FD7AF2" w:rsidP="00FD7AF2">
      <w:pPr>
        <w:spacing w:after="0" w:line="240" w:lineRule="auto"/>
        <w:rPr>
          <w:rStyle w:val="Courierforcode"/>
        </w:rPr>
      </w:pPr>
      <w:r w:rsidRPr="00FD7AF2">
        <w:rPr>
          <w:rStyle w:val="Courierforcode"/>
        </w:rPr>
        <w:t xml:space="preserve">History in New York City, followed by five years as assistant professor of anatomy at the New </w:t>
      </w:r>
    </w:p>
    <w:p w14:paraId="07587A16" w14:textId="77777777" w:rsidR="00FD7AF2" w:rsidRPr="00FD7AF2" w:rsidRDefault="00FD7AF2" w:rsidP="00FD7AF2">
      <w:pPr>
        <w:spacing w:after="0" w:line="240" w:lineRule="auto"/>
        <w:rPr>
          <w:rStyle w:val="Courierforcode"/>
        </w:rPr>
      </w:pPr>
      <w:r w:rsidRPr="00FD7AF2">
        <w:rPr>
          <w:rStyle w:val="Courierforcode"/>
        </w:rPr>
        <w:t xml:space="preserve">York College of Osteopathic Medicine on Long Island. He arrived at the University of Utah </w:t>
      </w:r>
    </w:p>
    <w:p w14:paraId="6850415B" w14:textId="77777777" w:rsidR="00FD7AF2" w:rsidRPr="00FD7AF2" w:rsidRDefault="00FD7AF2" w:rsidP="00FD7AF2">
      <w:pPr>
        <w:spacing w:after="0" w:line="240" w:lineRule="auto"/>
        <w:rPr>
          <w:rStyle w:val="Courierforcode"/>
        </w:rPr>
      </w:pPr>
      <w:r w:rsidRPr="00FD7AF2">
        <w:rPr>
          <w:rStyle w:val="Courierforcode"/>
        </w:rPr>
        <w:t xml:space="preserve">accepting a dual position as assistant professor in the Department of Geology and Geophysics </w:t>
      </w:r>
    </w:p>
    <w:p w14:paraId="69E83612" w14:textId="77777777" w:rsidR="00FD7AF2" w:rsidRPr="00FD7AF2" w:rsidRDefault="00FD7AF2" w:rsidP="00FD7AF2">
      <w:pPr>
        <w:spacing w:after="0" w:line="240" w:lineRule="auto"/>
        <w:rPr>
          <w:rStyle w:val="Courierforcode"/>
        </w:rPr>
      </w:pPr>
      <w:r w:rsidRPr="00FD7AF2">
        <w:rPr>
          <w:rStyle w:val="Courierforcode"/>
        </w:rPr>
        <w:t xml:space="preserve">and curator of vertebrate paleontology at the Utah Museum of Natural History. His research </w:t>
      </w:r>
    </w:p>
    <w:p w14:paraId="0C6F2D9A" w14:textId="77777777" w:rsidR="00FD7AF2" w:rsidRPr="00FD7AF2" w:rsidRDefault="00FD7AF2" w:rsidP="00FD7AF2">
      <w:pPr>
        <w:spacing w:after="0" w:line="240" w:lineRule="auto"/>
        <w:rPr>
          <w:rStyle w:val="Courierforcode"/>
        </w:rPr>
      </w:pPr>
      <w:r w:rsidRPr="00FD7AF2">
        <w:rPr>
          <w:rStyle w:val="Courierforcode"/>
        </w:rPr>
        <w:t xml:space="preserve">interests largely revolve around the </w:t>
      </w:r>
      <w:proofErr w:type="spellStart"/>
      <w:r w:rsidRPr="00FD7AF2">
        <w:rPr>
          <w:rStyle w:val="Courierforcode"/>
        </w:rPr>
        <w:t>phylogenetics</w:t>
      </w:r>
      <w:proofErr w:type="spellEnd"/>
      <w:r w:rsidRPr="00FD7AF2">
        <w:rPr>
          <w:rStyle w:val="Courierforcode"/>
        </w:rPr>
        <w:t xml:space="preserve">, functional morphology, and evolution of </w:t>
      </w:r>
    </w:p>
    <w:p w14:paraId="2035375A" w14:textId="77777777" w:rsidR="00FD7AF2" w:rsidRPr="00FD7AF2" w:rsidRDefault="00FD7AF2" w:rsidP="00FD7AF2">
      <w:pPr>
        <w:spacing w:after="0" w:line="240" w:lineRule="auto"/>
        <w:rPr>
          <w:rStyle w:val="Courierforcode"/>
        </w:rPr>
      </w:pPr>
      <w:r w:rsidRPr="00FD7AF2">
        <w:rPr>
          <w:rStyle w:val="Courierforcode"/>
        </w:rPr>
        <w:t xml:space="preserve">Late Cretaceous </w:t>
      </w:r>
      <w:proofErr w:type="gramStart"/>
      <w:r w:rsidRPr="00FD7AF2">
        <w:rPr>
          <w:rStyle w:val="Courierforcode"/>
        </w:rPr>
        <w:t>dinosaurs.&lt;</w:t>
      </w:r>
      <w:proofErr w:type="gramEnd"/>
      <w:r w:rsidRPr="00FD7AF2">
        <w:rPr>
          <w:rStyle w:val="Courierforcode"/>
        </w:rPr>
        <w:t>/p&gt;</w:t>
      </w:r>
    </w:p>
    <w:p w14:paraId="34993955" w14:textId="77777777" w:rsidR="00FD7AF2" w:rsidRPr="00FD7AF2" w:rsidRDefault="00FD7AF2" w:rsidP="00FD7AF2">
      <w:pPr>
        <w:spacing w:after="0" w:line="240" w:lineRule="auto"/>
        <w:rPr>
          <w:rStyle w:val="Courierforcode"/>
        </w:rPr>
      </w:pPr>
    </w:p>
    <w:p w14:paraId="75395036" w14:textId="77777777" w:rsidR="00FD7AF2" w:rsidRPr="00FD7AF2" w:rsidRDefault="00FD7AF2" w:rsidP="00FD7AF2">
      <w:pPr>
        <w:spacing w:after="0" w:line="240" w:lineRule="auto"/>
        <w:rPr>
          <w:rStyle w:val="Courierforcode"/>
        </w:rPr>
      </w:pPr>
      <w:r w:rsidRPr="00FD7AF2">
        <w:rPr>
          <w:rStyle w:val="Courierforcode"/>
        </w:rPr>
        <w:t xml:space="preserve">&lt;p&gt;In addition to his museum and laboratory-based studies, Sampson has conducted paleontological </w:t>
      </w:r>
    </w:p>
    <w:p w14:paraId="32C71BC2" w14:textId="77777777" w:rsidR="00FD7AF2" w:rsidRPr="00FD7AF2" w:rsidRDefault="00FD7AF2" w:rsidP="00FD7AF2">
      <w:pPr>
        <w:spacing w:after="0" w:line="240" w:lineRule="auto"/>
        <w:rPr>
          <w:rStyle w:val="Courierforcode"/>
        </w:rPr>
      </w:pPr>
      <w:r w:rsidRPr="00FD7AF2">
        <w:rPr>
          <w:rStyle w:val="Courierforcode"/>
        </w:rPr>
        <w:t xml:space="preserve">work in Zimbabwe, South Africa, and Madagascar, as well as the United States and Canada. He was </w:t>
      </w:r>
    </w:p>
    <w:p w14:paraId="1B80A9EF" w14:textId="77777777" w:rsidR="00FD7AF2" w:rsidRPr="00FD7AF2" w:rsidRDefault="00FD7AF2" w:rsidP="00FD7AF2">
      <w:pPr>
        <w:spacing w:after="0" w:line="240" w:lineRule="auto"/>
        <w:rPr>
          <w:rStyle w:val="Courierforcode"/>
        </w:rPr>
      </w:pPr>
      <w:proofErr w:type="gramStart"/>
      <w:r w:rsidRPr="00FD7AF2">
        <w:rPr>
          <w:rStyle w:val="Courierforcode"/>
        </w:rPr>
        <w:t>also</w:t>
      </w:r>
      <w:proofErr w:type="gramEnd"/>
      <w:r w:rsidRPr="00FD7AF2">
        <w:rPr>
          <w:rStyle w:val="Courierforcode"/>
        </w:rPr>
        <w:t xml:space="preserve"> the on-air host for the Discovery Channel's Dinosaur Planet and recently completed a book, </w:t>
      </w:r>
    </w:p>
    <w:p w14:paraId="3204021A" w14:textId="77777777" w:rsidR="00FD7AF2" w:rsidRPr="00FD7AF2" w:rsidRDefault="00FD7AF2" w:rsidP="00FD7AF2">
      <w:pPr>
        <w:spacing w:after="0" w:line="240" w:lineRule="auto"/>
        <w:rPr>
          <w:rStyle w:val="Courierforcode"/>
        </w:rPr>
      </w:pPr>
      <w:r w:rsidRPr="00FD7AF2">
        <w:rPr>
          <w:rStyle w:val="Courierforcode"/>
        </w:rPr>
        <w:t xml:space="preserve">Dinosaur Odyssey: Fossil Threads in the Web of Life, which is one of the most </w:t>
      </w:r>
    </w:p>
    <w:p w14:paraId="5ED175D6" w14:textId="77777777" w:rsidR="00FD7AF2" w:rsidRPr="00FD7AF2" w:rsidRDefault="00FD7AF2" w:rsidP="00FD7AF2">
      <w:pPr>
        <w:spacing w:after="0" w:line="240" w:lineRule="auto"/>
        <w:rPr>
          <w:rStyle w:val="Courierforcode"/>
        </w:rPr>
      </w:pPr>
      <w:r w:rsidRPr="00FD7AF2">
        <w:rPr>
          <w:rStyle w:val="Courierforcode"/>
        </w:rPr>
        <w:t xml:space="preserve">comprehensive surveys of dinosaurs and their worlds to </w:t>
      </w:r>
      <w:proofErr w:type="gramStart"/>
      <w:r w:rsidRPr="00FD7AF2">
        <w:rPr>
          <w:rStyle w:val="Courierforcode"/>
        </w:rPr>
        <w:t>date.&lt;</w:t>
      </w:r>
      <w:proofErr w:type="gramEnd"/>
      <w:r w:rsidRPr="00FD7AF2">
        <w:rPr>
          <w:rStyle w:val="Courierforcode"/>
        </w:rPr>
        <w:t>/p&gt;</w:t>
      </w:r>
    </w:p>
    <w:p w14:paraId="24A27D24" w14:textId="77777777" w:rsidR="00FD7AF2" w:rsidRPr="00FD7AF2" w:rsidRDefault="00FD7AF2" w:rsidP="00FD7AF2">
      <w:pPr>
        <w:spacing w:after="0" w:line="240" w:lineRule="auto"/>
        <w:rPr>
          <w:rStyle w:val="Courierforcode"/>
        </w:rPr>
      </w:pPr>
      <w:r w:rsidRPr="00FD7AF2">
        <w:rPr>
          <w:rStyle w:val="Courierforcode"/>
        </w:rPr>
        <w:t>&lt;/article&gt;</w:t>
      </w:r>
    </w:p>
    <w:p w14:paraId="08A7A539" w14:textId="77777777" w:rsidR="00FD7AF2" w:rsidRPr="00FD7AF2" w:rsidRDefault="00FD7AF2" w:rsidP="00FD7AF2">
      <w:pPr>
        <w:spacing w:after="0" w:line="240" w:lineRule="auto"/>
        <w:rPr>
          <w:rStyle w:val="Courierforcode"/>
        </w:rPr>
      </w:pPr>
    </w:p>
    <w:p w14:paraId="227A38B3"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&lt;/section&gt;</w:t>
      </w:r>
    </w:p>
    <w:p w14:paraId="3205A945" w14:textId="77777777" w:rsidR="00FD7AF2" w:rsidRPr="00FD7AF2" w:rsidRDefault="00FD7AF2" w:rsidP="00FD7AF2">
      <w:pPr>
        <w:spacing w:after="0" w:line="240" w:lineRule="auto"/>
        <w:rPr>
          <w:rStyle w:val="Courierforcode"/>
        </w:rPr>
      </w:pPr>
    </w:p>
    <w:p w14:paraId="1E3B9502" w14:textId="77777777" w:rsidR="00FD7AF2" w:rsidRPr="00FD7AF2" w:rsidRDefault="00FD7AF2" w:rsidP="00FD7AF2">
      <w:pPr>
        <w:spacing w:after="0" w:line="240" w:lineRule="auto"/>
        <w:rPr>
          <w:rStyle w:val="Courierforcode"/>
        </w:rPr>
      </w:pPr>
    </w:p>
    <w:p w14:paraId="6ED03881"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&lt;aside&gt;</w:t>
      </w:r>
    </w:p>
    <w:p w14:paraId="45149158" w14:textId="77777777" w:rsidR="00FD7AF2" w:rsidRPr="00FD7AF2" w:rsidRDefault="00FD7AF2" w:rsidP="00FD7AF2">
      <w:pPr>
        <w:spacing w:after="0" w:line="240" w:lineRule="auto"/>
        <w:rPr>
          <w:rStyle w:val="Courierforcode"/>
        </w:rPr>
      </w:pPr>
    </w:p>
    <w:p w14:paraId="4118A6C6" w14:textId="77777777" w:rsidR="00FD7AF2" w:rsidRPr="00FD7AF2" w:rsidRDefault="00FD7AF2" w:rsidP="00FD7AF2">
      <w:pPr>
        <w:spacing w:after="0" w:line="240" w:lineRule="auto"/>
        <w:rPr>
          <w:rStyle w:val="Courierforcode"/>
        </w:rPr>
      </w:pPr>
      <w:r w:rsidRPr="00FD7AF2">
        <w:rPr>
          <w:rStyle w:val="Courierforcode"/>
        </w:rPr>
        <w:tab/>
        <w:t>&lt;h2&gt;Guest speakers&lt;/h2&gt;</w:t>
      </w:r>
    </w:p>
    <w:p w14:paraId="69C2D08B" w14:textId="77777777" w:rsidR="00FD7AF2" w:rsidRPr="00FD7AF2" w:rsidRDefault="00FD7AF2" w:rsidP="00FD7AF2">
      <w:pPr>
        <w:spacing w:after="0" w:line="240" w:lineRule="auto"/>
        <w:rPr>
          <w:rStyle w:val="Courierforcode"/>
        </w:rPr>
      </w:pPr>
      <w:r w:rsidRPr="00FD7AF2">
        <w:rPr>
          <w:rStyle w:val="Courierforcode"/>
        </w:rPr>
        <w:tab/>
        <w:t>&lt;h3&gt;October&lt;</w:t>
      </w:r>
      <w:proofErr w:type="spellStart"/>
      <w:r w:rsidRPr="00FD7AF2">
        <w:rPr>
          <w:rStyle w:val="Courierforcode"/>
        </w:rPr>
        <w:t>br</w:t>
      </w:r>
      <w:proofErr w:type="spellEnd"/>
      <w:r w:rsidRPr="00FD7AF2">
        <w:rPr>
          <w:rStyle w:val="Courierforcode"/>
        </w:rPr>
        <w:t xml:space="preserve">&gt;&lt;a </w:t>
      </w:r>
      <w:proofErr w:type="spellStart"/>
      <w:r w:rsidRPr="00FD7AF2">
        <w:rPr>
          <w:rStyle w:val="Courierforcode"/>
        </w:rPr>
        <w:t>href</w:t>
      </w:r>
      <w:proofErr w:type="spellEnd"/>
      <w:r w:rsidRPr="00FD7AF2">
        <w:rPr>
          <w:rStyle w:val="Courierforcode"/>
        </w:rPr>
        <w:t xml:space="preserve">="speakers/toobin.html"&gt;Jeffrey </w:t>
      </w:r>
      <w:proofErr w:type="spellStart"/>
      <w:r w:rsidRPr="00FD7AF2">
        <w:rPr>
          <w:rStyle w:val="Courierforcode"/>
        </w:rPr>
        <w:t>Toobin</w:t>
      </w:r>
      <w:proofErr w:type="spellEnd"/>
      <w:r w:rsidRPr="00FD7AF2">
        <w:rPr>
          <w:rStyle w:val="Courierforcode"/>
        </w:rPr>
        <w:t>&lt;/a&gt;&lt;/h3&gt;</w:t>
      </w:r>
    </w:p>
    <w:p w14:paraId="71C763CC" w14:textId="77777777" w:rsidR="00FD7AF2" w:rsidRPr="00FD7AF2" w:rsidRDefault="00FD7AF2" w:rsidP="00FD7AF2">
      <w:pPr>
        <w:spacing w:after="0" w:line="240" w:lineRule="auto"/>
        <w:rPr>
          <w:rStyle w:val="Courierforcode"/>
        </w:rPr>
      </w:pPr>
      <w:r w:rsidRPr="00FD7AF2">
        <w:rPr>
          <w:rStyle w:val="Courierforcode"/>
        </w:rPr>
        <w:tab/>
        <w:t>&lt;</w:t>
      </w:r>
      <w:proofErr w:type="spellStart"/>
      <w:r w:rsidRPr="00FD7AF2">
        <w:rPr>
          <w:rStyle w:val="Courierforcode"/>
        </w:rPr>
        <w:t>img</w:t>
      </w:r>
      <w:proofErr w:type="spellEnd"/>
      <w:r w:rsidRPr="00FD7AF2">
        <w:rPr>
          <w:rStyle w:val="Courierforcode"/>
        </w:rPr>
        <w:t xml:space="preserve"> </w:t>
      </w:r>
      <w:proofErr w:type="spellStart"/>
      <w:r w:rsidRPr="00FD7AF2">
        <w:rPr>
          <w:rStyle w:val="Courierforcode"/>
        </w:rPr>
        <w:t>src</w:t>
      </w:r>
      <w:proofErr w:type="spellEnd"/>
      <w:r w:rsidRPr="00FD7AF2">
        <w:rPr>
          <w:rStyle w:val="Courierforcode"/>
        </w:rPr>
        <w:t>="../images/toobin75.jpg" alt="</w:t>
      </w:r>
      <w:proofErr w:type="spellStart"/>
      <w:r w:rsidRPr="00FD7AF2">
        <w:rPr>
          <w:rStyle w:val="Courierforcode"/>
        </w:rPr>
        <w:t>Toobin</w:t>
      </w:r>
      <w:proofErr w:type="spellEnd"/>
      <w:r w:rsidRPr="00FD7AF2">
        <w:rPr>
          <w:rStyle w:val="Courierforcode"/>
        </w:rPr>
        <w:t xml:space="preserve"> Photo"&gt;</w:t>
      </w:r>
    </w:p>
    <w:p w14:paraId="094C7A41" w14:textId="77777777" w:rsidR="00FD7AF2" w:rsidRPr="00FD7AF2" w:rsidRDefault="00FD7AF2" w:rsidP="00FD7AF2">
      <w:pPr>
        <w:spacing w:after="0" w:line="240" w:lineRule="auto"/>
        <w:rPr>
          <w:rStyle w:val="Courierforcode"/>
        </w:rPr>
      </w:pPr>
    </w:p>
    <w:p w14:paraId="55FACDE1" w14:textId="77777777" w:rsidR="00FD7AF2" w:rsidRPr="00FD7AF2" w:rsidRDefault="00FD7AF2" w:rsidP="00FD7AF2">
      <w:pPr>
        <w:spacing w:after="0" w:line="240" w:lineRule="auto"/>
        <w:rPr>
          <w:rStyle w:val="Courierforcode"/>
        </w:rPr>
      </w:pPr>
      <w:r w:rsidRPr="00FD7AF2">
        <w:rPr>
          <w:rStyle w:val="Courierforcode"/>
        </w:rPr>
        <w:tab/>
        <w:t>&lt;h3&gt;November&lt;</w:t>
      </w:r>
      <w:proofErr w:type="spellStart"/>
      <w:r w:rsidRPr="00FD7AF2">
        <w:rPr>
          <w:rStyle w:val="Courierforcode"/>
        </w:rPr>
        <w:t>br</w:t>
      </w:r>
      <w:proofErr w:type="spellEnd"/>
      <w:r w:rsidRPr="00FD7AF2">
        <w:rPr>
          <w:rStyle w:val="Courierforcode"/>
        </w:rPr>
        <w:t xml:space="preserve">&gt;&lt;a </w:t>
      </w:r>
      <w:proofErr w:type="spellStart"/>
      <w:r w:rsidRPr="00FD7AF2">
        <w:rPr>
          <w:rStyle w:val="Courierforcode"/>
        </w:rPr>
        <w:t>href</w:t>
      </w:r>
      <w:proofErr w:type="spellEnd"/>
      <w:r w:rsidRPr="00FD7AF2">
        <w:rPr>
          <w:rStyle w:val="Courierforcode"/>
        </w:rPr>
        <w:t>="speakers/sorkin.html"&gt;Andrew Ross Sorkin&lt;/a&gt;&lt;/h3&gt;</w:t>
      </w:r>
    </w:p>
    <w:p w14:paraId="11B90868" w14:textId="77777777" w:rsidR="00FD7AF2" w:rsidRPr="00FD7AF2" w:rsidRDefault="00FD7AF2" w:rsidP="00FD7AF2">
      <w:pPr>
        <w:spacing w:after="0" w:line="240" w:lineRule="auto"/>
        <w:rPr>
          <w:rStyle w:val="Courierforcode"/>
        </w:rPr>
      </w:pPr>
      <w:r w:rsidRPr="00FD7AF2">
        <w:rPr>
          <w:rStyle w:val="Courierforcode"/>
        </w:rPr>
        <w:tab/>
        <w:t>&lt;</w:t>
      </w:r>
      <w:proofErr w:type="spellStart"/>
      <w:r w:rsidRPr="00FD7AF2">
        <w:rPr>
          <w:rStyle w:val="Courierforcode"/>
        </w:rPr>
        <w:t>img</w:t>
      </w:r>
      <w:proofErr w:type="spellEnd"/>
      <w:r w:rsidRPr="00FD7AF2">
        <w:rPr>
          <w:rStyle w:val="Courierforcode"/>
        </w:rPr>
        <w:t xml:space="preserve"> </w:t>
      </w:r>
      <w:proofErr w:type="spellStart"/>
      <w:r w:rsidRPr="00FD7AF2">
        <w:rPr>
          <w:rStyle w:val="Courierforcode"/>
        </w:rPr>
        <w:t>src</w:t>
      </w:r>
      <w:proofErr w:type="spellEnd"/>
      <w:r w:rsidRPr="00FD7AF2">
        <w:rPr>
          <w:rStyle w:val="Courierforcode"/>
        </w:rPr>
        <w:t>="../images/sorkin75.jpg" alt="Sorkin Photo"&gt;</w:t>
      </w:r>
    </w:p>
    <w:p w14:paraId="02844531" w14:textId="77777777" w:rsidR="00FD7AF2" w:rsidRPr="00FD7AF2" w:rsidRDefault="00FD7AF2" w:rsidP="00FD7AF2">
      <w:pPr>
        <w:spacing w:after="0" w:line="240" w:lineRule="auto"/>
        <w:rPr>
          <w:rStyle w:val="Courierforcode"/>
        </w:rPr>
      </w:pPr>
    </w:p>
    <w:p w14:paraId="275F2040" w14:textId="77777777" w:rsidR="00FD7AF2" w:rsidRPr="00FD7AF2" w:rsidRDefault="00FD7AF2" w:rsidP="00FD7AF2">
      <w:pPr>
        <w:spacing w:after="0" w:line="240" w:lineRule="auto"/>
        <w:rPr>
          <w:rStyle w:val="Courierforcode"/>
        </w:rPr>
      </w:pPr>
      <w:r w:rsidRPr="00FD7AF2">
        <w:rPr>
          <w:rStyle w:val="Courierforcode"/>
        </w:rPr>
        <w:tab/>
        <w:t>&lt;h3&gt;January&lt;</w:t>
      </w:r>
      <w:proofErr w:type="spellStart"/>
      <w:r w:rsidRPr="00FD7AF2">
        <w:rPr>
          <w:rStyle w:val="Courierforcode"/>
        </w:rPr>
        <w:t>br</w:t>
      </w:r>
      <w:proofErr w:type="spellEnd"/>
      <w:r w:rsidRPr="00FD7AF2">
        <w:rPr>
          <w:rStyle w:val="Courierforcode"/>
        </w:rPr>
        <w:t xml:space="preserve">&gt;&lt;a </w:t>
      </w:r>
      <w:proofErr w:type="spellStart"/>
      <w:r w:rsidRPr="00FD7AF2">
        <w:rPr>
          <w:rStyle w:val="Courierforcode"/>
        </w:rPr>
        <w:t>href</w:t>
      </w:r>
      <w:proofErr w:type="spellEnd"/>
      <w:r w:rsidRPr="00FD7AF2">
        <w:rPr>
          <w:rStyle w:val="Courierforcode"/>
        </w:rPr>
        <w:t>="speakers/chua.html"&gt;Amy Chua&lt;/a&gt;&lt;/h3&gt;</w:t>
      </w:r>
    </w:p>
    <w:p w14:paraId="0764FA9E" w14:textId="77777777" w:rsidR="00FD7AF2" w:rsidRPr="00FD7AF2" w:rsidRDefault="00FD7AF2" w:rsidP="00FD7AF2">
      <w:pPr>
        <w:spacing w:after="0" w:line="240" w:lineRule="auto"/>
        <w:rPr>
          <w:rStyle w:val="Courierforcode"/>
        </w:rPr>
      </w:pPr>
      <w:r w:rsidRPr="00FD7AF2">
        <w:rPr>
          <w:rStyle w:val="Courierforcode"/>
        </w:rPr>
        <w:tab/>
        <w:t>&lt;</w:t>
      </w:r>
      <w:proofErr w:type="spellStart"/>
      <w:r w:rsidRPr="00FD7AF2">
        <w:rPr>
          <w:rStyle w:val="Courierforcode"/>
        </w:rPr>
        <w:t>img</w:t>
      </w:r>
      <w:proofErr w:type="spellEnd"/>
      <w:r w:rsidRPr="00FD7AF2">
        <w:rPr>
          <w:rStyle w:val="Courierforcode"/>
        </w:rPr>
        <w:t xml:space="preserve"> </w:t>
      </w:r>
      <w:proofErr w:type="spellStart"/>
      <w:r w:rsidRPr="00FD7AF2">
        <w:rPr>
          <w:rStyle w:val="Courierforcode"/>
        </w:rPr>
        <w:t>src</w:t>
      </w:r>
      <w:proofErr w:type="spellEnd"/>
      <w:r w:rsidRPr="00FD7AF2">
        <w:rPr>
          <w:rStyle w:val="Courierforcode"/>
        </w:rPr>
        <w:t>="../images/chua75.jpg" alt="Chua Photo"&gt;</w:t>
      </w:r>
    </w:p>
    <w:p w14:paraId="47EF2ED4" w14:textId="77777777" w:rsidR="00FD7AF2" w:rsidRPr="00FD7AF2" w:rsidRDefault="00FD7AF2" w:rsidP="00FD7AF2">
      <w:pPr>
        <w:spacing w:after="0" w:line="240" w:lineRule="auto"/>
        <w:rPr>
          <w:rStyle w:val="Courierforcode"/>
        </w:rPr>
      </w:pPr>
    </w:p>
    <w:p w14:paraId="3DE45408" w14:textId="77777777" w:rsidR="00FD7AF2" w:rsidRPr="00FD7AF2" w:rsidRDefault="00FD7AF2" w:rsidP="00FD7AF2">
      <w:pPr>
        <w:spacing w:after="0" w:line="240" w:lineRule="auto"/>
        <w:rPr>
          <w:rStyle w:val="Courierforcode"/>
        </w:rPr>
      </w:pPr>
      <w:r w:rsidRPr="00FD7AF2">
        <w:rPr>
          <w:rStyle w:val="Courierforcode"/>
        </w:rPr>
        <w:tab/>
        <w:t>&lt;h3&gt;February&lt;</w:t>
      </w:r>
      <w:proofErr w:type="spellStart"/>
      <w:r w:rsidRPr="00FD7AF2">
        <w:rPr>
          <w:rStyle w:val="Courierforcode"/>
        </w:rPr>
        <w:t>br</w:t>
      </w:r>
      <w:proofErr w:type="spellEnd"/>
      <w:r w:rsidRPr="00FD7AF2">
        <w:rPr>
          <w:rStyle w:val="Courierforcode"/>
        </w:rPr>
        <w:t xml:space="preserve">&gt;&lt;a </w:t>
      </w:r>
      <w:proofErr w:type="spellStart"/>
      <w:r w:rsidRPr="00FD7AF2">
        <w:rPr>
          <w:rStyle w:val="Courierforcode"/>
        </w:rPr>
        <w:t>href</w:t>
      </w:r>
      <w:proofErr w:type="spellEnd"/>
      <w:r w:rsidRPr="00FD7AF2">
        <w:rPr>
          <w:rStyle w:val="Courierforcode"/>
        </w:rPr>
        <w:t>="speakers/sampson.html"&gt;Scott Sampson&lt;/a&gt;&lt;/h3&gt;</w:t>
      </w:r>
    </w:p>
    <w:p w14:paraId="7B7888A6" w14:textId="77777777" w:rsidR="00FD7AF2" w:rsidRPr="00FD7AF2" w:rsidRDefault="00FD7AF2" w:rsidP="00FD7AF2">
      <w:pPr>
        <w:spacing w:after="0" w:line="240" w:lineRule="auto"/>
        <w:rPr>
          <w:rStyle w:val="Courierforcode"/>
        </w:rPr>
      </w:pPr>
      <w:r w:rsidRPr="00FD7AF2">
        <w:rPr>
          <w:rStyle w:val="Courierforcode"/>
        </w:rPr>
        <w:tab/>
        <w:t>&lt;</w:t>
      </w:r>
      <w:proofErr w:type="spellStart"/>
      <w:r w:rsidRPr="00FD7AF2">
        <w:rPr>
          <w:rStyle w:val="Courierforcode"/>
        </w:rPr>
        <w:t>img</w:t>
      </w:r>
      <w:proofErr w:type="spellEnd"/>
      <w:r w:rsidRPr="00FD7AF2">
        <w:rPr>
          <w:rStyle w:val="Courierforcode"/>
        </w:rPr>
        <w:t xml:space="preserve"> </w:t>
      </w:r>
      <w:proofErr w:type="spellStart"/>
      <w:r w:rsidRPr="00FD7AF2">
        <w:rPr>
          <w:rStyle w:val="Courierforcode"/>
        </w:rPr>
        <w:t>src</w:t>
      </w:r>
      <w:proofErr w:type="spellEnd"/>
      <w:r w:rsidRPr="00FD7AF2">
        <w:rPr>
          <w:rStyle w:val="Courierforcode"/>
        </w:rPr>
        <w:t>="../images/sampson75.jpg" alt="Sampson Photo"&gt;</w:t>
      </w:r>
    </w:p>
    <w:p w14:paraId="5A1F4F06" w14:textId="77777777" w:rsidR="00FD7AF2" w:rsidRPr="00FD7AF2" w:rsidRDefault="00FD7AF2" w:rsidP="00FD7AF2">
      <w:pPr>
        <w:spacing w:after="0" w:line="240" w:lineRule="auto"/>
        <w:rPr>
          <w:rStyle w:val="Courierforcode"/>
        </w:rPr>
      </w:pPr>
      <w:r w:rsidRPr="00FD7AF2">
        <w:rPr>
          <w:rStyle w:val="Courierforcode"/>
        </w:rPr>
        <w:tab/>
        <w:t xml:space="preserve">&lt;h3&gt;&lt;a </w:t>
      </w:r>
      <w:proofErr w:type="spellStart"/>
      <w:r w:rsidRPr="00FD7AF2">
        <w:rPr>
          <w:rStyle w:val="Courierforcode"/>
        </w:rPr>
        <w:t>href</w:t>
      </w:r>
      <w:proofErr w:type="spellEnd"/>
      <w:r w:rsidRPr="00FD7AF2">
        <w:rPr>
          <w:rStyle w:val="Courierforcode"/>
        </w:rPr>
        <w:t>="../index.html"&gt;Return to Home Page&lt;/a&gt;&lt;/h3&gt;</w:t>
      </w:r>
    </w:p>
    <w:p w14:paraId="7E2789CB" w14:textId="77777777" w:rsidR="00FD7AF2" w:rsidRPr="00FD7AF2" w:rsidRDefault="00FD7AF2" w:rsidP="00FD7AF2">
      <w:pPr>
        <w:spacing w:after="0" w:line="240" w:lineRule="auto"/>
        <w:rPr>
          <w:rStyle w:val="Courierforcode"/>
        </w:rPr>
      </w:pPr>
    </w:p>
    <w:p w14:paraId="4DDE312C"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&lt;/aside&gt;</w:t>
      </w:r>
    </w:p>
    <w:p w14:paraId="60114BB6" w14:textId="77777777" w:rsidR="00FD7AF2" w:rsidRPr="00FD7AF2" w:rsidRDefault="00FD7AF2" w:rsidP="00FD7AF2">
      <w:pPr>
        <w:spacing w:after="0" w:line="240" w:lineRule="auto"/>
        <w:rPr>
          <w:rStyle w:val="Courierforcode"/>
        </w:rPr>
      </w:pPr>
    </w:p>
    <w:p w14:paraId="12926015" w14:textId="77777777" w:rsidR="00FD7AF2" w:rsidRPr="00FD7AF2" w:rsidRDefault="00FD7AF2" w:rsidP="00FD7AF2">
      <w:pPr>
        <w:spacing w:after="0" w:line="240" w:lineRule="auto"/>
        <w:rPr>
          <w:rStyle w:val="Courierforcode"/>
        </w:rPr>
      </w:pPr>
      <w:r w:rsidRPr="00FD7AF2">
        <w:rPr>
          <w:rStyle w:val="Courierforcode"/>
        </w:rPr>
        <w:tab/>
        <w:t>&lt;/main&gt;</w:t>
      </w:r>
    </w:p>
    <w:p w14:paraId="147CCCBD" w14:textId="77777777" w:rsidR="00FD7AF2" w:rsidRPr="00FD7AF2" w:rsidRDefault="00FD7AF2" w:rsidP="00FD7AF2">
      <w:pPr>
        <w:spacing w:after="0" w:line="240" w:lineRule="auto"/>
        <w:rPr>
          <w:rStyle w:val="Courierforcode"/>
        </w:rPr>
      </w:pPr>
    </w:p>
    <w:p w14:paraId="12C7309A" w14:textId="77777777" w:rsidR="00FD7AF2" w:rsidRPr="00FD7AF2" w:rsidRDefault="00FD7AF2" w:rsidP="00FD7AF2">
      <w:pPr>
        <w:spacing w:after="0" w:line="240" w:lineRule="auto"/>
        <w:rPr>
          <w:rStyle w:val="Courierforcode"/>
        </w:rPr>
      </w:pPr>
    </w:p>
    <w:p w14:paraId="7EA0316C" w14:textId="77777777" w:rsidR="00FD7AF2" w:rsidRPr="00FD7AF2" w:rsidRDefault="00FD7AF2" w:rsidP="00FD7AF2">
      <w:pPr>
        <w:spacing w:after="0" w:line="240" w:lineRule="auto"/>
        <w:rPr>
          <w:rStyle w:val="Courierforcode"/>
        </w:rPr>
      </w:pPr>
      <w:r w:rsidRPr="00FD7AF2">
        <w:rPr>
          <w:rStyle w:val="Courierforcode"/>
        </w:rPr>
        <w:tab/>
        <w:t>&lt;footer&gt;</w:t>
      </w:r>
    </w:p>
    <w:p w14:paraId="62950640" w14:textId="77777777" w:rsidR="00FD7AF2" w:rsidRPr="00FD7AF2" w:rsidRDefault="00FD7AF2" w:rsidP="00FD7AF2">
      <w:pPr>
        <w:spacing w:after="0" w:line="240" w:lineRule="auto"/>
        <w:rPr>
          <w:rStyle w:val="Courierforcode"/>
        </w:rPr>
      </w:pPr>
      <w:r w:rsidRPr="00FD7AF2">
        <w:rPr>
          <w:rStyle w:val="Courierforcode"/>
        </w:rPr>
        <w:tab/>
      </w:r>
      <w:r w:rsidRPr="00FD7AF2">
        <w:rPr>
          <w:rStyle w:val="Courierforcode"/>
        </w:rPr>
        <w:tab/>
        <w:t>&lt;p&gt;&amp;copy; 2015, San Joaquin Valley Town Hall, Fresno, CA 93755&lt;/p&gt;</w:t>
      </w:r>
    </w:p>
    <w:p w14:paraId="0A1DB592" w14:textId="77777777" w:rsidR="00FD7AF2" w:rsidRPr="00FD7AF2" w:rsidRDefault="00FD7AF2" w:rsidP="00FD7AF2">
      <w:pPr>
        <w:spacing w:after="0" w:line="240" w:lineRule="auto"/>
        <w:rPr>
          <w:rStyle w:val="Courierforcode"/>
        </w:rPr>
      </w:pPr>
      <w:r w:rsidRPr="00FD7AF2">
        <w:rPr>
          <w:rStyle w:val="Courierforcode"/>
        </w:rPr>
        <w:tab/>
        <w:t>&lt;/footer&gt;</w:t>
      </w:r>
    </w:p>
    <w:p w14:paraId="30CB603B" w14:textId="77777777" w:rsidR="00FD7AF2" w:rsidRPr="00FD7AF2" w:rsidRDefault="00FD7AF2" w:rsidP="00FD7AF2">
      <w:pPr>
        <w:spacing w:after="0" w:line="240" w:lineRule="auto"/>
        <w:rPr>
          <w:rStyle w:val="Courierforcode"/>
        </w:rPr>
      </w:pPr>
      <w:r w:rsidRPr="00FD7AF2">
        <w:rPr>
          <w:rStyle w:val="Courierforcode"/>
        </w:rPr>
        <w:t>&lt;/body&gt;</w:t>
      </w:r>
    </w:p>
    <w:p w14:paraId="05378823" w14:textId="77777777" w:rsidR="00FD7AF2" w:rsidRPr="00FD7AF2" w:rsidRDefault="00FD7AF2" w:rsidP="00FD7AF2">
      <w:pPr>
        <w:spacing w:after="0" w:line="240" w:lineRule="auto"/>
        <w:rPr>
          <w:rStyle w:val="Courierforcode"/>
        </w:rPr>
      </w:pPr>
      <w:r w:rsidRPr="00FD7AF2">
        <w:rPr>
          <w:rStyle w:val="Courierforcode"/>
        </w:rPr>
        <w:t>&lt;/html&gt;</w:t>
      </w:r>
    </w:p>
    <w:p w14:paraId="1510B7AD" w14:textId="77777777" w:rsidR="00FD7AF2" w:rsidRDefault="00FD7AF2" w:rsidP="00FD7AF2">
      <w:pPr>
        <w:spacing w:after="0" w:line="240" w:lineRule="auto"/>
        <w:rPr>
          <w:rStyle w:val="IntenseReference"/>
        </w:rPr>
      </w:pPr>
      <w:r>
        <w:rPr>
          <w:rStyle w:val="IntenseReference"/>
        </w:rPr>
        <w:br w:type="page"/>
      </w:r>
    </w:p>
    <w:p w14:paraId="3D6335D9" w14:textId="421E8BDE" w:rsidR="00FD7AF2" w:rsidRDefault="00FD7AF2" w:rsidP="00FD7AF2">
      <w:pPr>
        <w:rPr>
          <w:rStyle w:val="IntenseReference"/>
        </w:rPr>
      </w:pPr>
      <w:r w:rsidRPr="00482904">
        <w:rPr>
          <w:rStyle w:val="IntenseReference"/>
        </w:rPr>
        <w:lastRenderedPageBreak/>
        <w:t xml:space="preserve">The </w:t>
      </w:r>
      <w:r>
        <w:rPr>
          <w:rStyle w:val="IntenseReference"/>
        </w:rPr>
        <w:t>CSS</w:t>
      </w:r>
      <w:r w:rsidRPr="00482904">
        <w:rPr>
          <w:rStyle w:val="IntenseReference"/>
        </w:rPr>
        <w:t xml:space="preserve"> for Chapter </w:t>
      </w:r>
      <w:r>
        <w:rPr>
          <w:rStyle w:val="IntenseReference"/>
        </w:rPr>
        <w:t>6</w:t>
      </w:r>
      <w:r w:rsidRPr="00482904">
        <w:rPr>
          <w:rStyle w:val="IntenseReference"/>
        </w:rPr>
        <w:t>, Exercise</w:t>
      </w:r>
      <w:r>
        <w:rPr>
          <w:rStyle w:val="IntenseReference"/>
        </w:rPr>
        <w:t>s</w:t>
      </w:r>
      <w:r w:rsidRPr="00482904">
        <w:rPr>
          <w:rStyle w:val="IntenseReference"/>
        </w:rPr>
        <w:t xml:space="preserve"> </w:t>
      </w:r>
      <w:r>
        <w:rPr>
          <w:rStyle w:val="IntenseReference"/>
        </w:rPr>
        <w:t>6</w:t>
      </w:r>
      <w:r w:rsidRPr="00482904">
        <w:rPr>
          <w:rStyle w:val="IntenseReference"/>
        </w:rPr>
        <w:t>-</w:t>
      </w:r>
      <w:r>
        <w:rPr>
          <w:rStyle w:val="IntenseReference"/>
        </w:rPr>
        <w:t>3</w:t>
      </w:r>
    </w:p>
    <w:p w14:paraId="57B87BAE" w14:textId="77777777" w:rsidR="00FD7AF2" w:rsidRPr="00FD7AF2" w:rsidRDefault="00FD7AF2" w:rsidP="00FD7AF2">
      <w:pPr>
        <w:spacing w:after="0" w:line="240" w:lineRule="auto"/>
        <w:rPr>
          <w:rStyle w:val="Courierforcode"/>
        </w:rPr>
      </w:pPr>
      <w:r w:rsidRPr="00FD7AF2">
        <w:rPr>
          <w:rStyle w:val="Courierforcode"/>
        </w:rPr>
        <w:t>/* reset selector */</w:t>
      </w:r>
    </w:p>
    <w:p w14:paraId="5B6D97C7" w14:textId="77777777" w:rsidR="00FD7AF2" w:rsidRPr="00FD7AF2" w:rsidRDefault="00FD7AF2" w:rsidP="00FD7AF2">
      <w:pPr>
        <w:spacing w:after="0" w:line="240" w:lineRule="auto"/>
        <w:rPr>
          <w:rStyle w:val="Courierforcode"/>
        </w:rPr>
      </w:pPr>
    </w:p>
    <w:p w14:paraId="166497C5" w14:textId="77777777" w:rsidR="00FD7AF2" w:rsidRPr="00FD7AF2" w:rsidRDefault="00FD7AF2" w:rsidP="00FD7AF2">
      <w:pPr>
        <w:spacing w:after="0" w:line="240" w:lineRule="auto"/>
        <w:rPr>
          <w:rStyle w:val="Courierforcode"/>
        </w:rPr>
      </w:pPr>
      <w:r w:rsidRPr="00FD7AF2">
        <w:rPr>
          <w:rStyle w:val="Courierforcode"/>
        </w:rPr>
        <w:t>* {</w:t>
      </w:r>
    </w:p>
    <w:p w14:paraId="2C1F1851" w14:textId="77777777" w:rsidR="00FD7AF2" w:rsidRPr="00FD7AF2" w:rsidRDefault="00FD7AF2" w:rsidP="00FD7AF2">
      <w:pPr>
        <w:spacing w:after="0" w:line="240" w:lineRule="auto"/>
        <w:rPr>
          <w:rStyle w:val="Courierforcode"/>
        </w:rPr>
      </w:pPr>
      <w:r w:rsidRPr="00FD7AF2">
        <w:rPr>
          <w:rStyle w:val="Courierforcode"/>
        </w:rPr>
        <w:tab/>
        <w:t>margin: 0;</w:t>
      </w:r>
    </w:p>
    <w:p w14:paraId="3FF4944C" w14:textId="77777777" w:rsidR="00FD7AF2" w:rsidRPr="00FD7AF2" w:rsidRDefault="00FD7AF2" w:rsidP="00FD7AF2">
      <w:pPr>
        <w:spacing w:after="0" w:line="240" w:lineRule="auto"/>
        <w:rPr>
          <w:rStyle w:val="Courierforcode"/>
        </w:rPr>
      </w:pPr>
      <w:r w:rsidRPr="00FD7AF2">
        <w:rPr>
          <w:rStyle w:val="Courierforcode"/>
        </w:rPr>
        <w:tab/>
        <w:t>padding: 0;</w:t>
      </w:r>
    </w:p>
    <w:p w14:paraId="24E9FC48" w14:textId="77777777" w:rsidR="00FD7AF2" w:rsidRPr="00FD7AF2" w:rsidRDefault="00FD7AF2" w:rsidP="00FD7AF2">
      <w:pPr>
        <w:spacing w:after="0" w:line="240" w:lineRule="auto"/>
        <w:rPr>
          <w:rStyle w:val="Courierforcode"/>
        </w:rPr>
      </w:pPr>
      <w:r w:rsidRPr="00FD7AF2">
        <w:rPr>
          <w:rStyle w:val="Courierforcode"/>
        </w:rPr>
        <w:t>}</w:t>
      </w:r>
    </w:p>
    <w:p w14:paraId="3F80135F" w14:textId="77777777" w:rsidR="00FD7AF2" w:rsidRPr="00FD7AF2" w:rsidRDefault="00FD7AF2" w:rsidP="00FD7AF2">
      <w:pPr>
        <w:spacing w:after="0" w:line="240" w:lineRule="auto"/>
        <w:rPr>
          <w:rStyle w:val="Courierforcode"/>
        </w:rPr>
      </w:pPr>
    </w:p>
    <w:p w14:paraId="2F740CB6" w14:textId="77777777" w:rsidR="00FD7AF2" w:rsidRPr="00FD7AF2" w:rsidRDefault="00FD7AF2" w:rsidP="00FD7AF2">
      <w:pPr>
        <w:spacing w:after="0" w:line="240" w:lineRule="auto"/>
        <w:rPr>
          <w:rStyle w:val="Courierforcode"/>
        </w:rPr>
      </w:pPr>
      <w:r w:rsidRPr="00FD7AF2">
        <w:rPr>
          <w:rStyle w:val="Courierforcode"/>
        </w:rPr>
        <w:t>/* the styles for the elements */</w:t>
      </w:r>
    </w:p>
    <w:p w14:paraId="12187CDC" w14:textId="77777777" w:rsidR="00FD7AF2" w:rsidRPr="00FD7AF2" w:rsidRDefault="00FD7AF2" w:rsidP="00FD7AF2">
      <w:pPr>
        <w:spacing w:after="0" w:line="240" w:lineRule="auto"/>
        <w:rPr>
          <w:rStyle w:val="Courierforcode"/>
        </w:rPr>
      </w:pPr>
    </w:p>
    <w:p w14:paraId="507AB620" w14:textId="77777777" w:rsidR="00FD7AF2" w:rsidRPr="00FD7AF2" w:rsidRDefault="00FD7AF2" w:rsidP="00FD7AF2">
      <w:pPr>
        <w:spacing w:after="0" w:line="240" w:lineRule="auto"/>
        <w:rPr>
          <w:rStyle w:val="Courierforcode"/>
        </w:rPr>
      </w:pPr>
      <w:r w:rsidRPr="00FD7AF2">
        <w:rPr>
          <w:rStyle w:val="Courierforcode"/>
        </w:rPr>
        <w:t>html {</w:t>
      </w:r>
    </w:p>
    <w:p w14:paraId="0EA9B7EE" w14:textId="77777777" w:rsidR="00FD7AF2" w:rsidRPr="00FD7AF2" w:rsidRDefault="00FD7AF2" w:rsidP="00FD7AF2">
      <w:pPr>
        <w:spacing w:after="0" w:line="240" w:lineRule="auto"/>
        <w:rPr>
          <w:rStyle w:val="Courierforcode"/>
        </w:rPr>
      </w:pPr>
      <w:r w:rsidRPr="00FD7AF2">
        <w:rPr>
          <w:rStyle w:val="Courierforcode"/>
        </w:rPr>
        <w:tab/>
        <w:t>background-color: #</w:t>
      </w:r>
      <w:proofErr w:type="spellStart"/>
      <w:r w:rsidRPr="00FD7AF2">
        <w:rPr>
          <w:rStyle w:val="Courierforcode"/>
        </w:rPr>
        <w:t>ffffff</w:t>
      </w:r>
      <w:proofErr w:type="spellEnd"/>
      <w:r w:rsidRPr="00FD7AF2">
        <w:rPr>
          <w:rStyle w:val="Courierforcode"/>
        </w:rPr>
        <w:t>;</w:t>
      </w:r>
    </w:p>
    <w:p w14:paraId="2001D1D2" w14:textId="77777777" w:rsidR="00FD7AF2" w:rsidRPr="00FD7AF2" w:rsidRDefault="00FD7AF2" w:rsidP="00FD7AF2">
      <w:pPr>
        <w:spacing w:after="0" w:line="240" w:lineRule="auto"/>
        <w:rPr>
          <w:rStyle w:val="Courierforcode"/>
        </w:rPr>
      </w:pPr>
      <w:r w:rsidRPr="00FD7AF2">
        <w:rPr>
          <w:rStyle w:val="Courierforcode"/>
        </w:rPr>
        <w:tab/>
        <w:t>}</w:t>
      </w:r>
    </w:p>
    <w:p w14:paraId="00DB2D26" w14:textId="77777777" w:rsidR="00FD7AF2" w:rsidRPr="00FD7AF2" w:rsidRDefault="00FD7AF2" w:rsidP="00FD7AF2">
      <w:pPr>
        <w:spacing w:after="0" w:line="240" w:lineRule="auto"/>
        <w:rPr>
          <w:rStyle w:val="Courierforcode"/>
        </w:rPr>
      </w:pPr>
    </w:p>
    <w:p w14:paraId="735FC5B2" w14:textId="77777777" w:rsidR="00FD7AF2" w:rsidRPr="00FD7AF2" w:rsidRDefault="00FD7AF2" w:rsidP="00FD7AF2">
      <w:pPr>
        <w:spacing w:after="0" w:line="240" w:lineRule="auto"/>
        <w:rPr>
          <w:rStyle w:val="Courierforcode"/>
        </w:rPr>
      </w:pPr>
      <w:r w:rsidRPr="00FD7AF2">
        <w:rPr>
          <w:rStyle w:val="Courierforcode"/>
        </w:rPr>
        <w:t>body {</w:t>
      </w:r>
    </w:p>
    <w:p w14:paraId="3C303507" w14:textId="77777777" w:rsidR="00FD7AF2" w:rsidRPr="00FD7AF2" w:rsidRDefault="00FD7AF2" w:rsidP="00FD7AF2">
      <w:pPr>
        <w:spacing w:after="0" w:line="240" w:lineRule="auto"/>
        <w:rPr>
          <w:rStyle w:val="Courierforcode"/>
        </w:rPr>
      </w:pPr>
      <w:r w:rsidRPr="00FD7AF2">
        <w:rPr>
          <w:rStyle w:val="Courierforcode"/>
        </w:rPr>
        <w:tab/>
        <w:t>background-color: #</w:t>
      </w:r>
      <w:proofErr w:type="spellStart"/>
      <w:r w:rsidRPr="00FD7AF2">
        <w:rPr>
          <w:rStyle w:val="Courierforcode"/>
        </w:rPr>
        <w:t>fffded</w:t>
      </w:r>
      <w:proofErr w:type="spellEnd"/>
      <w:r w:rsidRPr="00FD7AF2">
        <w:rPr>
          <w:rStyle w:val="Courierforcode"/>
        </w:rPr>
        <w:t>;</w:t>
      </w:r>
    </w:p>
    <w:p w14:paraId="206F1A32" w14:textId="77777777" w:rsidR="00FD7AF2" w:rsidRPr="00FD7AF2" w:rsidRDefault="00FD7AF2" w:rsidP="00FD7AF2">
      <w:pPr>
        <w:spacing w:after="0" w:line="240" w:lineRule="auto"/>
        <w:rPr>
          <w:rStyle w:val="Courierforcode"/>
        </w:rPr>
      </w:pPr>
      <w:r w:rsidRPr="00FD7AF2">
        <w:rPr>
          <w:rStyle w:val="Courierforcode"/>
        </w:rPr>
        <w:tab/>
        <w:t>width: 800px;</w:t>
      </w:r>
    </w:p>
    <w:p w14:paraId="614CC308" w14:textId="77777777" w:rsidR="00FD7AF2" w:rsidRPr="00FD7AF2" w:rsidRDefault="00FD7AF2" w:rsidP="00FD7AF2">
      <w:pPr>
        <w:spacing w:after="0" w:line="240" w:lineRule="auto"/>
        <w:rPr>
          <w:rStyle w:val="Courierforcode"/>
        </w:rPr>
      </w:pPr>
      <w:r w:rsidRPr="00FD7AF2">
        <w:rPr>
          <w:rStyle w:val="Courierforcode"/>
        </w:rPr>
        <w:tab/>
        <w:t xml:space="preserve">margin: 1em auto 1em; </w:t>
      </w:r>
    </w:p>
    <w:p w14:paraId="58E30610" w14:textId="77777777" w:rsidR="00FD7AF2" w:rsidRPr="00FD7AF2" w:rsidRDefault="00FD7AF2" w:rsidP="00FD7AF2">
      <w:pPr>
        <w:spacing w:after="0" w:line="240" w:lineRule="auto"/>
        <w:rPr>
          <w:rStyle w:val="Courierforcode"/>
        </w:rPr>
      </w:pPr>
      <w:r w:rsidRPr="00FD7AF2">
        <w:rPr>
          <w:rStyle w:val="Courierforcode"/>
        </w:rPr>
        <w:tab/>
        <w:t>border: 3px solid #931420;</w:t>
      </w:r>
    </w:p>
    <w:p w14:paraId="186C6CD4" w14:textId="77777777" w:rsidR="00FD7AF2" w:rsidRPr="00FD7AF2" w:rsidRDefault="00FD7AF2" w:rsidP="00FD7AF2">
      <w:pPr>
        <w:spacing w:after="0" w:line="240" w:lineRule="auto"/>
        <w:rPr>
          <w:rStyle w:val="Courierforcode"/>
        </w:rPr>
      </w:pPr>
      <w:r w:rsidRPr="00FD7AF2">
        <w:rPr>
          <w:rStyle w:val="Courierforcode"/>
        </w:rPr>
        <w:tab/>
        <w:t>font-family: Arial, Helvetica, sans-serif;</w:t>
      </w:r>
    </w:p>
    <w:p w14:paraId="1297D2C4" w14:textId="77777777" w:rsidR="00FD7AF2" w:rsidRPr="00FD7AF2" w:rsidRDefault="00FD7AF2" w:rsidP="00FD7AF2">
      <w:pPr>
        <w:spacing w:after="0" w:line="240" w:lineRule="auto"/>
        <w:rPr>
          <w:rStyle w:val="Courierforcode"/>
        </w:rPr>
      </w:pPr>
      <w:r w:rsidRPr="00FD7AF2">
        <w:rPr>
          <w:rStyle w:val="Courierforcode"/>
        </w:rPr>
        <w:t xml:space="preserve">    font-size: 100%;</w:t>
      </w:r>
    </w:p>
    <w:p w14:paraId="657D6332" w14:textId="77777777" w:rsidR="00FD7AF2" w:rsidRPr="00FD7AF2" w:rsidRDefault="00FD7AF2" w:rsidP="00FD7AF2">
      <w:pPr>
        <w:spacing w:after="0" w:line="240" w:lineRule="auto"/>
        <w:rPr>
          <w:rStyle w:val="Courierforcode"/>
        </w:rPr>
      </w:pPr>
      <w:r w:rsidRPr="00FD7AF2">
        <w:rPr>
          <w:rStyle w:val="Courierforcode"/>
        </w:rPr>
        <w:t>}</w:t>
      </w:r>
    </w:p>
    <w:p w14:paraId="165365A2" w14:textId="77777777" w:rsidR="00FD7AF2" w:rsidRPr="00FD7AF2" w:rsidRDefault="00FD7AF2" w:rsidP="00FD7AF2">
      <w:pPr>
        <w:spacing w:after="0" w:line="240" w:lineRule="auto"/>
        <w:rPr>
          <w:rStyle w:val="Courierforcode"/>
        </w:rPr>
      </w:pPr>
    </w:p>
    <w:p w14:paraId="186EC3FB" w14:textId="77777777" w:rsidR="00FD7AF2" w:rsidRPr="00FD7AF2" w:rsidRDefault="00FD7AF2" w:rsidP="00FD7AF2">
      <w:pPr>
        <w:spacing w:after="0" w:line="240" w:lineRule="auto"/>
        <w:rPr>
          <w:rStyle w:val="Courierforcode"/>
        </w:rPr>
      </w:pPr>
      <w:r w:rsidRPr="00FD7AF2">
        <w:rPr>
          <w:rStyle w:val="Courierforcode"/>
        </w:rPr>
        <w:t>section {</w:t>
      </w:r>
    </w:p>
    <w:p w14:paraId="6C613CA3" w14:textId="77777777" w:rsidR="00FD7AF2" w:rsidRPr="00FD7AF2" w:rsidRDefault="00FD7AF2" w:rsidP="00FD7AF2">
      <w:pPr>
        <w:spacing w:after="0" w:line="240" w:lineRule="auto"/>
        <w:rPr>
          <w:rStyle w:val="Courierforcode"/>
        </w:rPr>
      </w:pPr>
      <w:r w:rsidRPr="00FD7AF2">
        <w:rPr>
          <w:rStyle w:val="Courierforcode"/>
        </w:rPr>
        <w:tab/>
        <w:t>width: 525px;</w:t>
      </w:r>
    </w:p>
    <w:p w14:paraId="69602BDA" w14:textId="77777777" w:rsidR="00FD7AF2" w:rsidRPr="00FD7AF2" w:rsidRDefault="00FD7AF2" w:rsidP="00FD7AF2">
      <w:pPr>
        <w:spacing w:after="0" w:line="240" w:lineRule="auto"/>
        <w:rPr>
          <w:rStyle w:val="Courierforcode"/>
        </w:rPr>
      </w:pPr>
      <w:r w:rsidRPr="00FD7AF2">
        <w:rPr>
          <w:rStyle w:val="Courierforcode"/>
        </w:rPr>
        <w:tab/>
        <w:t>float: right;</w:t>
      </w:r>
    </w:p>
    <w:p w14:paraId="297F471A" w14:textId="77777777" w:rsidR="00FD7AF2" w:rsidRPr="00FD7AF2" w:rsidRDefault="00FD7AF2" w:rsidP="00FD7AF2">
      <w:pPr>
        <w:spacing w:after="0" w:line="240" w:lineRule="auto"/>
        <w:rPr>
          <w:rStyle w:val="Courierforcode"/>
        </w:rPr>
      </w:pPr>
      <w:r w:rsidRPr="00FD7AF2">
        <w:rPr>
          <w:rStyle w:val="Courierforcode"/>
        </w:rPr>
        <w:t>}</w:t>
      </w:r>
    </w:p>
    <w:p w14:paraId="12D7826C" w14:textId="77777777" w:rsidR="00FD7AF2" w:rsidRPr="00FD7AF2" w:rsidRDefault="00FD7AF2" w:rsidP="00FD7AF2">
      <w:pPr>
        <w:spacing w:after="0" w:line="240" w:lineRule="auto"/>
        <w:rPr>
          <w:rStyle w:val="Courierforcode"/>
        </w:rPr>
      </w:pPr>
    </w:p>
    <w:p w14:paraId="70B311C5" w14:textId="77777777" w:rsidR="00FD7AF2" w:rsidRPr="00FD7AF2" w:rsidRDefault="00FD7AF2" w:rsidP="00FD7AF2">
      <w:pPr>
        <w:spacing w:after="0" w:line="240" w:lineRule="auto"/>
        <w:rPr>
          <w:rStyle w:val="Courierforcode"/>
        </w:rPr>
      </w:pPr>
      <w:r w:rsidRPr="00FD7AF2">
        <w:rPr>
          <w:rStyle w:val="Courierforcode"/>
        </w:rPr>
        <w:t>aside {</w:t>
      </w:r>
    </w:p>
    <w:p w14:paraId="20BD96AC" w14:textId="77777777" w:rsidR="00FD7AF2" w:rsidRPr="00FD7AF2" w:rsidRDefault="00FD7AF2" w:rsidP="00FD7AF2">
      <w:pPr>
        <w:spacing w:after="0" w:line="240" w:lineRule="auto"/>
        <w:rPr>
          <w:rStyle w:val="Courierforcode"/>
        </w:rPr>
      </w:pPr>
      <w:r w:rsidRPr="00FD7AF2">
        <w:rPr>
          <w:rStyle w:val="Courierforcode"/>
        </w:rPr>
        <w:tab/>
        <w:t>width: 215px;</w:t>
      </w:r>
    </w:p>
    <w:p w14:paraId="244A11BD" w14:textId="77777777" w:rsidR="00FD7AF2" w:rsidRPr="00FD7AF2" w:rsidRDefault="00FD7AF2" w:rsidP="00FD7AF2">
      <w:pPr>
        <w:spacing w:after="0" w:line="240" w:lineRule="auto"/>
        <w:rPr>
          <w:rStyle w:val="Courierforcode"/>
        </w:rPr>
      </w:pPr>
      <w:r w:rsidRPr="00FD7AF2">
        <w:rPr>
          <w:rStyle w:val="Courierforcode"/>
        </w:rPr>
        <w:tab/>
        <w:t>float: right;</w:t>
      </w:r>
    </w:p>
    <w:p w14:paraId="48973D8D" w14:textId="77777777" w:rsidR="00FD7AF2" w:rsidRPr="00FD7AF2" w:rsidRDefault="00FD7AF2" w:rsidP="00FD7AF2">
      <w:pPr>
        <w:spacing w:after="0" w:line="240" w:lineRule="auto"/>
        <w:rPr>
          <w:rStyle w:val="Courierforcode"/>
        </w:rPr>
      </w:pPr>
      <w:r w:rsidRPr="00FD7AF2">
        <w:rPr>
          <w:rStyle w:val="Courierforcode"/>
        </w:rPr>
        <w:tab/>
        <w:t xml:space="preserve">padding: 0 0 20px </w:t>
      </w:r>
      <w:proofErr w:type="spellStart"/>
      <w:r w:rsidRPr="00FD7AF2">
        <w:rPr>
          <w:rStyle w:val="Courierforcode"/>
        </w:rPr>
        <w:t>20px</w:t>
      </w:r>
      <w:proofErr w:type="spellEnd"/>
      <w:r w:rsidRPr="00FD7AF2">
        <w:rPr>
          <w:rStyle w:val="Courierforcode"/>
        </w:rPr>
        <w:t>;</w:t>
      </w:r>
    </w:p>
    <w:p w14:paraId="6D212568" w14:textId="77777777" w:rsidR="00FD7AF2" w:rsidRPr="00FD7AF2" w:rsidRDefault="00FD7AF2" w:rsidP="00FD7AF2">
      <w:pPr>
        <w:spacing w:after="0" w:line="240" w:lineRule="auto"/>
        <w:rPr>
          <w:rStyle w:val="Courierforcode"/>
        </w:rPr>
      </w:pPr>
      <w:r w:rsidRPr="00FD7AF2">
        <w:rPr>
          <w:rStyle w:val="Courierforcode"/>
        </w:rPr>
        <w:t>}</w:t>
      </w:r>
    </w:p>
    <w:p w14:paraId="2BA50928" w14:textId="77777777" w:rsidR="00FD7AF2" w:rsidRPr="00FD7AF2" w:rsidRDefault="00FD7AF2" w:rsidP="00FD7AF2">
      <w:pPr>
        <w:spacing w:after="0" w:line="240" w:lineRule="auto"/>
        <w:rPr>
          <w:rStyle w:val="Courierforcode"/>
        </w:rPr>
      </w:pPr>
    </w:p>
    <w:p w14:paraId="755D1F77" w14:textId="77777777" w:rsidR="00FD7AF2" w:rsidRPr="00FD7AF2" w:rsidRDefault="00FD7AF2" w:rsidP="00FD7AF2">
      <w:pPr>
        <w:spacing w:after="0" w:line="240" w:lineRule="auto"/>
        <w:rPr>
          <w:rStyle w:val="Courierforcode"/>
        </w:rPr>
      </w:pPr>
      <w:r w:rsidRPr="00FD7AF2">
        <w:rPr>
          <w:rStyle w:val="Courierforcode"/>
        </w:rPr>
        <w:t>footer {</w:t>
      </w:r>
    </w:p>
    <w:p w14:paraId="108D1391" w14:textId="77777777" w:rsidR="00FD7AF2" w:rsidRPr="00FD7AF2" w:rsidRDefault="00FD7AF2" w:rsidP="00FD7AF2">
      <w:pPr>
        <w:spacing w:after="0" w:line="240" w:lineRule="auto"/>
        <w:rPr>
          <w:rStyle w:val="Courierforcode"/>
        </w:rPr>
      </w:pPr>
      <w:r w:rsidRPr="00FD7AF2">
        <w:rPr>
          <w:rStyle w:val="Courierforcode"/>
        </w:rPr>
        <w:tab/>
        <w:t>background-color: #931420;</w:t>
      </w:r>
    </w:p>
    <w:p w14:paraId="0F34548E" w14:textId="77777777" w:rsidR="00FD7AF2" w:rsidRPr="00FD7AF2" w:rsidRDefault="00FD7AF2" w:rsidP="00FD7AF2">
      <w:pPr>
        <w:spacing w:after="0" w:line="240" w:lineRule="auto"/>
        <w:rPr>
          <w:rStyle w:val="Courierforcode"/>
        </w:rPr>
      </w:pPr>
      <w:r w:rsidRPr="00FD7AF2">
        <w:rPr>
          <w:rStyle w:val="Courierforcode"/>
        </w:rPr>
        <w:tab/>
        <w:t>padding: 1em;</w:t>
      </w:r>
    </w:p>
    <w:p w14:paraId="659C8BDF" w14:textId="77777777" w:rsidR="00FD7AF2" w:rsidRPr="00FD7AF2" w:rsidRDefault="00FD7AF2" w:rsidP="00FD7AF2">
      <w:pPr>
        <w:spacing w:after="0" w:line="240" w:lineRule="auto"/>
        <w:rPr>
          <w:rStyle w:val="Courierforcode"/>
        </w:rPr>
      </w:pPr>
      <w:r w:rsidRPr="00FD7AF2">
        <w:rPr>
          <w:rStyle w:val="Courierforcode"/>
        </w:rPr>
        <w:tab/>
        <w:t>clear: both;</w:t>
      </w:r>
    </w:p>
    <w:p w14:paraId="41AEE45F" w14:textId="77777777" w:rsidR="00FD7AF2" w:rsidRPr="00FD7AF2" w:rsidRDefault="00FD7AF2" w:rsidP="00FD7AF2">
      <w:pPr>
        <w:spacing w:after="0" w:line="240" w:lineRule="auto"/>
        <w:rPr>
          <w:rStyle w:val="Courierforcode"/>
        </w:rPr>
      </w:pPr>
      <w:r w:rsidRPr="00FD7AF2">
        <w:rPr>
          <w:rStyle w:val="Courierforcode"/>
        </w:rPr>
        <w:t>}</w:t>
      </w:r>
    </w:p>
    <w:p w14:paraId="6D7BDBBD" w14:textId="77777777" w:rsidR="00FD7AF2" w:rsidRPr="00FD7AF2" w:rsidRDefault="00FD7AF2" w:rsidP="00FD7AF2">
      <w:pPr>
        <w:spacing w:after="0" w:line="240" w:lineRule="auto"/>
        <w:rPr>
          <w:rStyle w:val="Courierforcode"/>
        </w:rPr>
      </w:pPr>
    </w:p>
    <w:p w14:paraId="43A9C996" w14:textId="77777777" w:rsidR="00FD7AF2" w:rsidRPr="00FD7AF2" w:rsidRDefault="00FD7AF2" w:rsidP="00FD7AF2">
      <w:pPr>
        <w:spacing w:after="0" w:line="240" w:lineRule="auto"/>
        <w:rPr>
          <w:rStyle w:val="Courierforcode"/>
        </w:rPr>
      </w:pPr>
      <w:r w:rsidRPr="00FD7AF2">
        <w:rPr>
          <w:rStyle w:val="Courierforcode"/>
        </w:rPr>
        <w:t>/* the styles for the header */</w:t>
      </w:r>
    </w:p>
    <w:p w14:paraId="63A756EF" w14:textId="77777777" w:rsidR="00FD7AF2" w:rsidRPr="00FD7AF2" w:rsidRDefault="00FD7AF2" w:rsidP="00FD7AF2">
      <w:pPr>
        <w:spacing w:after="0" w:line="240" w:lineRule="auto"/>
        <w:rPr>
          <w:rStyle w:val="Courierforcode"/>
        </w:rPr>
      </w:pPr>
    </w:p>
    <w:p w14:paraId="25BEE7B1" w14:textId="77777777" w:rsidR="00FD7AF2" w:rsidRPr="00FD7AF2" w:rsidRDefault="00FD7AF2" w:rsidP="00FD7AF2">
      <w:pPr>
        <w:spacing w:after="0" w:line="240" w:lineRule="auto"/>
        <w:rPr>
          <w:rStyle w:val="Courierforcode"/>
        </w:rPr>
      </w:pPr>
    </w:p>
    <w:p w14:paraId="27CB351D" w14:textId="77777777" w:rsidR="00FD7AF2" w:rsidRPr="00FD7AF2" w:rsidRDefault="00FD7AF2" w:rsidP="00FD7AF2">
      <w:pPr>
        <w:spacing w:after="0" w:line="240" w:lineRule="auto"/>
        <w:rPr>
          <w:rStyle w:val="Courierforcode"/>
        </w:rPr>
      </w:pPr>
    </w:p>
    <w:p w14:paraId="39C15BC6" w14:textId="77777777" w:rsidR="00FD7AF2" w:rsidRPr="00FD7AF2" w:rsidRDefault="00FD7AF2" w:rsidP="00FD7AF2">
      <w:pPr>
        <w:spacing w:after="0" w:line="240" w:lineRule="auto"/>
        <w:rPr>
          <w:rStyle w:val="Courierforcode"/>
        </w:rPr>
      </w:pPr>
      <w:r w:rsidRPr="00FD7AF2">
        <w:rPr>
          <w:rStyle w:val="Courierforcode"/>
        </w:rPr>
        <w:t>header {</w:t>
      </w:r>
    </w:p>
    <w:p w14:paraId="49EA8449" w14:textId="77777777" w:rsidR="00FD7AF2" w:rsidRPr="00FD7AF2" w:rsidRDefault="00FD7AF2" w:rsidP="00FD7AF2">
      <w:pPr>
        <w:spacing w:after="0" w:line="240" w:lineRule="auto"/>
        <w:rPr>
          <w:rStyle w:val="Courierforcode"/>
        </w:rPr>
      </w:pPr>
      <w:r w:rsidRPr="00FD7AF2">
        <w:rPr>
          <w:rStyle w:val="Courierforcode"/>
        </w:rPr>
        <w:tab/>
        <w:t>background-image: linear-</w:t>
      </w:r>
      <w:proofErr w:type="gramStart"/>
      <w:r w:rsidRPr="00FD7AF2">
        <w:rPr>
          <w:rStyle w:val="Courierforcode"/>
        </w:rPr>
        <w:t>gradient(</w:t>
      </w:r>
      <w:proofErr w:type="gramEnd"/>
      <w:r w:rsidRPr="00FD7AF2">
        <w:rPr>
          <w:rStyle w:val="Courierforcode"/>
        </w:rPr>
        <w:t>20deg, #931420 0%, #f6bb73 5%, #</w:t>
      </w:r>
      <w:proofErr w:type="spellStart"/>
      <w:r w:rsidRPr="00FD7AF2">
        <w:rPr>
          <w:rStyle w:val="Courierforcode"/>
        </w:rPr>
        <w:t>ffffff</w:t>
      </w:r>
      <w:proofErr w:type="spellEnd"/>
      <w:r w:rsidRPr="00FD7AF2">
        <w:rPr>
          <w:rStyle w:val="Courierforcode"/>
        </w:rPr>
        <w:t xml:space="preserve"> 25%, </w:t>
      </w:r>
    </w:p>
    <w:p w14:paraId="44E1B7B1" w14:textId="77777777" w:rsidR="00FD7AF2" w:rsidRPr="00FD7AF2" w:rsidRDefault="00FD7AF2" w:rsidP="00FD7AF2">
      <w:pPr>
        <w:spacing w:after="0" w:line="240" w:lineRule="auto"/>
        <w:rPr>
          <w:rStyle w:val="Courierforcode"/>
        </w:rPr>
      </w:pPr>
      <w:r w:rsidRPr="00FD7AF2">
        <w:rPr>
          <w:rStyle w:val="Courierforcode"/>
        </w:rPr>
        <w:t>#</w:t>
      </w:r>
      <w:proofErr w:type="spellStart"/>
      <w:r w:rsidRPr="00FD7AF2">
        <w:rPr>
          <w:rStyle w:val="Courierforcode"/>
        </w:rPr>
        <w:t>ffffff</w:t>
      </w:r>
      <w:proofErr w:type="spellEnd"/>
      <w:r w:rsidRPr="00FD7AF2">
        <w:rPr>
          <w:rStyle w:val="Courierforcode"/>
        </w:rPr>
        <w:t xml:space="preserve"> 70%, #f6bb73 95%, #931420 100%);</w:t>
      </w:r>
    </w:p>
    <w:p w14:paraId="2250CC9B" w14:textId="77777777" w:rsidR="00FD7AF2" w:rsidRPr="00FD7AF2" w:rsidRDefault="00FD7AF2" w:rsidP="00FD7AF2">
      <w:pPr>
        <w:spacing w:after="0" w:line="240" w:lineRule="auto"/>
        <w:rPr>
          <w:rStyle w:val="Courierforcode"/>
        </w:rPr>
      </w:pPr>
      <w:r w:rsidRPr="00FD7AF2">
        <w:rPr>
          <w:rStyle w:val="Courierforcode"/>
        </w:rPr>
        <w:tab/>
        <w:t>background-image: -</w:t>
      </w:r>
      <w:proofErr w:type="spellStart"/>
      <w:r w:rsidRPr="00FD7AF2">
        <w:rPr>
          <w:rStyle w:val="Courierforcode"/>
        </w:rPr>
        <w:t>webkit</w:t>
      </w:r>
      <w:proofErr w:type="spellEnd"/>
      <w:r w:rsidRPr="00FD7AF2">
        <w:rPr>
          <w:rStyle w:val="Courierforcode"/>
        </w:rPr>
        <w:t>-linear-</w:t>
      </w:r>
      <w:proofErr w:type="gramStart"/>
      <w:r w:rsidRPr="00FD7AF2">
        <w:rPr>
          <w:rStyle w:val="Courierforcode"/>
        </w:rPr>
        <w:t>gradient(</w:t>
      </w:r>
      <w:proofErr w:type="gramEnd"/>
      <w:r w:rsidRPr="00FD7AF2">
        <w:rPr>
          <w:rStyle w:val="Courierforcode"/>
        </w:rPr>
        <w:t>20deg, #931420 0%, #f6bb73 5%, #</w:t>
      </w:r>
      <w:proofErr w:type="spellStart"/>
      <w:r w:rsidRPr="00FD7AF2">
        <w:rPr>
          <w:rStyle w:val="Courierforcode"/>
        </w:rPr>
        <w:t>ffffff</w:t>
      </w:r>
      <w:proofErr w:type="spellEnd"/>
      <w:r w:rsidRPr="00FD7AF2">
        <w:rPr>
          <w:rStyle w:val="Courierforcode"/>
        </w:rPr>
        <w:t xml:space="preserve"> 25%, #</w:t>
      </w:r>
      <w:proofErr w:type="spellStart"/>
      <w:r w:rsidRPr="00FD7AF2">
        <w:rPr>
          <w:rStyle w:val="Courierforcode"/>
        </w:rPr>
        <w:t>ffffff</w:t>
      </w:r>
      <w:proofErr w:type="spellEnd"/>
      <w:r w:rsidRPr="00FD7AF2">
        <w:rPr>
          <w:rStyle w:val="Courierforcode"/>
        </w:rPr>
        <w:t xml:space="preserve"> 70%, #f6bb73 95%, #931420 100%);</w:t>
      </w:r>
    </w:p>
    <w:p w14:paraId="10C61ED8" w14:textId="77777777" w:rsidR="00FD7AF2" w:rsidRPr="00FD7AF2" w:rsidRDefault="00FD7AF2" w:rsidP="00FD7AF2">
      <w:pPr>
        <w:spacing w:after="0" w:line="240" w:lineRule="auto"/>
        <w:rPr>
          <w:rStyle w:val="Courierforcode"/>
        </w:rPr>
      </w:pPr>
      <w:r w:rsidRPr="00FD7AF2">
        <w:rPr>
          <w:rStyle w:val="Courierforcode"/>
        </w:rPr>
        <w:lastRenderedPageBreak/>
        <w:tab/>
        <w:t>background-image: -</w:t>
      </w:r>
      <w:proofErr w:type="spellStart"/>
      <w:r w:rsidRPr="00FD7AF2">
        <w:rPr>
          <w:rStyle w:val="Courierforcode"/>
        </w:rPr>
        <w:t>moz</w:t>
      </w:r>
      <w:proofErr w:type="spellEnd"/>
      <w:r w:rsidRPr="00FD7AF2">
        <w:rPr>
          <w:rStyle w:val="Courierforcode"/>
        </w:rPr>
        <w:t>-linear-</w:t>
      </w:r>
      <w:proofErr w:type="gramStart"/>
      <w:r w:rsidRPr="00FD7AF2">
        <w:rPr>
          <w:rStyle w:val="Courierforcode"/>
        </w:rPr>
        <w:t>gradient(</w:t>
      </w:r>
      <w:proofErr w:type="gramEnd"/>
      <w:r w:rsidRPr="00FD7AF2">
        <w:rPr>
          <w:rStyle w:val="Courierforcode"/>
        </w:rPr>
        <w:t>20deg, #931420 0%, #f6bb73 5%, #</w:t>
      </w:r>
      <w:proofErr w:type="spellStart"/>
      <w:r w:rsidRPr="00FD7AF2">
        <w:rPr>
          <w:rStyle w:val="Courierforcode"/>
        </w:rPr>
        <w:t>ffffff</w:t>
      </w:r>
      <w:proofErr w:type="spellEnd"/>
      <w:r w:rsidRPr="00FD7AF2">
        <w:rPr>
          <w:rStyle w:val="Courierforcode"/>
        </w:rPr>
        <w:t xml:space="preserve"> 25%, #</w:t>
      </w:r>
      <w:proofErr w:type="spellStart"/>
      <w:r w:rsidRPr="00FD7AF2">
        <w:rPr>
          <w:rStyle w:val="Courierforcode"/>
        </w:rPr>
        <w:t>ffffff</w:t>
      </w:r>
      <w:proofErr w:type="spellEnd"/>
      <w:r w:rsidRPr="00FD7AF2">
        <w:rPr>
          <w:rStyle w:val="Courierforcode"/>
        </w:rPr>
        <w:t xml:space="preserve"> 70%, #f6bb73 95%, #931420 100%);</w:t>
      </w:r>
    </w:p>
    <w:p w14:paraId="1B99F15A" w14:textId="77777777" w:rsidR="00FD7AF2" w:rsidRPr="00FD7AF2" w:rsidRDefault="00FD7AF2" w:rsidP="00FD7AF2">
      <w:pPr>
        <w:spacing w:after="0" w:line="240" w:lineRule="auto"/>
        <w:rPr>
          <w:rStyle w:val="Courierforcode"/>
        </w:rPr>
      </w:pPr>
      <w:r w:rsidRPr="00FD7AF2">
        <w:rPr>
          <w:rStyle w:val="Courierforcode"/>
        </w:rPr>
        <w:tab/>
        <w:t>background-image: -o-linear-</w:t>
      </w:r>
      <w:proofErr w:type="gramStart"/>
      <w:r w:rsidRPr="00FD7AF2">
        <w:rPr>
          <w:rStyle w:val="Courierforcode"/>
        </w:rPr>
        <w:t>gradient(</w:t>
      </w:r>
      <w:proofErr w:type="gramEnd"/>
      <w:r w:rsidRPr="00FD7AF2">
        <w:rPr>
          <w:rStyle w:val="Courierforcode"/>
        </w:rPr>
        <w:t>20deg, #931420 0%, #f6bb73 5%, #</w:t>
      </w:r>
      <w:proofErr w:type="spellStart"/>
      <w:r w:rsidRPr="00FD7AF2">
        <w:rPr>
          <w:rStyle w:val="Courierforcode"/>
        </w:rPr>
        <w:t>ffffff</w:t>
      </w:r>
      <w:proofErr w:type="spellEnd"/>
      <w:r w:rsidRPr="00FD7AF2">
        <w:rPr>
          <w:rStyle w:val="Courierforcode"/>
        </w:rPr>
        <w:t xml:space="preserve"> 25%, #</w:t>
      </w:r>
      <w:proofErr w:type="spellStart"/>
      <w:r w:rsidRPr="00FD7AF2">
        <w:rPr>
          <w:rStyle w:val="Courierforcode"/>
        </w:rPr>
        <w:t>ffffff</w:t>
      </w:r>
      <w:proofErr w:type="spellEnd"/>
      <w:r w:rsidRPr="00FD7AF2">
        <w:rPr>
          <w:rStyle w:val="Courierforcode"/>
        </w:rPr>
        <w:t xml:space="preserve"> 70%, #f6bb73 95%, #931420 100%);</w:t>
      </w:r>
    </w:p>
    <w:p w14:paraId="7BCCDBF7" w14:textId="77777777" w:rsidR="00FD7AF2" w:rsidRPr="00FD7AF2" w:rsidRDefault="00FD7AF2" w:rsidP="00FD7AF2">
      <w:pPr>
        <w:spacing w:after="0" w:line="240" w:lineRule="auto"/>
        <w:rPr>
          <w:rStyle w:val="Courierforcode"/>
        </w:rPr>
      </w:pPr>
      <w:r w:rsidRPr="00FD7AF2">
        <w:rPr>
          <w:rStyle w:val="Courierforcode"/>
        </w:rPr>
        <w:tab/>
        <w:t>border-bottom: 3px solid #931420;</w:t>
      </w:r>
    </w:p>
    <w:p w14:paraId="7D1F7D80" w14:textId="77777777" w:rsidR="00FD7AF2" w:rsidRPr="00FD7AF2" w:rsidRDefault="00FD7AF2" w:rsidP="00FD7AF2">
      <w:pPr>
        <w:spacing w:after="0" w:line="240" w:lineRule="auto"/>
        <w:rPr>
          <w:rStyle w:val="Courierforcode"/>
        </w:rPr>
      </w:pPr>
      <w:r w:rsidRPr="00FD7AF2">
        <w:rPr>
          <w:rStyle w:val="Courierforcode"/>
        </w:rPr>
        <w:tab/>
        <w:t>padding: 1.5em 0 2em;</w:t>
      </w:r>
    </w:p>
    <w:p w14:paraId="3C1E918F" w14:textId="77777777" w:rsidR="00FD7AF2" w:rsidRPr="00FD7AF2" w:rsidRDefault="00FD7AF2" w:rsidP="00FD7AF2">
      <w:pPr>
        <w:spacing w:after="0" w:line="240" w:lineRule="auto"/>
        <w:rPr>
          <w:rStyle w:val="Courierforcode"/>
        </w:rPr>
      </w:pPr>
      <w:r w:rsidRPr="00FD7AF2">
        <w:rPr>
          <w:rStyle w:val="Courierforcode"/>
        </w:rPr>
        <w:tab/>
      </w:r>
    </w:p>
    <w:p w14:paraId="7BC2F0BD" w14:textId="77777777" w:rsidR="00FD7AF2" w:rsidRPr="00FD7AF2" w:rsidRDefault="00FD7AF2" w:rsidP="00FD7AF2">
      <w:pPr>
        <w:spacing w:after="0" w:line="240" w:lineRule="auto"/>
        <w:rPr>
          <w:rStyle w:val="Courierforcode"/>
        </w:rPr>
      </w:pPr>
      <w:r w:rsidRPr="00FD7AF2">
        <w:rPr>
          <w:rStyle w:val="Courierforcode"/>
        </w:rPr>
        <w:t>}</w:t>
      </w:r>
    </w:p>
    <w:p w14:paraId="009A820B" w14:textId="77777777" w:rsidR="00FD7AF2" w:rsidRPr="00FD7AF2" w:rsidRDefault="00FD7AF2" w:rsidP="00FD7AF2">
      <w:pPr>
        <w:spacing w:after="0" w:line="240" w:lineRule="auto"/>
        <w:rPr>
          <w:rStyle w:val="Courierforcode"/>
        </w:rPr>
      </w:pPr>
      <w:r w:rsidRPr="00FD7AF2">
        <w:rPr>
          <w:rStyle w:val="Courierforcode"/>
        </w:rPr>
        <w:t xml:space="preserve">header </w:t>
      </w:r>
      <w:proofErr w:type="spellStart"/>
      <w:r w:rsidRPr="00FD7AF2">
        <w:rPr>
          <w:rStyle w:val="Courierforcode"/>
        </w:rPr>
        <w:t>img</w:t>
      </w:r>
      <w:proofErr w:type="spellEnd"/>
      <w:r w:rsidRPr="00FD7AF2">
        <w:rPr>
          <w:rStyle w:val="Courierforcode"/>
        </w:rPr>
        <w:t xml:space="preserve"> {</w:t>
      </w:r>
    </w:p>
    <w:p w14:paraId="427B8B61" w14:textId="77777777" w:rsidR="00FD7AF2" w:rsidRPr="00FD7AF2" w:rsidRDefault="00FD7AF2" w:rsidP="00FD7AF2">
      <w:pPr>
        <w:spacing w:after="0" w:line="240" w:lineRule="auto"/>
        <w:rPr>
          <w:rStyle w:val="Courierforcode"/>
        </w:rPr>
      </w:pPr>
      <w:r w:rsidRPr="00FD7AF2">
        <w:rPr>
          <w:rStyle w:val="Courierforcode"/>
        </w:rPr>
        <w:tab/>
        <w:t>float: left;</w:t>
      </w:r>
    </w:p>
    <w:p w14:paraId="189EE89A" w14:textId="77777777" w:rsidR="00FD7AF2" w:rsidRPr="00FD7AF2" w:rsidRDefault="00FD7AF2" w:rsidP="00FD7AF2">
      <w:pPr>
        <w:spacing w:after="0" w:line="240" w:lineRule="auto"/>
        <w:rPr>
          <w:rStyle w:val="Courierforcode"/>
        </w:rPr>
      </w:pPr>
      <w:r w:rsidRPr="00FD7AF2">
        <w:rPr>
          <w:rStyle w:val="Courierforcode"/>
        </w:rPr>
        <w:tab/>
        <w:t>padding: 0 30px 0;</w:t>
      </w:r>
    </w:p>
    <w:p w14:paraId="234E0B27" w14:textId="77777777" w:rsidR="00FD7AF2" w:rsidRPr="00FD7AF2" w:rsidRDefault="00FD7AF2" w:rsidP="00FD7AF2">
      <w:pPr>
        <w:spacing w:after="0" w:line="240" w:lineRule="auto"/>
        <w:rPr>
          <w:rStyle w:val="Courierforcode"/>
        </w:rPr>
      </w:pPr>
      <w:r w:rsidRPr="00FD7AF2">
        <w:rPr>
          <w:rStyle w:val="Courierforcode"/>
        </w:rPr>
        <w:t>}</w:t>
      </w:r>
    </w:p>
    <w:p w14:paraId="040E9B48" w14:textId="77777777" w:rsidR="00FD7AF2" w:rsidRPr="00FD7AF2" w:rsidRDefault="00FD7AF2" w:rsidP="00FD7AF2">
      <w:pPr>
        <w:spacing w:after="0" w:line="240" w:lineRule="auto"/>
        <w:rPr>
          <w:rStyle w:val="Courierforcode"/>
        </w:rPr>
      </w:pPr>
    </w:p>
    <w:p w14:paraId="3F67D0E7" w14:textId="77777777" w:rsidR="00FD7AF2" w:rsidRPr="00FD7AF2" w:rsidRDefault="00FD7AF2" w:rsidP="00FD7AF2">
      <w:pPr>
        <w:spacing w:after="0" w:line="240" w:lineRule="auto"/>
        <w:rPr>
          <w:rStyle w:val="Courierforcode"/>
        </w:rPr>
      </w:pPr>
      <w:r w:rsidRPr="00FD7AF2">
        <w:rPr>
          <w:rStyle w:val="Courierforcode"/>
        </w:rPr>
        <w:t>header h2 {</w:t>
      </w:r>
    </w:p>
    <w:p w14:paraId="0CC60D28" w14:textId="77777777" w:rsidR="00FD7AF2" w:rsidRPr="00FD7AF2" w:rsidRDefault="00FD7AF2" w:rsidP="00FD7AF2">
      <w:pPr>
        <w:spacing w:after="0" w:line="240" w:lineRule="auto"/>
        <w:rPr>
          <w:rStyle w:val="Courierforcode"/>
        </w:rPr>
      </w:pPr>
      <w:r w:rsidRPr="00FD7AF2">
        <w:rPr>
          <w:rStyle w:val="Courierforcode"/>
        </w:rPr>
        <w:tab/>
        <w:t>font-size: 170%;</w:t>
      </w:r>
    </w:p>
    <w:p w14:paraId="24F365D7" w14:textId="77777777" w:rsidR="00FD7AF2" w:rsidRPr="00FD7AF2" w:rsidRDefault="00FD7AF2" w:rsidP="00FD7AF2">
      <w:pPr>
        <w:spacing w:after="0" w:line="240" w:lineRule="auto"/>
        <w:rPr>
          <w:rStyle w:val="Courierforcode"/>
        </w:rPr>
      </w:pPr>
      <w:r w:rsidRPr="00FD7AF2">
        <w:rPr>
          <w:rStyle w:val="Courierforcode"/>
        </w:rPr>
        <w:tab/>
        <w:t>color: #800000;</w:t>
      </w:r>
    </w:p>
    <w:p w14:paraId="2896A653" w14:textId="77777777" w:rsidR="00FD7AF2" w:rsidRPr="00FD7AF2" w:rsidRDefault="00FD7AF2" w:rsidP="00FD7AF2">
      <w:pPr>
        <w:spacing w:after="0" w:line="240" w:lineRule="auto"/>
        <w:rPr>
          <w:rStyle w:val="Courierforcode"/>
        </w:rPr>
      </w:pPr>
      <w:r w:rsidRPr="00FD7AF2">
        <w:rPr>
          <w:rStyle w:val="Courierforcode"/>
        </w:rPr>
        <w:t>}</w:t>
      </w:r>
    </w:p>
    <w:p w14:paraId="367780FD" w14:textId="77777777" w:rsidR="00FD7AF2" w:rsidRPr="00FD7AF2" w:rsidRDefault="00FD7AF2" w:rsidP="00FD7AF2">
      <w:pPr>
        <w:spacing w:after="0" w:line="240" w:lineRule="auto"/>
        <w:rPr>
          <w:rStyle w:val="Courierforcode"/>
        </w:rPr>
      </w:pPr>
    </w:p>
    <w:p w14:paraId="219C44A7" w14:textId="77777777" w:rsidR="00FD7AF2" w:rsidRPr="00FD7AF2" w:rsidRDefault="00FD7AF2" w:rsidP="00FD7AF2">
      <w:pPr>
        <w:spacing w:after="0" w:line="240" w:lineRule="auto"/>
        <w:rPr>
          <w:rStyle w:val="Courierforcode"/>
        </w:rPr>
      </w:pPr>
      <w:r w:rsidRPr="00FD7AF2">
        <w:rPr>
          <w:rStyle w:val="Courierforcode"/>
        </w:rPr>
        <w:t>header h3 {</w:t>
      </w:r>
    </w:p>
    <w:p w14:paraId="03026CE0" w14:textId="77777777" w:rsidR="00FD7AF2" w:rsidRPr="00FD7AF2" w:rsidRDefault="00FD7AF2" w:rsidP="00FD7AF2">
      <w:pPr>
        <w:spacing w:after="0" w:line="240" w:lineRule="auto"/>
        <w:rPr>
          <w:rStyle w:val="Courierforcode"/>
        </w:rPr>
      </w:pPr>
      <w:r w:rsidRPr="00FD7AF2">
        <w:rPr>
          <w:rStyle w:val="Courierforcode"/>
        </w:rPr>
        <w:tab/>
        <w:t>font-size: 130%;</w:t>
      </w:r>
    </w:p>
    <w:p w14:paraId="0F177551" w14:textId="77777777" w:rsidR="00FD7AF2" w:rsidRPr="00FD7AF2" w:rsidRDefault="00FD7AF2" w:rsidP="00FD7AF2">
      <w:pPr>
        <w:spacing w:after="0" w:line="240" w:lineRule="auto"/>
        <w:rPr>
          <w:rStyle w:val="Courierforcode"/>
        </w:rPr>
      </w:pPr>
      <w:r w:rsidRPr="00FD7AF2">
        <w:rPr>
          <w:rStyle w:val="Courierforcode"/>
        </w:rPr>
        <w:tab/>
        <w:t>font-style: italic;</w:t>
      </w:r>
    </w:p>
    <w:p w14:paraId="11FC50CA" w14:textId="77777777" w:rsidR="00FD7AF2" w:rsidRPr="00FD7AF2" w:rsidRDefault="00FD7AF2" w:rsidP="00FD7AF2">
      <w:pPr>
        <w:spacing w:after="0" w:line="240" w:lineRule="auto"/>
        <w:rPr>
          <w:rStyle w:val="Courierforcode"/>
        </w:rPr>
      </w:pPr>
      <w:r w:rsidRPr="00FD7AF2">
        <w:rPr>
          <w:rStyle w:val="Courierforcode"/>
        </w:rPr>
        <w:t>}</w:t>
      </w:r>
    </w:p>
    <w:p w14:paraId="17B40DE2" w14:textId="77777777" w:rsidR="00FD7AF2" w:rsidRPr="00FD7AF2" w:rsidRDefault="00FD7AF2" w:rsidP="00FD7AF2">
      <w:pPr>
        <w:spacing w:after="0" w:line="240" w:lineRule="auto"/>
        <w:rPr>
          <w:rStyle w:val="Courierforcode"/>
        </w:rPr>
      </w:pPr>
    </w:p>
    <w:p w14:paraId="718548ED" w14:textId="77777777" w:rsidR="00FD7AF2" w:rsidRPr="00FD7AF2" w:rsidRDefault="00FD7AF2" w:rsidP="00FD7AF2">
      <w:pPr>
        <w:spacing w:after="0" w:line="240" w:lineRule="auto"/>
        <w:rPr>
          <w:rStyle w:val="Courierforcode"/>
        </w:rPr>
      </w:pPr>
      <w:proofErr w:type="gramStart"/>
      <w:r w:rsidRPr="00FD7AF2">
        <w:rPr>
          <w:rStyle w:val="Courierforcode"/>
        </w:rPr>
        <w:t>.shadow</w:t>
      </w:r>
      <w:proofErr w:type="gramEnd"/>
      <w:r w:rsidRPr="00FD7AF2">
        <w:rPr>
          <w:rStyle w:val="Courierforcode"/>
        </w:rPr>
        <w:t xml:space="preserve"> {</w:t>
      </w:r>
    </w:p>
    <w:p w14:paraId="214BA449" w14:textId="77777777" w:rsidR="00FD7AF2" w:rsidRPr="00FD7AF2" w:rsidRDefault="00FD7AF2" w:rsidP="00FD7AF2">
      <w:pPr>
        <w:spacing w:after="0" w:line="240" w:lineRule="auto"/>
        <w:rPr>
          <w:rStyle w:val="Courierforcode"/>
        </w:rPr>
      </w:pPr>
      <w:r w:rsidRPr="00FD7AF2">
        <w:rPr>
          <w:rStyle w:val="Courierforcode"/>
        </w:rPr>
        <w:tab/>
        <w:t xml:space="preserve">text-shadow: 2px </w:t>
      </w:r>
      <w:proofErr w:type="spellStart"/>
      <w:r w:rsidRPr="00FD7AF2">
        <w:rPr>
          <w:rStyle w:val="Courierforcode"/>
        </w:rPr>
        <w:t>2px</w:t>
      </w:r>
      <w:proofErr w:type="spellEnd"/>
      <w:r w:rsidRPr="00FD7AF2">
        <w:rPr>
          <w:rStyle w:val="Courierforcode"/>
        </w:rPr>
        <w:t xml:space="preserve"> 4px #800000;</w:t>
      </w:r>
    </w:p>
    <w:p w14:paraId="6DEA457B" w14:textId="77777777" w:rsidR="00FD7AF2" w:rsidRPr="00FD7AF2" w:rsidRDefault="00FD7AF2" w:rsidP="00FD7AF2">
      <w:pPr>
        <w:spacing w:after="0" w:line="240" w:lineRule="auto"/>
        <w:rPr>
          <w:rStyle w:val="Courierforcode"/>
        </w:rPr>
      </w:pPr>
      <w:r w:rsidRPr="00FD7AF2">
        <w:rPr>
          <w:rStyle w:val="Courierforcode"/>
        </w:rPr>
        <w:t>}</w:t>
      </w:r>
    </w:p>
    <w:p w14:paraId="4F786C08" w14:textId="77777777" w:rsidR="00FD7AF2" w:rsidRPr="00FD7AF2" w:rsidRDefault="00FD7AF2" w:rsidP="00FD7AF2">
      <w:pPr>
        <w:spacing w:after="0" w:line="240" w:lineRule="auto"/>
        <w:rPr>
          <w:rStyle w:val="Courierforcode"/>
        </w:rPr>
      </w:pPr>
    </w:p>
    <w:p w14:paraId="59D53B8F" w14:textId="77777777" w:rsidR="00FD7AF2" w:rsidRPr="00FD7AF2" w:rsidRDefault="00FD7AF2" w:rsidP="00FD7AF2">
      <w:pPr>
        <w:spacing w:after="0" w:line="240" w:lineRule="auto"/>
        <w:rPr>
          <w:rStyle w:val="Courierforcode"/>
        </w:rPr>
      </w:pPr>
      <w:r w:rsidRPr="00FD7AF2">
        <w:rPr>
          <w:rStyle w:val="Courierforcode"/>
        </w:rPr>
        <w:t>/* the styles for the section */</w:t>
      </w:r>
    </w:p>
    <w:p w14:paraId="645AAFD1" w14:textId="77777777" w:rsidR="00FD7AF2" w:rsidRPr="00FD7AF2" w:rsidRDefault="00FD7AF2" w:rsidP="00FD7AF2">
      <w:pPr>
        <w:spacing w:after="0" w:line="240" w:lineRule="auto"/>
        <w:rPr>
          <w:rStyle w:val="Courierforcode"/>
        </w:rPr>
      </w:pPr>
      <w:r w:rsidRPr="00FD7AF2">
        <w:rPr>
          <w:rStyle w:val="Courierforcode"/>
        </w:rPr>
        <w:t>section {</w:t>
      </w:r>
    </w:p>
    <w:p w14:paraId="0617E116" w14:textId="77777777" w:rsidR="00FD7AF2" w:rsidRPr="00FD7AF2" w:rsidRDefault="00FD7AF2" w:rsidP="00FD7AF2">
      <w:pPr>
        <w:spacing w:after="0" w:line="240" w:lineRule="auto"/>
        <w:rPr>
          <w:rStyle w:val="Courierforcode"/>
        </w:rPr>
      </w:pPr>
      <w:r w:rsidRPr="00FD7AF2">
        <w:rPr>
          <w:rStyle w:val="Courierforcode"/>
        </w:rPr>
        <w:tab/>
        <w:t>clear: left;</w:t>
      </w:r>
    </w:p>
    <w:p w14:paraId="5D22BBA4" w14:textId="77777777" w:rsidR="00FD7AF2" w:rsidRPr="00FD7AF2" w:rsidRDefault="00FD7AF2" w:rsidP="00FD7AF2">
      <w:pPr>
        <w:spacing w:after="0" w:line="240" w:lineRule="auto"/>
        <w:rPr>
          <w:rStyle w:val="Courierforcode"/>
        </w:rPr>
      </w:pPr>
      <w:r w:rsidRPr="00FD7AF2">
        <w:rPr>
          <w:rStyle w:val="Courierforcode"/>
        </w:rPr>
        <w:tab/>
        <w:t xml:space="preserve">padding: 0 20px </w:t>
      </w:r>
      <w:proofErr w:type="spellStart"/>
      <w:r w:rsidRPr="00FD7AF2">
        <w:rPr>
          <w:rStyle w:val="Courierforcode"/>
        </w:rPr>
        <w:t>20px</w:t>
      </w:r>
      <w:proofErr w:type="spellEnd"/>
      <w:r w:rsidRPr="00FD7AF2">
        <w:rPr>
          <w:rStyle w:val="Courierforcode"/>
        </w:rPr>
        <w:t>;</w:t>
      </w:r>
    </w:p>
    <w:p w14:paraId="18857AB1" w14:textId="77777777" w:rsidR="00FD7AF2" w:rsidRPr="00FD7AF2" w:rsidRDefault="00FD7AF2" w:rsidP="00FD7AF2">
      <w:pPr>
        <w:spacing w:after="0" w:line="240" w:lineRule="auto"/>
        <w:rPr>
          <w:rStyle w:val="Courierforcode"/>
        </w:rPr>
      </w:pPr>
      <w:r w:rsidRPr="00FD7AF2">
        <w:rPr>
          <w:rStyle w:val="Courierforcode"/>
        </w:rPr>
        <w:t>}</w:t>
      </w:r>
    </w:p>
    <w:p w14:paraId="53C0924B" w14:textId="77777777" w:rsidR="00FD7AF2" w:rsidRPr="00FD7AF2" w:rsidRDefault="00FD7AF2" w:rsidP="00FD7AF2">
      <w:pPr>
        <w:spacing w:after="0" w:line="240" w:lineRule="auto"/>
        <w:rPr>
          <w:rStyle w:val="Courierforcode"/>
        </w:rPr>
      </w:pPr>
    </w:p>
    <w:p w14:paraId="1DB937B7" w14:textId="77777777" w:rsidR="00FD7AF2" w:rsidRPr="00FD7AF2" w:rsidRDefault="00FD7AF2" w:rsidP="00FD7AF2">
      <w:pPr>
        <w:spacing w:after="0" w:line="240" w:lineRule="auto"/>
        <w:rPr>
          <w:rStyle w:val="Courierforcode"/>
        </w:rPr>
      </w:pPr>
    </w:p>
    <w:p w14:paraId="659B339B" w14:textId="77777777" w:rsidR="00FD7AF2" w:rsidRPr="00FD7AF2" w:rsidRDefault="00FD7AF2" w:rsidP="00FD7AF2">
      <w:pPr>
        <w:spacing w:after="0" w:line="240" w:lineRule="auto"/>
        <w:rPr>
          <w:rStyle w:val="Courierforcode"/>
        </w:rPr>
      </w:pPr>
      <w:r w:rsidRPr="00FD7AF2">
        <w:rPr>
          <w:rStyle w:val="Courierforcode"/>
        </w:rPr>
        <w:t>section h1 {</w:t>
      </w:r>
    </w:p>
    <w:p w14:paraId="0E17B022" w14:textId="77777777" w:rsidR="00FD7AF2" w:rsidRPr="00FD7AF2" w:rsidRDefault="00FD7AF2" w:rsidP="00FD7AF2">
      <w:pPr>
        <w:spacing w:after="0" w:line="240" w:lineRule="auto"/>
        <w:rPr>
          <w:rStyle w:val="Courierforcode"/>
        </w:rPr>
      </w:pPr>
      <w:r w:rsidRPr="00FD7AF2">
        <w:rPr>
          <w:rStyle w:val="Courierforcode"/>
        </w:rPr>
        <w:tab/>
        <w:t>font-size: 150%;</w:t>
      </w:r>
    </w:p>
    <w:p w14:paraId="3DCCAE44" w14:textId="77777777" w:rsidR="00FD7AF2" w:rsidRPr="00FD7AF2" w:rsidRDefault="00FD7AF2" w:rsidP="00FD7AF2">
      <w:pPr>
        <w:spacing w:after="0" w:line="240" w:lineRule="auto"/>
        <w:rPr>
          <w:rStyle w:val="Courierforcode"/>
        </w:rPr>
      </w:pPr>
      <w:r w:rsidRPr="00FD7AF2">
        <w:rPr>
          <w:rStyle w:val="Courierforcode"/>
        </w:rPr>
        <w:tab/>
        <w:t>padding: .5em 0 .0;</w:t>
      </w:r>
    </w:p>
    <w:p w14:paraId="70463D18" w14:textId="77777777" w:rsidR="00FD7AF2" w:rsidRPr="00FD7AF2" w:rsidRDefault="00FD7AF2" w:rsidP="00FD7AF2">
      <w:pPr>
        <w:spacing w:after="0" w:line="240" w:lineRule="auto"/>
        <w:rPr>
          <w:rStyle w:val="Courierforcode"/>
        </w:rPr>
      </w:pPr>
      <w:r w:rsidRPr="00FD7AF2">
        <w:rPr>
          <w:rStyle w:val="Courierforcode"/>
        </w:rPr>
        <w:tab/>
        <w:t>color: #931420;</w:t>
      </w:r>
    </w:p>
    <w:p w14:paraId="51A2AC1E" w14:textId="77777777" w:rsidR="00FD7AF2" w:rsidRPr="00FD7AF2" w:rsidRDefault="00FD7AF2" w:rsidP="00FD7AF2">
      <w:pPr>
        <w:spacing w:after="0" w:line="240" w:lineRule="auto"/>
        <w:rPr>
          <w:rStyle w:val="Courierforcode"/>
        </w:rPr>
      </w:pPr>
      <w:r w:rsidRPr="00FD7AF2">
        <w:rPr>
          <w:rStyle w:val="Courierforcode"/>
        </w:rPr>
        <w:t>}</w:t>
      </w:r>
    </w:p>
    <w:p w14:paraId="68B1D20A" w14:textId="77777777" w:rsidR="00FD7AF2" w:rsidRPr="00FD7AF2" w:rsidRDefault="00FD7AF2" w:rsidP="00FD7AF2">
      <w:pPr>
        <w:spacing w:after="0" w:line="240" w:lineRule="auto"/>
        <w:rPr>
          <w:rStyle w:val="Courierforcode"/>
        </w:rPr>
      </w:pPr>
    </w:p>
    <w:p w14:paraId="08D3ACFE" w14:textId="77777777" w:rsidR="00FD7AF2" w:rsidRPr="00FD7AF2" w:rsidRDefault="00FD7AF2" w:rsidP="00FD7AF2">
      <w:pPr>
        <w:spacing w:after="0" w:line="240" w:lineRule="auto"/>
        <w:rPr>
          <w:rStyle w:val="Courierforcode"/>
        </w:rPr>
      </w:pPr>
    </w:p>
    <w:p w14:paraId="3BA03A34" w14:textId="77777777" w:rsidR="00FD7AF2" w:rsidRPr="00FD7AF2" w:rsidRDefault="00FD7AF2" w:rsidP="00FD7AF2">
      <w:pPr>
        <w:spacing w:after="0" w:line="240" w:lineRule="auto"/>
        <w:rPr>
          <w:rStyle w:val="Courierforcode"/>
        </w:rPr>
      </w:pPr>
      <w:r w:rsidRPr="00FD7AF2">
        <w:rPr>
          <w:rStyle w:val="Courierforcode"/>
        </w:rPr>
        <w:t>section h2 {</w:t>
      </w:r>
    </w:p>
    <w:p w14:paraId="0CE5C3FF" w14:textId="77777777" w:rsidR="00FD7AF2" w:rsidRPr="00FD7AF2" w:rsidRDefault="00FD7AF2" w:rsidP="00FD7AF2">
      <w:pPr>
        <w:spacing w:after="0" w:line="240" w:lineRule="auto"/>
        <w:rPr>
          <w:rStyle w:val="Courierforcode"/>
        </w:rPr>
      </w:pPr>
      <w:r w:rsidRPr="00FD7AF2">
        <w:rPr>
          <w:rStyle w:val="Courierforcode"/>
        </w:rPr>
        <w:tab/>
        <w:t>font-size: 130%;</w:t>
      </w:r>
    </w:p>
    <w:p w14:paraId="659CBEB6" w14:textId="77777777" w:rsidR="00FD7AF2" w:rsidRPr="00FD7AF2" w:rsidRDefault="00FD7AF2" w:rsidP="00FD7AF2">
      <w:pPr>
        <w:spacing w:after="0" w:line="240" w:lineRule="auto"/>
        <w:rPr>
          <w:rStyle w:val="Courierforcode"/>
        </w:rPr>
      </w:pPr>
      <w:r w:rsidRPr="00FD7AF2">
        <w:rPr>
          <w:rStyle w:val="Courierforcode"/>
        </w:rPr>
        <w:tab/>
        <w:t>color: #800000;</w:t>
      </w:r>
    </w:p>
    <w:p w14:paraId="494D4B58" w14:textId="77777777" w:rsidR="00FD7AF2" w:rsidRPr="00FD7AF2" w:rsidRDefault="00FD7AF2" w:rsidP="00FD7AF2">
      <w:pPr>
        <w:spacing w:after="0" w:line="240" w:lineRule="auto"/>
        <w:rPr>
          <w:rStyle w:val="Courierforcode"/>
        </w:rPr>
      </w:pPr>
      <w:r w:rsidRPr="00FD7AF2">
        <w:rPr>
          <w:rStyle w:val="Courierforcode"/>
        </w:rPr>
        <w:tab/>
        <w:t>padding: .5em 0 .25em;</w:t>
      </w:r>
    </w:p>
    <w:p w14:paraId="35505925" w14:textId="77777777" w:rsidR="00FD7AF2" w:rsidRPr="00FD7AF2" w:rsidRDefault="00FD7AF2" w:rsidP="00FD7AF2">
      <w:pPr>
        <w:spacing w:after="0" w:line="240" w:lineRule="auto"/>
        <w:rPr>
          <w:rStyle w:val="Courierforcode"/>
        </w:rPr>
      </w:pPr>
    </w:p>
    <w:p w14:paraId="6678A2AD" w14:textId="77777777" w:rsidR="00FD7AF2" w:rsidRPr="00FD7AF2" w:rsidRDefault="00FD7AF2" w:rsidP="00FD7AF2">
      <w:pPr>
        <w:spacing w:after="0" w:line="240" w:lineRule="auto"/>
        <w:rPr>
          <w:rStyle w:val="Courierforcode"/>
        </w:rPr>
      </w:pPr>
      <w:r w:rsidRPr="00FD7AF2">
        <w:rPr>
          <w:rStyle w:val="Courierforcode"/>
        </w:rPr>
        <w:t>}</w:t>
      </w:r>
    </w:p>
    <w:p w14:paraId="3D05B691" w14:textId="77777777" w:rsidR="00FD7AF2" w:rsidRPr="00FD7AF2" w:rsidRDefault="00FD7AF2" w:rsidP="00FD7AF2">
      <w:pPr>
        <w:spacing w:after="0" w:line="240" w:lineRule="auto"/>
        <w:rPr>
          <w:rStyle w:val="Courierforcode"/>
        </w:rPr>
      </w:pPr>
    </w:p>
    <w:p w14:paraId="1F39ABD9" w14:textId="77777777" w:rsidR="00FD7AF2" w:rsidRPr="00FD7AF2" w:rsidRDefault="00FD7AF2" w:rsidP="00FD7AF2">
      <w:pPr>
        <w:spacing w:after="0" w:line="240" w:lineRule="auto"/>
        <w:rPr>
          <w:rStyle w:val="Courierforcode"/>
        </w:rPr>
      </w:pPr>
    </w:p>
    <w:p w14:paraId="02826F24" w14:textId="77777777" w:rsidR="00FD7AF2" w:rsidRPr="00FD7AF2" w:rsidRDefault="00FD7AF2" w:rsidP="00FD7AF2">
      <w:pPr>
        <w:spacing w:after="0" w:line="240" w:lineRule="auto"/>
        <w:rPr>
          <w:rStyle w:val="Courierforcode"/>
        </w:rPr>
      </w:pPr>
      <w:r w:rsidRPr="00FD7AF2">
        <w:rPr>
          <w:rStyle w:val="Courierforcode"/>
        </w:rPr>
        <w:t>section p {</w:t>
      </w:r>
    </w:p>
    <w:p w14:paraId="60EE5A3E" w14:textId="77777777" w:rsidR="00FD7AF2" w:rsidRPr="00FD7AF2" w:rsidRDefault="00FD7AF2" w:rsidP="00FD7AF2">
      <w:pPr>
        <w:spacing w:after="0" w:line="240" w:lineRule="auto"/>
        <w:rPr>
          <w:rStyle w:val="Courierforcode"/>
        </w:rPr>
      </w:pPr>
      <w:r w:rsidRPr="00FD7AF2">
        <w:rPr>
          <w:rStyle w:val="Courierforcode"/>
        </w:rPr>
        <w:tab/>
        <w:t>padding-bottom: .5em;</w:t>
      </w:r>
    </w:p>
    <w:p w14:paraId="3308F623" w14:textId="77777777" w:rsidR="00FD7AF2" w:rsidRPr="00FD7AF2" w:rsidRDefault="00FD7AF2" w:rsidP="00FD7AF2">
      <w:pPr>
        <w:spacing w:after="0" w:line="240" w:lineRule="auto"/>
        <w:rPr>
          <w:rStyle w:val="Courierforcode"/>
        </w:rPr>
      </w:pPr>
      <w:r w:rsidRPr="00FD7AF2">
        <w:rPr>
          <w:rStyle w:val="Courierforcode"/>
        </w:rPr>
        <w:t>}</w:t>
      </w:r>
    </w:p>
    <w:p w14:paraId="79D39E53" w14:textId="77777777" w:rsidR="00FD7AF2" w:rsidRPr="00FD7AF2" w:rsidRDefault="00FD7AF2" w:rsidP="00FD7AF2">
      <w:pPr>
        <w:spacing w:after="0" w:line="240" w:lineRule="auto"/>
        <w:rPr>
          <w:rStyle w:val="Courierforcode"/>
        </w:rPr>
      </w:pPr>
      <w:r w:rsidRPr="00FD7AF2">
        <w:rPr>
          <w:rStyle w:val="Courierforcode"/>
        </w:rPr>
        <w:lastRenderedPageBreak/>
        <w:t xml:space="preserve">section </w:t>
      </w:r>
      <w:proofErr w:type="spellStart"/>
      <w:r w:rsidRPr="00FD7AF2">
        <w:rPr>
          <w:rStyle w:val="Courierforcode"/>
        </w:rPr>
        <w:t>blockquote</w:t>
      </w:r>
      <w:proofErr w:type="spellEnd"/>
      <w:r w:rsidRPr="00FD7AF2">
        <w:rPr>
          <w:rStyle w:val="Courierforcode"/>
        </w:rPr>
        <w:t xml:space="preserve"> {</w:t>
      </w:r>
    </w:p>
    <w:p w14:paraId="466DCBDD" w14:textId="77777777" w:rsidR="00FD7AF2" w:rsidRPr="00FD7AF2" w:rsidRDefault="00FD7AF2" w:rsidP="00FD7AF2">
      <w:pPr>
        <w:spacing w:after="0" w:line="240" w:lineRule="auto"/>
        <w:rPr>
          <w:rStyle w:val="Courierforcode"/>
        </w:rPr>
      </w:pPr>
      <w:r w:rsidRPr="00FD7AF2">
        <w:rPr>
          <w:rStyle w:val="Courierforcode"/>
        </w:rPr>
        <w:tab/>
        <w:t>padding: 0 2em 0;</w:t>
      </w:r>
    </w:p>
    <w:p w14:paraId="7D32C4E8" w14:textId="77777777" w:rsidR="00FD7AF2" w:rsidRPr="00FD7AF2" w:rsidRDefault="00FD7AF2" w:rsidP="00FD7AF2">
      <w:pPr>
        <w:spacing w:after="0" w:line="240" w:lineRule="auto"/>
        <w:rPr>
          <w:rStyle w:val="Courierforcode"/>
        </w:rPr>
      </w:pPr>
      <w:r w:rsidRPr="00FD7AF2">
        <w:rPr>
          <w:rStyle w:val="Courierforcode"/>
        </w:rPr>
        <w:tab/>
        <w:t>font-style: italic;</w:t>
      </w:r>
    </w:p>
    <w:p w14:paraId="1FB90081" w14:textId="77777777" w:rsidR="00FD7AF2" w:rsidRPr="00FD7AF2" w:rsidRDefault="00FD7AF2" w:rsidP="00FD7AF2">
      <w:pPr>
        <w:spacing w:after="0" w:line="240" w:lineRule="auto"/>
        <w:rPr>
          <w:rStyle w:val="Courierforcode"/>
        </w:rPr>
      </w:pPr>
      <w:r w:rsidRPr="00FD7AF2">
        <w:rPr>
          <w:rStyle w:val="Courierforcode"/>
        </w:rPr>
        <w:t>}</w:t>
      </w:r>
    </w:p>
    <w:p w14:paraId="17551109" w14:textId="77777777" w:rsidR="00FD7AF2" w:rsidRPr="00FD7AF2" w:rsidRDefault="00FD7AF2" w:rsidP="00FD7AF2">
      <w:pPr>
        <w:spacing w:after="0" w:line="240" w:lineRule="auto"/>
        <w:rPr>
          <w:rStyle w:val="Courierforcode"/>
        </w:rPr>
      </w:pPr>
    </w:p>
    <w:p w14:paraId="357B3447" w14:textId="77777777" w:rsidR="00FD7AF2" w:rsidRPr="00FD7AF2" w:rsidRDefault="00FD7AF2" w:rsidP="00FD7AF2">
      <w:pPr>
        <w:spacing w:after="0" w:line="240" w:lineRule="auto"/>
        <w:rPr>
          <w:rStyle w:val="Courierforcode"/>
        </w:rPr>
      </w:pPr>
      <w:r w:rsidRPr="00FD7AF2">
        <w:rPr>
          <w:rStyle w:val="Courierforcode"/>
        </w:rPr>
        <w:t>aside h3 {</w:t>
      </w:r>
    </w:p>
    <w:p w14:paraId="52914F80" w14:textId="77777777" w:rsidR="00FD7AF2" w:rsidRPr="00FD7AF2" w:rsidRDefault="00FD7AF2" w:rsidP="00FD7AF2">
      <w:pPr>
        <w:spacing w:after="0" w:line="240" w:lineRule="auto"/>
        <w:rPr>
          <w:rStyle w:val="Courierforcode"/>
        </w:rPr>
      </w:pPr>
      <w:r w:rsidRPr="00FD7AF2">
        <w:rPr>
          <w:rStyle w:val="Courierforcode"/>
        </w:rPr>
        <w:tab/>
        <w:t>font-size: 105%;</w:t>
      </w:r>
    </w:p>
    <w:p w14:paraId="2BA3B4D2" w14:textId="77777777" w:rsidR="00FD7AF2" w:rsidRPr="00FD7AF2" w:rsidRDefault="00FD7AF2" w:rsidP="00FD7AF2">
      <w:pPr>
        <w:spacing w:after="0" w:line="240" w:lineRule="auto"/>
        <w:rPr>
          <w:rStyle w:val="Courierforcode"/>
        </w:rPr>
      </w:pPr>
      <w:r w:rsidRPr="00FD7AF2">
        <w:rPr>
          <w:rStyle w:val="Courierforcode"/>
        </w:rPr>
        <w:tab/>
        <w:t>padding-bottom: .25em;</w:t>
      </w:r>
    </w:p>
    <w:p w14:paraId="425CB587" w14:textId="77777777" w:rsidR="00FD7AF2" w:rsidRPr="00FD7AF2" w:rsidRDefault="00FD7AF2" w:rsidP="00FD7AF2">
      <w:pPr>
        <w:spacing w:after="0" w:line="240" w:lineRule="auto"/>
        <w:rPr>
          <w:rStyle w:val="Courierforcode"/>
        </w:rPr>
      </w:pPr>
      <w:r w:rsidRPr="00FD7AF2">
        <w:rPr>
          <w:rStyle w:val="Courierforcode"/>
        </w:rPr>
        <w:t>}</w:t>
      </w:r>
    </w:p>
    <w:p w14:paraId="79ACE2B1" w14:textId="77777777" w:rsidR="00FD7AF2" w:rsidRPr="00FD7AF2" w:rsidRDefault="00FD7AF2" w:rsidP="00FD7AF2">
      <w:pPr>
        <w:spacing w:after="0" w:line="240" w:lineRule="auto"/>
        <w:rPr>
          <w:rStyle w:val="Courierforcode"/>
        </w:rPr>
      </w:pPr>
    </w:p>
    <w:p w14:paraId="78819AA8" w14:textId="77777777" w:rsidR="00FD7AF2" w:rsidRPr="00FD7AF2" w:rsidRDefault="00FD7AF2" w:rsidP="00FD7AF2">
      <w:pPr>
        <w:spacing w:after="0" w:line="240" w:lineRule="auto"/>
        <w:rPr>
          <w:rStyle w:val="Courierforcode"/>
        </w:rPr>
      </w:pPr>
      <w:r w:rsidRPr="00FD7AF2">
        <w:rPr>
          <w:rStyle w:val="Courierforcode"/>
        </w:rPr>
        <w:t xml:space="preserve">aside </w:t>
      </w:r>
      <w:proofErr w:type="spellStart"/>
      <w:r w:rsidRPr="00FD7AF2">
        <w:rPr>
          <w:rStyle w:val="Courierforcode"/>
        </w:rPr>
        <w:t>img</w:t>
      </w:r>
      <w:proofErr w:type="spellEnd"/>
      <w:r w:rsidRPr="00FD7AF2">
        <w:rPr>
          <w:rStyle w:val="Courierforcode"/>
        </w:rPr>
        <w:t xml:space="preserve"> {</w:t>
      </w:r>
    </w:p>
    <w:p w14:paraId="1F1710B3" w14:textId="77777777" w:rsidR="00FD7AF2" w:rsidRPr="00FD7AF2" w:rsidRDefault="00FD7AF2" w:rsidP="00FD7AF2">
      <w:pPr>
        <w:spacing w:after="0" w:line="240" w:lineRule="auto"/>
        <w:rPr>
          <w:rStyle w:val="Courierforcode"/>
        </w:rPr>
      </w:pPr>
      <w:r w:rsidRPr="00FD7AF2">
        <w:rPr>
          <w:rStyle w:val="Courierforcode"/>
        </w:rPr>
        <w:tab/>
        <w:t>padding-bottom: 1em;</w:t>
      </w:r>
    </w:p>
    <w:p w14:paraId="52E86BA2" w14:textId="77777777" w:rsidR="00FD7AF2" w:rsidRPr="00FD7AF2" w:rsidRDefault="00FD7AF2" w:rsidP="00FD7AF2">
      <w:pPr>
        <w:spacing w:after="0" w:line="240" w:lineRule="auto"/>
        <w:rPr>
          <w:rStyle w:val="Courierforcode"/>
        </w:rPr>
      </w:pPr>
      <w:r w:rsidRPr="00FD7AF2">
        <w:rPr>
          <w:rStyle w:val="Courierforcode"/>
        </w:rPr>
        <w:t>}</w:t>
      </w:r>
    </w:p>
    <w:p w14:paraId="39760011" w14:textId="77777777" w:rsidR="00FD7AF2" w:rsidRPr="00FD7AF2" w:rsidRDefault="00FD7AF2" w:rsidP="00FD7AF2">
      <w:pPr>
        <w:spacing w:after="0" w:line="240" w:lineRule="auto"/>
        <w:rPr>
          <w:rStyle w:val="Courierforcode"/>
        </w:rPr>
      </w:pPr>
    </w:p>
    <w:p w14:paraId="7EED5A53" w14:textId="77777777" w:rsidR="00FD7AF2" w:rsidRPr="00FD7AF2" w:rsidRDefault="00FD7AF2" w:rsidP="00FD7AF2">
      <w:pPr>
        <w:spacing w:after="0" w:line="240" w:lineRule="auto"/>
        <w:rPr>
          <w:rStyle w:val="Courierforcode"/>
        </w:rPr>
      </w:pPr>
      <w:r w:rsidRPr="00FD7AF2">
        <w:rPr>
          <w:rStyle w:val="Courierforcode"/>
        </w:rPr>
        <w:t>aside h2 {</w:t>
      </w:r>
    </w:p>
    <w:p w14:paraId="72AF0D4C" w14:textId="77777777" w:rsidR="00FD7AF2" w:rsidRPr="00FD7AF2" w:rsidRDefault="00FD7AF2" w:rsidP="00FD7AF2">
      <w:pPr>
        <w:spacing w:after="0" w:line="240" w:lineRule="auto"/>
        <w:rPr>
          <w:rStyle w:val="Courierforcode"/>
        </w:rPr>
      </w:pPr>
      <w:r w:rsidRPr="00FD7AF2">
        <w:rPr>
          <w:rStyle w:val="Courierforcode"/>
        </w:rPr>
        <w:tab/>
        <w:t>font-size: 130%;</w:t>
      </w:r>
    </w:p>
    <w:p w14:paraId="409E1339" w14:textId="77777777" w:rsidR="00FD7AF2" w:rsidRPr="00FD7AF2" w:rsidRDefault="00FD7AF2" w:rsidP="00FD7AF2">
      <w:pPr>
        <w:spacing w:after="0" w:line="240" w:lineRule="auto"/>
        <w:rPr>
          <w:rStyle w:val="Courierforcode"/>
        </w:rPr>
      </w:pPr>
      <w:r w:rsidRPr="00FD7AF2">
        <w:rPr>
          <w:rStyle w:val="Courierforcode"/>
        </w:rPr>
        <w:tab/>
        <w:t>color: #800000;</w:t>
      </w:r>
    </w:p>
    <w:p w14:paraId="0B5439DE" w14:textId="77777777" w:rsidR="00FD7AF2" w:rsidRPr="00FD7AF2" w:rsidRDefault="00FD7AF2" w:rsidP="00FD7AF2">
      <w:pPr>
        <w:spacing w:after="0" w:line="240" w:lineRule="auto"/>
        <w:rPr>
          <w:rStyle w:val="Courierforcode"/>
        </w:rPr>
      </w:pPr>
      <w:r w:rsidRPr="00FD7AF2">
        <w:rPr>
          <w:rStyle w:val="Courierforcode"/>
        </w:rPr>
        <w:tab/>
        <w:t>padding: .5em 0 .25em;</w:t>
      </w:r>
    </w:p>
    <w:p w14:paraId="393CAA0E" w14:textId="77777777" w:rsidR="00FD7AF2" w:rsidRPr="00FD7AF2" w:rsidRDefault="00FD7AF2" w:rsidP="00FD7AF2">
      <w:pPr>
        <w:spacing w:after="0" w:line="240" w:lineRule="auto"/>
        <w:rPr>
          <w:rStyle w:val="Courierforcode"/>
        </w:rPr>
      </w:pPr>
    </w:p>
    <w:p w14:paraId="67549B99" w14:textId="77777777" w:rsidR="00FD7AF2" w:rsidRPr="00FD7AF2" w:rsidRDefault="00FD7AF2" w:rsidP="00FD7AF2">
      <w:pPr>
        <w:spacing w:after="0" w:line="240" w:lineRule="auto"/>
        <w:rPr>
          <w:rStyle w:val="Courierforcode"/>
        </w:rPr>
      </w:pPr>
      <w:r w:rsidRPr="00FD7AF2">
        <w:rPr>
          <w:rStyle w:val="Courierforcode"/>
        </w:rPr>
        <w:t>}</w:t>
      </w:r>
    </w:p>
    <w:p w14:paraId="33E2257C" w14:textId="77777777" w:rsidR="00FD7AF2" w:rsidRPr="00FD7AF2" w:rsidRDefault="00FD7AF2" w:rsidP="00FD7AF2">
      <w:pPr>
        <w:spacing w:after="0" w:line="240" w:lineRule="auto"/>
        <w:rPr>
          <w:rStyle w:val="Courierforcode"/>
        </w:rPr>
      </w:pPr>
    </w:p>
    <w:p w14:paraId="05C4C4EA" w14:textId="77777777" w:rsidR="00FD7AF2" w:rsidRPr="00FD7AF2" w:rsidRDefault="00FD7AF2" w:rsidP="00FD7AF2">
      <w:pPr>
        <w:spacing w:after="0" w:line="240" w:lineRule="auto"/>
        <w:rPr>
          <w:rStyle w:val="Courierforcode"/>
        </w:rPr>
      </w:pPr>
      <w:r w:rsidRPr="00FD7AF2">
        <w:rPr>
          <w:rStyle w:val="Courierforcode"/>
        </w:rPr>
        <w:t xml:space="preserve">section </w:t>
      </w:r>
      <w:proofErr w:type="spellStart"/>
      <w:r w:rsidRPr="00FD7AF2">
        <w:rPr>
          <w:rStyle w:val="Courierforcode"/>
        </w:rPr>
        <w:t>ul</w:t>
      </w:r>
      <w:proofErr w:type="spellEnd"/>
      <w:r w:rsidRPr="00FD7AF2">
        <w:rPr>
          <w:rStyle w:val="Courierforcode"/>
        </w:rPr>
        <w:t xml:space="preserve"> {</w:t>
      </w:r>
    </w:p>
    <w:p w14:paraId="68C307B1" w14:textId="77777777" w:rsidR="00FD7AF2" w:rsidRPr="00FD7AF2" w:rsidRDefault="00FD7AF2" w:rsidP="00FD7AF2">
      <w:pPr>
        <w:spacing w:after="0" w:line="240" w:lineRule="auto"/>
        <w:rPr>
          <w:rStyle w:val="Courierforcode"/>
        </w:rPr>
      </w:pPr>
      <w:r w:rsidRPr="00FD7AF2">
        <w:rPr>
          <w:rStyle w:val="Courierforcode"/>
        </w:rPr>
        <w:tab/>
        <w:t>padding: 0 0 .25em 1em;</w:t>
      </w:r>
    </w:p>
    <w:p w14:paraId="1D0B0478" w14:textId="77777777" w:rsidR="00FD7AF2" w:rsidRPr="00FD7AF2" w:rsidRDefault="00FD7AF2" w:rsidP="00FD7AF2">
      <w:pPr>
        <w:spacing w:after="0" w:line="240" w:lineRule="auto"/>
        <w:rPr>
          <w:rStyle w:val="Courierforcode"/>
        </w:rPr>
      </w:pPr>
      <w:r w:rsidRPr="00FD7AF2">
        <w:rPr>
          <w:rStyle w:val="Courierforcode"/>
        </w:rPr>
        <w:t>}</w:t>
      </w:r>
    </w:p>
    <w:p w14:paraId="4AB72A0A" w14:textId="77777777" w:rsidR="00FD7AF2" w:rsidRPr="00FD7AF2" w:rsidRDefault="00FD7AF2" w:rsidP="00FD7AF2">
      <w:pPr>
        <w:spacing w:after="0" w:line="240" w:lineRule="auto"/>
        <w:rPr>
          <w:rStyle w:val="Courierforcode"/>
        </w:rPr>
      </w:pPr>
    </w:p>
    <w:p w14:paraId="6FD48F2E" w14:textId="77777777" w:rsidR="00FD7AF2" w:rsidRPr="00FD7AF2" w:rsidRDefault="00FD7AF2" w:rsidP="00FD7AF2">
      <w:pPr>
        <w:spacing w:after="0" w:line="240" w:lineRule="auto"/>
        <w:rPr>
          <w:rStyle w:val="Courierforcode"/>
        </w:rPr>
      </w:pPr>
      <w:r w:rsidRPr="00FD7AF2">
        <w:rPr>
          <w:rStyle w:val="Courierforcode"/>
        </w:rPr>
        <w:t>section li {</w:t>
      </w:r>
    </w:p>
    <w:p w14:paraId="4885D7D7" w14:textId="77777777" w:rsidR="00FD7AF2" w:rsidRPr="00FD7AF2" w:rsidRDefault="00FD7AF2" w:rsidP="00FD7AF2">
      <w:pPr>
        <w:spacing w:after="0" w:line="240" w:lineRule="auto"/>
        <w:rPr>
          <w:rStyle w:val="Courierforcode"/>
        </w:rPr>
      </w:pPr>
      <w:r w:rsidRPr="00FD7AF2">
        <w:rPr>
          <w:rStyle w:val="Courierforcode"/>
        </w:rPr>
        <w:tab/>
        <w:t>padding-bottom: .35em;</w:t>
      </w:r>
    </w:p>
    <w:p w14:paraId="51B61DF5" w14:textId="77777777" w:rsidR="00FD7AF2" w:rsidRPr="00FD7AF2" w:rsidRDefault="00FD7AF2" w:rsidP="00FD7AF2">
      <w:pPr>
        <w:spacing w:after="0" w:line="240" w:lineRule="auto"/>
        <w:rPr>
          <w:rStyle w:val="Courierforcode"/>
        </w:rPr>
      </w:pPr>
      <w:r w:rsidRPr="00FD7AF2">
        <w:rPr>
          <w:rStyle w:val="Courierforcode"/>
        </w:rPr>
        <w:t>}</w:t>
      </w:r>
    </w:p>
    <w:p w14:paraId="52A82B73" w14:textId="77777777" w:rsidR="00FD7AF2" w:rsidRPr="00FD7AF2" w:rsidRDefault="00FD7AF2" w:rsidP="00FD7AF2">
      <w:pPr>
        <w:spacing w:after="0" w:line="240" w:lineRule="auto"/>
        <w:rPr>
          <w:rStyle w:val="Courierforcode"/>
        </w:rPr>
      </w:pPr>
    </w:p>
    <w:p w14:paraId="1897C6C0" w14:textId="77777777" w:rsidR="00FD7AF2" w:rsidRPr="00FD7AF2" w:rsidRDefault="00FD7AF2" w:rsidP="00FD7AF2">
      <w:pPr>
        <w:spacing w:after="0" w:line="240" w:lineRule="auto"/>
        <w:rPr>
          <w:rStyle w:val="Courierforcode"/>
        </w:rPr>
      </w:pPr>
      <w:r w:rsidRPr="00FD7AF2">
        <w:rPr>
          <w:rStyle w:val="Courierforcode"/>
        </w:rPr>
        <w:t>/* the styles for links */</w:t>
      </w:r>
    </w:p>
    <w:p w14:paraId="11B083C7" w14:textId="77777777" w:rsidR="00FD7AF2" w:rsidRPr="00FD7AF2" w:rsidRDefault="00FD7AF2" w:rsidP="00FD7AF2">
      <w:pPr>
        <w:spacing w:after="0" w:line="240" w:lineRule="auto"/>
        <w:rPr>
          <w:rStyle w:val="Courierforcode"/>
        </w:rPr>
      </w:pPr>
      <w:proofErr w:type="spellStart"/>
      <w:proofErr w:type="gramStart"/>
      <w:r w:rsidRPr="00FD7AF2">
        <w:rPr>
          <w:rStyle w:val="Courierforcode"/>
        </w:rPr>
        <w:t>a:hover</w:t>
      </w:r>
      <w:proofErr w:type="spellEnd"/>
      <w:proofErr w:type="gramEnd"/>
      <w:r w:rsidRPr="00FD7AF2">
        <w:rPr>
          <w:rStyle w:val="Courierforcode"/>
        </w:rPr>
        <w:t xml:space="preserve">, </w:t>
      </w:r>
      <w:proofErr w:type="spellStart"/>
      <w:r w:rsidRPr="00FD7AF2">
        <w:rPr>
          <w:rStyle w:val="Courierforcode"/>
        </w:rPr>
        <w:t>a:focus</w:t>
      </w:r>
      <w:proofErr w:type="spellEnd"/>
      <w:r w:rsidRPr="00FD7AF2">
        <w:rPr>
          <w:rStyle w:val="Courierforcode"/>
        </w:rPr>
        <w:t xml:space="preserve"> {</w:t>
      </w:r>
    </w:p>
    <w:p w14:paraId="3BBC1C78" w14:textId="77777777" w:rsidR="00FD7AF2" w:rsidRPr="00FD7AF2" w:rsidRDefault="00FD7AF2" w:rsidP="00FD7AF2">
      <w:pPr>
        <w:spacing w:after="0" w:line="240" w:lineRule="auto"/>
        <w:rPr>
          <w:rStyle w:val="Courierforcode"/>
        </w:rPr>
      </w:pPr>
      <w:r w:rsidRPr="00FD7AF2">
        <w:rPr>
          <w:rStyle w:val="Courierforcode"/>
        </w:rPr>
        <w:tab/>
        <w:t>font-style: italic;</w:t>
      </w:r>
    </w:p>
    <w:p w14:paraId="3A9D03C2" w14:textId="77777777" w:rsidR="00FD7AF2" w:rsidRPr="00FD7AF2" w:rsidRDefault="00FD7AF2" w:rsidP="00FD7AF2">
      <w:pPr>
        <w:spacing w:after="0" w:line="240" w:lineRule="auto"/>
        <w:rPr>
          <w:rStyle w:val="Courierforcode"/>
        </w:rPr>
      </w:pPr>
      <w:r w:rsidRPr="00FD7AF2">
        <w:rPr>
          <w:rStyle w:val="Courierforcode"/>
        </w:rPr>
        <w:t>}</w:t>
      </w:r>
    </w:p>
    <w:p w14:paraId="34A5ECFD" w14:textId="77777777" w:rsidR="00FD7AF2" w:rsidRPr="00FD7AF2" w:rsidRDefault="00FD7AF2" w:rsidP="00FD7AF2">
      <w:pPr>
        <w:spacing w:after="0" w:line="240" w:lineRule="auto"/>
        <w:rPr>
          <w:rStyle w:val="Courierforcode"/>
        </w:rPr>
      </w:pPr>
    </w:p>
    <w:p w14:paraId="5C8172A3" w14:textId="77777777" w:rsidR="00FD7AF2" w:rsidRPr="00FD7AF2" w:rsidRDefault="00FD7AF2" w:rsidP="00FD7AF2">
      <w:pPr>
        <w:spacing w:after="0" w:line="240" w:lineRule="auto"/>
        <w:rPr>
          <w:rStyle w:val="Courierforcode"/>
        </w:rPr>
      </w:pPr>
      <w:r w:rsidRPr="00FD7AF2">
        <w:rPr>
          <w:rStyle w:val="Courierforcode"/>
        </w:rPr>
        <w:t>article {</w:t>
      </w:r>
    </w:p>
    <w:p w14:paraId="6D17B10D" w14:textId="77777777" w:rsidR="00FD7AF2" w:rsidRPr="00FD7AF2" w:rsidRDefault="00FD7AF2" w:rsidP="00FD7AF2">
      <w:pPr>
        <w:spacing w:after="0" w:line="240" w:lineRule="auto"/>
        <w:rPr>
          <w:rStyle w:val="Courierforcode"/>
        </w:rPr>
      </w:pPr>
      <w:r w:rsidRPr="00FD7AF2">
        <w:rPr>
          <w:rStyle w:val="Courierforcode"/>
        </w:rPr>
        <w:tab/>
        <w:t>padding: 0 0 .5em;</w:t>
      </w:r>
    </w:p>
    <w:p w14:paraId="40F037C2" w14:textId="77777777" w:rsidR="00FD7AF2" w:rsidRPr="00FD7AF2" w:rsidRDefault="00FD7AF2" w:rsidP="00FD7AF2">
      <w:pPr>
        <w:spacing w:after="0" w:line="240" w:lineRule="auto"/>
        <w:rPr>
          <w:rStyle w:val="Courierforcode"/>
        </w:rPr>
      </w:pPr>
      <w:r w:rsidRPr="00FD7AF2">
        <w:rPr>
          <w:rStyle w:val="Courierforcode"/>
        </w:rPr>
        <w:t>}</w:t>
      </w:r>
    </w:p>
    <w:p w14:paraId="5A97E704" w14:textId="77777777" w:rsidR="00FD7AF2" w:rsidRPr="00FD7AF2" w:rsidRDefault="00FD7AF2" w:rsidP="00FD7AF2">
      <w:pPr>
        <w:spacing w:after="0" w:line="240" w:lineRule="auto"/>
        <w:rPr>
          <w:rStyle w:val="Courierforcode"/>
        </w:rPr>
      </w:pPr>
    </w:p>
    <w:p w14:paraId="1086609E" w14:textId="77777777" w:rsidR="00FD7AF2" w:rsidRPr="00FD7AF2" w:rsidRDefault="00FD7AF2" w:rsidP="00FD7AF2">
      <w:pPr>
        <w:spacing w:after="0" w:line="240" w:lineRule="auto"/>
        <w:rPr>
          <w:rStyle w:val="Courierforcode"/>
        </w:rPr>
      </w:pPr>
      <w:r w:rsidRPr="00FD7AF2">
        <w:rPr>
          <w:rStyle w:val="Courierforcode"/>
        </w:rPr>
        <w:t xml:space="preserve">article </w:t>
      </w:r>
      <w:proofErr w:type="spellStart"/>
      <w:r w:rsidRPr="00FD7AF2">
        <w:rPr>
          <w:rStyle w:val="Courierforcode"/>
        </w:rPr>
        <w:t>img</w:t>
      </w:r>
      <w:proofErr w:type="spellEnd"/>
      <w:r w:rsidRPr="00FD7AF2">
        <w:rPr>
          <w:rStyle w:val="Courierforcode"/>
        </w:rPr>
        <w:t xml:space="preserve"> {</w:t>
      </w:r>
    </w:p>
    <w:p w14:paraId="0E3550EA" w14:textId="77777777" w:rsidR="00FD7AF2" w:rsidRPr="00FD7AF2" w:rsidRDefault="00FD7AF2" w:rsidP="00FD7AF2">
      <w:pPr>
        <w:spacing w:after="0" w:line="240" w:lineRule="auto"/>
        <w:rPr>
          <w:rStyle w:val="Courierforcode"/>
        </w:rPr>
      </w:pPr>
      <w:r w:rsidRPr="00FD7AF2">
        <w:rPr>
          <w:rStyle w:val="Courierforcode"/>
        </w:rPr>
        <w:tab/>
        <w:t>float: right;</w:t>
      </w:r>
    </w:p>
    <w:p w14:paraId="2E6DC75F" w14:textId="77777777" w:rsidR="00FD7AF2" w:rsidRPr="00FD7AF2" w:rsidRDefault="00FD7AF2" w:rsidP="00FD7AF2">
      <w:pPr>
        <w:spacing w:after="0" w:line="240" w:lineRule="auto"/>
        <w:rPr>
          <w:rStyle w:val="Courierforcode"/>
        </w:rPr>
      </w:pPr>
      <w:r w:rsidRPr="00FD7AF2">
        <w:rPr>
          <w:rStyle w:val="Courierforcode"/>
        </w:rPr>
        <w:tab/>
        <w:t>border: 1px solid #000000;</w:t>
      </w:r>
    </w:p>
    <w:p w14:paraId="4486615A" w14:textId="77777777" w:rsidR="00FD7AF2" w:rsidRPr="00FD7AF2" w:rsidRDefault="00FD7AF2" w:rsidP="00FD7AF2">
      <w:pPr>
        <w:spacing w:after="0" w:line="240" w:lineRule="auto"/>
        <w:rPr>
          <w:rStyle w:val="Courierforcode"/>
        </w:rPr>
      </w:pPr>
      <w:r w:rsidRPr="00FD7AF2">
        <w:rPr>
          <w:rStyle w:val="Courierforcode"/>
        </w:rPr>
        <w:t>}</w:t>
      </w:r>
    </w:p>
    <w:p w14:paraId="72518B5D" w14:textId="77777777" w:rsidR="00FD7AF2" w:rsidRPr="00FD7AF2" w:rsidRDefault="00FD7AF2" w:rsidP="00FD7AF2">
      <w:pPr>
        <w:spacing w:after="0" w:line="240" w:lineRule="auto"/>
        <w:rPr>
          <w:rStyle w:val="Courierforcode"/>
        </w:rPr>
      </w:pPr>
    </w:p>
    <w:p w14:paraId="3D5C6E8A" w14:textId="77777777" w:rsidR="00FD7AF2" w:rsidRPr="00FD7AF2" w:rsidRDefault="00FD7AF2" w:rsidP="00FD7AF2">
      <w:pPr>
        <w:spacing w:after="0" w:line="240" w:lineRule="auto"/>
        <w:rPr>
          <w:rStyle w:val="Courierforcode"/>
        </w:rPr>
      </w:pPr>
      <w:r w:rsidRPr="00FD7AF2">
        <w:rPr>
          <w:rStyle w:val="Courierforcode"/>
        </w:rPr>
        <w:t>article h1 {</w:t>
      </w:r>
    </w:p>
    <w:p w14:paraId="1E09726F" w14:textId="77777777" w:rsidR="00FD7AF2" w:rsidRPr="00FD7AF2" w:rsidRDefault="00FD7AF2" w:rsidP="00FD7AF2">
      <w:pPr>
        <w:spacing w:after="0" w:line="240" w:lineRule="auto"/>
        <w:rPr>
          <w:rStyle w:val="Courierforcode"/>
        </w:rPr>
      </w:pPr>
      <w:r w:rsidRPr="00FD7AF2">
        <w:rPr>
          <w:rStyle w:val="Courierforcode"/>
        </w:rPr>
        <w:tab/>
        <w:t>font-size: 150%;</w:t>
      </w:r>
    </w:p>
    <w:p w14:paraId="6B77DF0B" w14:textId="77777777" w:rsidR="00FD7AF2" w:rsidRPr="00FD7AF2" w:rsidRDefault="00FD7AF2" w:rsidP="00FD7AF2">
      <w:pPr>
        <w:spacing w:after="0" w:line="240" w:lineRule="auto"/>
        <w:rPr>
          <w:rStyle w:val="Courierforcode"/>
        </w:rPr>
      </w:pPr>
      <w:r w:rsidRPr="00FD7AF2">
        <w:rPr>
          <w:rStyle w:val="Courierforcode"/>
        </w:rPr>
        <w:tab/>
        <w:t>padding: .5em 0 0;</w:t>
      </w:r>
    </w:p>
    <w:p w14:paraId="70B49737" w14:textId="77777777" w:rsidR="00FD7AF2" w:rsidRPr="00FD7AF2" w:rsidRDefault="00FD7AF2" w:rsidP="00FD7AF2">
      <w:pPr>
        <w:spacing w:after="0" w:line="240" w:lineRule="auto"/>
        <w:rPr>
          <w:rStyle w:val="Courierforcode"/>
        </w:rPr>
      </w:pPr>
      <w:r w:rsidRPr="00FD7AF2">
        <w:rPr>
          <w:rStyle w:val="Courierforcode"/>
        </w:rPr>
        <w:t>}</w:t>
      </w:r>
    </w:p>
    <w:p w14:paraId="5B19FA50" w14:textId="77777777" w:rsidR="00FD7AF2" w:rsidRPr="00FD7AF2" w:rsidRDefault="00FD7AF2" w:rsidP="00FD7AF2">
      <w:pPr>
        <w:spacing w:after="0" w:line="240" w:lineRule="auto"/>
        <w:rPr>
          <w:rStyle w:val="Courierforcode"/>
        </w:rPr>
      </w:pPr>
    </w:p>
    <w:p w14:paraId="0EA4A71B" w14:textId="77777777" w:rsidR="00FD7AF2" w:rsidRPr="00FD7AF2" w:rsidRDefault="00FD7AF2" w:rsidP="00FD7AF2">
      <w:pPr>
        <w:spacing w:after="0" w:line="240" w:lineRule="auto"/>
        <w:rPr>
          <w:rStyle w:val="Courierforcode"/>
        </w:rPr>
      </w:pPr>
      <w:r w:rsidRPr="00FD7AF2">
        <w:rPr>
          <w:rStyle w:val="Courierforcode"/>
        </w:rPr>
        <w:t>article h2 {</w:t>
      </w:r>
    </w:p>
    <w:p w14:paraId="5DAB7AB1" w14:textId="77777777" w:rsidR="00FD7AF2" w:rsidRPr="00FD7AF2" w:rsidRDefault="00FD7AF2" w:rsidP="00FD7AF2">
      <w:pPr>
        <w:spacing w:after="0" w:line="240" w:lineRule="auto"/>
        <w:rPr>
          <w:rStyle w:val="Courierforcode"/>
        </w:rPr>
      </w:pPr>
      <w:r w:rsidRPr="00FD7AF2">
        <w:rPr>
          <w:rStyle w:val="Courierforcode"/>
        </w:rPr>
        <w:tab/>
        <w:t>font-size: 120%;</w:t>
      </w:r>
    </w:p>
    <w:p w14:paraId="168EC7DF" w14:textId="77777777" w:rsidR="00FD7AF2" w:rsidRPr="00FD7AF2" w:rsidRDefault="00FD7AF2" w:rsidP="00FD7AF2">
      <w:pPr>
        <w:spacing w:after="0" w:line="240" w:lineRule="auto"/>
        <w:rPr>
          <w:rStyle w:val="Courierforcode"/>
        </w:rPr>
      </w:pPr>
      <w:r w:rsidRPr="00FD7AF2">
        <w:rPr>
          <w:rStyle w:val="Courierforcode"/>
        </w:rPr>
        <w:tab/>
        <w:t>padding: 0 0 .25em;</w:t>
      </w:r>
    </w:p>
    <w:p w14:paraId="7E967B3E" w14:textId="77777777" w:rsidR="00FD7AF2" w:rsidRPr="00FD7AF2" w:rsidRDefault="00FD7AF2" w:rsidP="00FD7AF2">
      <w:pPr>
        <w:spacing w:after="0" w:line="240" w:lineRule="auto"/>
        <w:rPr>
          <w:rStyle w:val="Courierforcode"/>
        </w:rPr>
      </w:pPr>
      <w:r w:rsidRPr="00FD7AF2">
        <w:rPr>
          <w:rStyle w:val="Courierforcode"/>
        </w:rPr>
        <w:tab/>
        <w:t>color: #000000;</w:t>
      </w:r>
    </w:p>
    <w:p w14:paraId="6E02F36E" w14:textId="77777777" w:rsidR="00FD7AF2" w:rsidRPr="00FD7AF2" w:rsidRDefault="00FD7AF2" w:rsidP="00FD7AF2">
      <w:pPr>
        <w:spacing w:after="0" w:line="240" w:lineRule="auto"/>
        <w:rPr>
          <w:rStyle w:val="Courierforcode"/>
        </w:rPr>
      </w:pPr>
      <w:r w:rsidRPr="00FD7AF2">
        <w:rPr>
          <w:rStyle w:val="Courierforcode"/>
        </w:rPr>
        <w:lastRenderedPageBreak/>
        <w:t>}</w:t>
      </w:r>
    </w:p>
    <w:p w14:paraId="0241B12F" w14:textId="77777777" w:rsidR="00FD7AF2" w:rsidRPr="00FD7AF2" w:rsidRDefault="00FD7AF2" w:rsidP="00FD7AF2">
      <w:pPr>
        <w:spacing w:after="0" w:line="240" w:lineRule="auto"/>
        <w:rPr>
          <w:rStyle w:val="Courierforcode"/>
        </w:rPr>
      </w:pPr>
    </w:p>
    <w:p w14:paraId="2D37130B" w14:textId="77777777" w:rsidR="00FD7AF2" w:rsidRPr="00FD7AF2" w:rsidRDefault="00FD7AF2" w:rsidP="00FD7AF2">
      <w:pPr>
        <w:spacing w:after="0" w:line="240" w:lineRule="auto"/>
        <w:rPr>
          <w:rStyle w:val="Courierforcode"/>
        </w:rPr>
      </w:pPr>
      <w:r w:rsidRPr="00FD7AF2">
        <w:rPr>
          <w:rStyle w:val="Courierforcode"/>
        </w:rPr>
        <w:t>article h3 {</w:t>
      </w:r>
    </w:p>
    <w:p w14:paraId="34E264F7" w14:textId="77777777" w:rsidR="00FD7AF2" w:rsidRPr="00FD7AF2" w:rsidRDefault="00FD7AF2" w:rsidP="00FD7AF2">
      <w:pPr>
        <w:spacing w:after="0" w:line="240" w:lineRule="auto"/>
        <w:rPr>
          <w:rStyle w:val="Courierforcode"/>
        </w:rPr>
      </w:pPr>
      <w:r w:rsidRPr="00FD7AF2">
        <w:rPr>
          <w:rStyle w:val="Courierforcode"/>
        </w:rPr>
        <w:tab/>
        <w:t>font-size: 105%;</w:t>
      </w:r>
    </w:p>
    <w:p w14:paraId="6C482BA6" w14:textId="77777777" w:rsidR="00FD7AF2" w:rsidRPr="00FD7AF2" w:rsidRDefault="00FD7AF2" w:rsidP="00FD7AF2">
      <w:pPr>
        <w:spacing w:after="0" w:line="240" w:lineRule="auto"/>
        <w:rPr>
          <w:rStyle w:val="Courierforcode"/>
        </w:rPr>
      </w:pPr>
      <w:r w:rsidRPr="00FD7AF2">
        <w:rPr>
          <w:rStyle w:val="Courierforcode"/>
        </w:rPr>
        <w:tab/>
        <w:t>padding: 0 0 .25em;</w:t>
      </w:r>
    </w:p>
    <w:p w14:paraId="27BF69EE" w14:textId="77777777" w:rsidR="00FD7AF2" w:rsidRPr="00FD7AF2" w:rsidRDefault="00FD7AF2" w:rsidP="00FD7AF2">
      <w:pPr>
        <w:spacing w:after="0" w:line="240" w:lineRule="auto"/>
        <w:rPr>
          <w:rStyle w:val="Courierforcode"/>
        </w:rPr>
      </w:pPr>
      <w:r w:rsidRPr="00FD7AF2">
        <w:rPr>
          <w:rStyle w:val="Courierforcode"/>
        </w:rPr>
        <w:t>}</w:t>
      </w:r>
    </w:p>
    <w:p w14:paraId="754F9537" w14:textId="77777777" w:rsidR="00FD7AF2" w:rsidRPr="00FD7AF2" w:rsidRDefault="00FD7AF2" w:rsidP="00FD7AF2">
      <w:pPr>
        <w:spacing w:after="0" w:line="240" w:lineRule="auto"/>
        <w:rPr>
          <w:rStyle w:val="Courierforcode"/>
        </w:rPr>
      </w:pPr>
    </w:p>
    <w:p w14:paraId="091C634F" w14:textId="77777777" w:rsidR="00FD7AF2" w:rsidRPr="00FD7AF2" w:rsidRDefault="00FD7AF2" w:rsidP="00FD7AF2">
      <w:pPr>
        <w:spacing w:after="0" w:line="240" w:lineRule="auto"/>
        <w:rPr>
          <w:rStyle w:val="Courierforcode"/>
        </w:rPr>
      </w:pPr>
      <w:r w:rsidRPr="00FD7AF2">
        <w:rPr>
          <w:rStyle w:val="Courierforcode"/>
        </w:rPr>
        <w:t>/* the styles for the footer */</w:t>
      </w:r>
    </w:p>
    <w:p w14:paraId="211A78C9" w14:textId="77777777" w:rsidR="00FD7AF2" w:rsidRPr="00FD7AF2" w:rsidRDefault="00FD7AF2" w:rsidP="00FD7AF2">
      <w:pPr>
        <w:spacing w:after="0" w:line="240" w:lineRule="auto"/>
        <w:rPr>
          <w:rStyle w:val="Courierforcode"/>
        </w:rPr>
      </w:pPr>
      <w:r w:rsidRPr="00FD7AF2">
        <w:rPr>
          <w:rStyle w:val="Courierforcode"/>
        </w:rPr>
        <w:t>footer p {</w:t>
      </w:r>
    </w:p>
    <w:p w14:paraId="0F987B82" w14:textId="77777777" w:rsidR="00FD7AF2" w:rsidRPr="00FD7AF2" w:rsidRDefault="00FD7AF2" w:rsidP="00FD7AF2">
      <w:pPr>
        <w:spacing w:after="0" w:line="240" w:lineRule="auto"/>
        <w:rPr>
          <w:rStyle w:val="Courierforcode"/>
        </w:rPr>
      </w:pPr>
      <w:r w:rsidRPr="00FD7AF2">
        <w:rPr>
          <w:rStyle w:val="Courierforcode"/>
        </w:rPr>
        <w:tab/>
        <w:t>text-align: center;</w:t>
      </w:r>
    </w:p>
    <w:p w14:paraId="67C6DE73" w14:textId="77777777" w:rsidR="00FD7AF2" w:rsidRPr="00FD7AF2" w:rsidRDefault="00FD7AF2" w:rsidP="00FD7AF2">
      <w:pPr>
        <w:spacing w:after="0" w:line="240" w:lineRule="auto"/>
        <w:rPr>
          <w:rStyle w:val="Courierforcode"/>
        </w:rPr>
      </w:pPr>
      <w:r w:rsidRPr="00FD7AF2">
        <w:rPr>
          <w:rStyle w:val="Courierforcode"/>
        </w:rPr>
        <w:tab/>
        <w:t>color: white;</w:t>
      </w:r>
    </w:p>
    <w:p w14:paraId="5350D2C5" w14:textId="77777777" w:rsidR="00FD7AF2" w:rsidRPr="00FD7AF2" w:rsidRDefault="00FD7AF2" w:rsidP="00FD7AF2">
      <w:pPr>
        <w:spacing w:after="0" w:line="240" w:lineRule="auto"/>
        <w:rPr>
          <w:rStyle w:val="Courierforcode"/>
        </w:rPr>
      </w:pPr>
      <w:r w:rsidRPr="00FD7AF2">
        <w:rPr>
          <w:rStyle w:val="Courierforcode"/>
        </w:rPr>
        <w:tab/>
        <w:t>padding: 1em 0;</w:t>
      </w:r>
    </w:p>
    <w:p w14:paraId="5EB2A61B" w14:textId="77777777" w:rsidR="00FD7AF2" w:rsidRPr="00FD7AF2" w:rsidRDefault="00FD7AF2" w:rsidP="00FD7AF2">
      <w:pPr>
        <w:spacing w:after="0" w:line="240" w:lineRule="auto"/>
        <w:rPr>
          <w:rStyle w:val="Courierforcode"/>
        </w:rPr>
      </w:pPr>
    </w:p>
    <w:p w14:paraId="069B5226" w14:textId="77777777" w:rsidR="00FD7AF2" w:rsidRPr="00FD7AF2" w:rsidRDefault="00FD7AF2" w:rsidP="00FD7AF2">
      <w:pPr>
        <w:spacing w:after="0" w:line="240" w:lineRule="auto"/>
        <w:rPr>
          <w:rStyle w:val="Courierforcode"/>
        </w:rPr>
      </w:pPr>
      <w:r w:rsidRPr="00FD7AF2">
        <w:rPr>
          <w:rStyle w:val="Courierforcode"/>
        </w:rPr>
        <w:t>}</w:t>
      </w:r>
    </w:p>
    <w:p w14:paraId="0FAB2458" w14:textId="77777777" w:rsidR="00FD7AF2" w:rsidRPr="00FD7AF2" w:rsidRDefault="00FD7AF2" w:rsidP="00FD7AF2">
      <w:pPr>
        <w:spacing w:after="0" w:line="240" w:lineRule="auto"/>
        <w:rPr>
          <w:rStyle w:val="Courierforcode"/>
        </w:rPr>
      </w:pPr>
    </w:p>
    <w:p w14:paraId="339E01B6" w14:textId="77777777" w:rsidR="00FD7AF2" w:rsidRPr="00FD7AF2" w:rsidRDefault="00FD7AF2" w:rsidP="00FD7AF2">
      <w:pPr>
        <w:spacing w:after="0" w:line="240" w:lineRule="auto"/>
        <w:rPr>
          <w:rStyle w:val="Courierforcode"/>
        </w:rPr>
      </w:pPr>
    </w:p>
    <w:p w14:paraId="26F390E3" w14:textId="77777777" w:rsidR="00FD7AF2" w:rsidRDefault="00FD7AF2" w:rsidP="00FD7AF2">
      <w:pPr>
        <w:spacing w:after="0" w:line="240" w:lineRule="auto"/>
        <w:rPr>
          <w:rStyle w:val="IntenseReference"/>
        </w:rPr>
      </w:pPr>
      <w:r>
        <w:rPr>
          <w:rStyle w:val="IntenseReference"/>
        </w:rPr>
        <w:br w:type="page"/>
      </w:r>
    </w:p>
    <w:p w14:paraId="508A72FB" w14:textId="4C2E6F31" w:rsidR="00D15554" w:rsidRDefault="00D15554" w:rsidP="00D15554">
      <w:pPr>
        <w:pStyle w:val="Heading1"/>
        <w:spacing w:before="0" w:after="120" w:line="240" w:lineRule="auto"/>
        <w:rPr>
          <w:rFonts w:cs="Arial"/>
        </w:rPr>
      </w:pPr>
      <w:bookmarkStart w:id="10" w:name="_Toc509227746"/>
      <w:r>
        <w:rPr>
          <w:noProof/>
        </w:rPr>
        <w:lastRenderedPageBreak/>
        <w:t>Halloween Exercise, Part 2</w:t>
      </w:r>
      <w:bookmarkEnd w:id="10"/>
    </w:p>
    <w:p w14:paraId="009DAA51" w14:textId="1ABE18F5" w:rsidR="005821B3" w:rsidRDefault="00D57D23" w:rsidP="00B869AF">
      <w:r>
        <w:t xml:space="preserve">This exercise </w:t>
      </w:r>
      <w:r w:rsidR="00B869AF">
        <w:t>again dealt with creating and floating different sections in order to create a layout for the web page</w:t>
      </w:r>
      <w:r w:rsidR="0024216E">
        <w:t xml:space="preserve">. This time, however, the directions asked that one of the sections be set up as a class named “sidebar”. Using </w:t>
      </w:r>
      <w:r w:rsidR="0024216E" w:rsidRPr="0024216E">
        <w:rPr>
          <w:rStyle w:val="Courierforcode"/>
        </w:rPr>
        <w:t>id="sidebar"</w:t>
      </w:r>
      <w:r w:rsidR="0024216E">
        <w:t xml:space="preserve"> </w:t>
      </w:r>
      <w:r w:rsidR="00AE2FE3">
        <w:t>with</w:t>
      </w:r>
      <w:r w:rsidR="0024216E">
        <w:t xml:space="preserve">in the </w:t>
      </w:r>
      <w:r w:rsidR="00AE2FE3">
        <w:t xml:space="preserve">opening </w:t>
      </w:r>
      <w:r w:rsidR="0024216E">
        <w:t>HTML</w:t>
      </w:r>
      <w:r w:rsidR="00AE2FE3">
        <w:t xml:space="preserve"> tag</w:t>
      </w:r>
      <w:r w:rsidR="0024216E">
        <w:t xml:space="preserve"> </w:t>
      </w:r>
      <w:r w:rsidR="00AE2FE3">
        <w:t xml:space="preserve">for the </w:t>
      </w:r>
      <w:r w:rsidR="00AE2FE3" w:rsidRPr="00AE2FE3">
        <w:rPr>
          <w:rStyle w:val="Courierforcode"/>
        </w:rPr>
        <w:t>aside</w:t>
      </w:r>
      <w:r w:rsidR="00AE2FE3">
        <w:t xml:space="preserve"> </w:t>
      </w:r>
      <w:r w:rsidR="0024216E">
        <w:t xml:space="preserve">created the class. Then, in the CSS, the selector </w:t>
      </w:r>
      <w:r w:rsidR="0024216E" w:rsidRPr="0024216E">
        <w:rPr>
          <w:rStyle w:val="Courierforcode"/>
        </w:rPr>
        <w:t>#sidebar</w:t>
      </w:r>
      <w:r w:rsidR="0024216E">
        <w:t xml:space="preserve"> was used when creating rule sets for that section.</w:t>
      </w:r>
    </w:p>
    <w:p w14:paraId="29B5ECE5" w14:textId="34F32777" w:rsidR="005821B3" w:rsidRDefault="005821B3">
      <w:pPr>
        <w:spacing w:after="0" w:line="240" w:lineRule="auto"/>
        <w:rPr>
          <w:rStyle w:val="IntenseReference"/>
        </w:rPr>
      </w:pPr>
      <w:r w:rsidRPr="005821B3">
        <w:rPr>
          <w:rStyle w:val="IntenseReference"/>
        </w:rPr>
        <w:t>The final page for Halloween Exercise, Part 2, displayed Safari</w:t>
      </w:r>
      <w:r w:rsidR="00AE2FE3">
        <w:rPr>
          <w:rStyle w:val="IntenseReference"/>
        </w:rPr>
        <w:t>.</w:t>
      </w:r>
    </w:p>
    <w:p w14:paraId="574F20F7" w14:textId="77777777" w:rsidR="00AE2FE3" w:rsidRDefault="00AE2FE3">
      <w:pPr>
        <w:spacing w:after="0" w:line="240" w:lineRule="auto"/>
        <w:rPr>
          <w:rStyle w:val="IntenseReference"/>
        </w:rPr>
      </w:pPr>
    </w:p>
    <w:p w14:paraId="3574C0AB" w14:textId="31A78470" w:rsidR="005821B3" w:rsidRDefault="00AE2FE3">
      <w:pPr>
        <w:spacing w:after="0" w:line="240" w:lineRule="auto"/>
        <w:rPr>
          <w:rStyle w:val="IntenseReference"/>
        </w:rPr>
      </w:pPr>
      <w:r>
        <w:rPr>
          <w:b/>
          <w:bCs/>
          <w:noProof/>
          <w:color w:val="4472C4" w:themeColor="accent1"/>
          <w:spacing w:val="5"/>
          <w:sz w:val="16"/>
        </w:rPr>
        <w:drawing>
          <wp:inline distT="0" distB="0" distL="0" distR="0" wp14:anchorId="02908F0A" wp14:editId="49207DD0">
            <wp:extent cx="5943600" cy="5398770"/>
            <wp:effectExtent l="25400" t="25400" r="25400" b="368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loween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398770"/>
                    </a:xfrm>
                    <a:prstGeom prst="rect">
                      <a:avLst/>
                    </a:prstGeom>
                    <a:ln>
                      <a:solidFill>
                        <a:schemeClr val="accent1"/>
                      </a:solidFill>
                    </a:ln>
                  </pic:spPr>
                </pic:pic>
              </a:graphicData>
            </a:graphic>
          </wp:inline>
        </w:drawing>
      </w:r>
    </w:p>
    <w:p w14:paraId="521792F5" w14:textId="77777777" w:rsidR="005821B3" w:rsidRDefault="005821B3">
      <w:pPr>
        <w:spacing w:after="0" w:line="240" w:lineRule="auto"/>
        <w:rPr>
          <w:rStyle w:val="IntenseReference"/>
        </w:rPr>
      </w:pPr>
    </w:p>
    <w:p w14:paraId="39D406F7" w14:textId="77777777" w:rsidR="00AE2FE3" w:rsidRDefault="00AE2FE3">
      <w:pPr>
        <w:spacing w:after="0" w:line="240" w:lineRule="auto"/>
        <w:rPr>
          <w:rStyle w:val="IntenseReference"/>
        </w:rPr>
      </w:pPr>
      <w:r>
        <w:rPr>
          <w:rStyle w:val="IntenseReference"/>
        </w:rPr>
        <w:br w:type="page"/>
      </w:r>
    </w:p>
    <w:p w14:paraId="249E3DA1" w14:textId="01164CE0" w:rsidR="005821B3" w:rsidRPr="005821B3" w:rsidRDefault="00AE2FE3">
      <w:pPr>
        <w:spacing w:after="0" w:line="240" w:lineRule="auto"/>
        <w:rPr>
          <w:rStyle w:val="IntenseReference"/>
        </w:rPr>
      </w:pPr>
      <w:r>
        <w:rPr>
          <w:b/>
          <w:bCs/>
          <w:noProof/>
          <w:color w:val="4472C4" w:themeColor="accent1"/>
          <w:spacing w:val="5"/>
          <w:sz w:val="16"/>
        </w:rPr>
        <w:lastRenderedPageBreak/>
        <w:drawing>
          <wp:anchor distT="0" distB="0" distL="114300" distR="114300" simplePos="0" relativeHeight="251674624" behindDoc="0" locked="0" layoutInCell="1" allowOverlap="1" wp14:anchorId="10017D6F" wp14:editId="7FB3F591">
            <wp:simplePos x="0" y="0"/>
            <wp:positionH relativeFrom="column">
              <wp:posOffset>51435</wp:posOffset>
            </wp:positionH>
            <wp:positionV relativeFrom="paragraph">
              <wp:posOffset>25917</wp:posOffset>
            </wp:positionV>
            <wp:extent cx="4280535" cy="4157345"/>
            <wp:effectExtent l="25400" t="25400" r="37465" b="33655"/>
            <wp:wrapTight wrapText="bothSides">
              <wp:wrapPolygon edited="0">
                <wp:start x="-128" y="-132"/>
                <wp:lineTo x="-128" y="21643"/>
                <wp:lineTo x="21661" y="21643"/>
                <wp:lineTo x="21661" y="-132"/>
                <wp:lineTo x="-128" y="-132"/>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loween6Chrome.png"/>
                    <pic:cNvPicPr/>
                  </pic:nvPicPr>
                  <pic:blipFill>
                    <a:blip r:embed="rId23">
                      <a:extLst>
                        <a:ext uri="{28A0092B-C50C-407E-A947-70E740481C1C}">
                          <a14:useLocalDpi xmlns:a14="http://schemas.microsoft.com/office/drawing/2010/main" val="0"/>
                        </a:ext>
                      </a:extLst>
                    </a:blip>
                    <a:stretch>
                      <a:fillRect/>
                    </a:stretch>
                  </pic:blipFill>
                  <pic:spPr>
                    <a:xfrm>
                      <a:off x="0" y="0"/>
                      <a:ext cx="4280535" cy="41573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Style w:val="IntenseReference"/>
        </w:rPr>
        <w:t xml:space="preserve">The finished page for Halloween Exercise Part 2 displayed in </w:t>
      </w:r>
      <w:r w:rsidR="007E049D">
        <w:rPr>
          <w:rStyle w:val="IntenseReference"/>
        </w:rPr>
        <w:t>Chrome (on the left)</w:t>
      </w:r>
      <w:r>
        <w:rPr>
          <w:rStyle w:val="IntenseReference"/>
        </w:rPr>
        <w:t xml:space="preserve"> </w:t>
      </w:r>
      <w:r>
        <w:rPr>
          <w:rStyle w:val="IntenseReference"/>
        </w:rPr>
        <w:t>Firefox (</w:t>
      </w:r>
      <w:r>
        <w:rPr>
          <w:rStyle w:val="IntenseReference"/>
        </w:rPr>
        <w:t>below</w:t>
      </w:r>
      <w:r>
        <w:rPr>
          <w:rStyle w:val="IntenseReference"/>
        </w:rPr>
        <w:t>)</w:t>
      </w:r>
      <w:r>
        <w:rPr>
          <w:rStyle w:val="IntenseReference"/>
        </w:rPr>
        <w:t>. There was very little difference in the display of the various browsers.</w:t>
      </w:r>
    </w:p>
    <w:p w14:paraId="69B4F562" w14:textId="50261D49" w:rsidR="005821B3" w:rsidRDefault="00AE2FE3">
      <w:pPr>
        <w:spacing w:after="0" w:line="240" w:lineRule="auto"/>
      </w:pPr>
      <w:r>
        <w:rPr>
          <w:noProof/>
        </w:rPr>
        <w:drawing>
          <wp:anchor distT="0" distB="0" distL="114300" distR="114300" simplePos="0" relativeHeight="251675648" behindDoc="0" locked="0" layoutInCell="1" allowOverlap="1" wp14:anchorId="27F27F72" wp14:editId="4586F870">
            <wp:simplePos x="0" y="0"/>
            <wp:positionH relativeFrom="column">
              <wp:posOffset>1537970</wp:posOffset>
            </wp:positionH>
            <wp:positionV relativeFrom="paragraph">
              <wp:posOffset>3070225</wp:posOffset>
            </wp:positionV>
            <wp:extent cx="4204970" cy="4114165"/>
            <wp:effectExtent l="25400" t="25400" r="36830" b="26035"/>
            <wp:wrapTight wrapText="bothSides">
              <wp:wrapPolygon edited="0">
                <wp:start x="-130" y="-133"/>
                <wp:lineTo x="-130" y="21603"/>
                <wp:lineTo x="21659" y="21603"/>
                <wp:lineTo x="21659" y="-133"/>
                <wp:lineTo x="-130" y="-13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lloween6Firefox.png"/>
                    <pic:cNvPicPr/>
                  </pic:nvPicPr>
                  <pic:blipFill>
                    <a:blip r:embed="rId24">
                      <a:extLst>
                        <a:ext uri="{28A0092B-C50C-407E-A947-70E740481C1C}">
                          <a14:useLocalDpi xmlns:a14="http://schemas.microsoft.com/office/drawing/2010/main" val="0"/>
                        </a:ext>
                      </a:extLst>
                    </a:blip>
                    <a:stretch>
                      <a:fillRect/>
                    </a:stretch>
                  </pic:blipFill>
                  <pic:spPr>
                    <a:xfrm>
                      <a:off x="0" y="0"/>
                      <a:ext cx="4204970" cy="41141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5821B3">
        <w:br w:type="page"/>
      </w:r>
    </w:p>
    <w:p w14:paraId="74C053B0" w14:textId="712680D5" w:rsidR="00E21ABA" w:rsidRDefault="00E21ABA" w:rsidP="00E21ABA">
      <w:pPr>
        <w:spacing w:after="0" w:line="240" w:lineRule="auto"/>
        <w:rPr>
          <w:rStyle w:val="IntenseReference"/>
        </w:rPr>
      </w:pPr>
      <w:r>
        <w:rPr>
          <w:rStyle w:val="IntenseReference"/>
        </w:rPr>
        <w:lastRenderedPageBreak/>
        <w:t>The HTML code for Halloween Exercise, Part 2</w:t>
      </w:r>
    </w:p>
    <w:p w14:paraId="297F64A0" w14:textId="77777777" w:rsidR="00AE2FE3" w:rsidRPr="00AE2FE3" w:rsidRDefault="00AE2FE3" w:rsidP="00AE2FE3">
      <w:pPr>
        <w:spacing w:after="0" w:line="240" w:lineRule="auto"/>
        <w:rPr>
          <w:rStyle w:val="Courierforcode"/>
        </w:rPr>
      </w:pPr>
      <w:proofErr w:type="gramStart"/>
      <w:r w:rsidRPr="00AE2FE3">
        <w:rPr>
          <w:rStyle w:val="Courierforcode"/>
        </w:rPr>
        <w:t>&lt;!DOCTYPE</w:t>
      </w:r>
      <w:proofErr w:type="gramEnd"/>
      <w:r w:rsidRPr="00AE2FE3">
        <w:rPr>
          <w:rStyle w:val="Courierforcode"/>
        </w:rPr>
        <w:t xml:space="preserve"> html&gt;</w:t>
      </w:r>
    </w:p>
    <w:p w14:paraId="174423C5" w14:textId="77777777" w:rsidR="00AE2FE3" w:rsidRPr="00AE2FE3" w:rsidRDefault="00AE2FE3" w:rsidP="00AE2FE3">
      <w:pPr>
        <w:spacing w:after="0" w:line="240" w:lineRule="auto"/>
        <w:rPr>
          <w:rStyle w:val="Courierforcode"/>
        </w:rPr>
      </w:pPr>
    </w:p>
    <w:p w14:paraId="2C1D07A5" w14:textId="77777777" w:rsidR="00AE2FE3" w:rsidRPr="00AE2FE3" w:rsidRDefault="00AE2FE3" w:rsidP="00AE2FE3">
      <w:pPr>
        <w:spacing w:after="0" w:line="240" w:lineRule="auto"/>
        <w:rPr>
          <w:rStyle w:val="Courierforcode"/>
        </w:rPr>
      </w:pPr>
      <w:r w:rsidRPr="00AE2FE3">
        <w:rPr>
          <w:rStyle w:val="Courierforcode"/>
        </w:rPr>
        <w:t xml:space="preserve">&lt;html </w:t>
      </w:r>
      <w:proofErr w:type="spellStart"/>
      <w:r w:rsidRPr="00AE2FE3">
        <w:rPr>
          <w:rStyle w:val="Courierforcode"/>
        </w:rPr>
        <w:t>lang</w:t>
      </w:r>
      <w:proofErr w:type="spellEnd"/>
      <w:r w:rsidRPr="00AE2FE3">
        <w:rPr>
          <w:rStyle w:val="Courierforcode"/>
        </w:rPr>
        <w:t>="</w:t>
      </w:r>
      <w:proofErr w:type="spellStart"/>
      <w:r w:rsidRPr="00AE2FE3">
        <w:rPr>
          <w:rStyle w:val="Courierforcode"/>
        </w:rPr>
        <w:t>en</w:t>
      </w:r>
      <w:proofErr w:type="spellEnd"/>
      <w:r w:rsidRPr="00AE2FE3">
        <w:rPr>
          <w:rStyle w:val="Courierforcode"/>
        </w:rPr>
        <w:t>"&gt;</w:t>
      </w:r>
    </w:p>
    <w:p w14:paraId="70BB1EED" w14:textId="77777777" w:rsidR="00AE2FE3" w:rsidRPr="00AE2FE3" w:rsidRDefault="00AE2FE3" w:rsidP="00AE2FE3">
      <w:pPr>
        <w:spacing w:after="0" w:line="240" w:lineRule="auto"/>
        <w:rPr>
          <w:rStyle w:val="Courierforcode"/>
        </w:rPr>
      </w:pPr>
      <w:r w:rsidRPr="00AE2FE3">
        <w:rPr>
          <w:rStyle w:val="Courierforcode"/>
        </w:rPr>
        <w:t>&lt;head&gt;</w:t>
      </w:r>
    </w:p>
    <w:p w14:paraId="559E7012" w14:textId="77777777" w:rsidR="00AE2FE3" w:rsidRPr="00AE2FE3" w:rsidRDefault="00AE2FE3" w:rsidP="00AE2FE3">
      <w:pPr>
        <w:spacing w:after="0" w:line="240" w:lineRule="auto"/>
        <w:rPr>
          <w:rStyle w:val="Courierforcode"/>
        </w:rPr>
      </w:pPr>
      <w:r w:rsidRPr="00AE2FE3">
        <w:rPr>
          <w:rStyle w:val="Courierforcode"/>
        </w:rPr>
        <w:tab/>
        <w:t>&lt;meta charset="utf-8" /&gt;</w:t>
      </w:r>
    </w:p>
    <w:p w14:paraId="3A3E33B0" w14:textId="77777777" w:rsidR="00AE2FE3" w:rsidRPr="00AE2FE3" w:rsidRDefault="00AE2FE3" w:rsidP="00AE2FE3">
      <w:pPr>
        <w:spacing w:after="0" w:line="240" w:lineRule="auto"/>
        <w:rPr>
          <w:rStyle w:val="Courierforcode"/>
        </w:rPr>
      </w:pPr>
      <w:r w:rsidRPr="00AE2FE3">
        <w:rPr>
          <w:rStyle w:val="Courierforcode"/>
        </w:rPr>
        <w:tab/>
        <w:t>&lt;title&gt;Halloween Store&lt;/title&gt;</w:t>
      </w:r>
    </w:p>
    <w:p w14:paraId="7F51B5E9" w14:textId="77777777" w:rsidR="00AE2FE3" w:rsidRPr="00AE2FE3" w:rsidRDefault="00AE2FE3" w:rsidP="00AE2FE3">
      <w:pPr>
        <w:spacing w:after="0" w:line="240" w:lineRule="auto"/>
        <w:rPr>
          <w:rStyle w:val="Courierforcode"/>
        </w:rPr>
      </w:pPr>
      <w:r w:rsidRPr="00AE2FE3">
        <w:rPr>
          <w:rStyle w:val="Courierforcode"/>
        </w:rPr>
        <w:tab/>
        <w:t xml:space="preserve">&lt;link </w:t>
      </w:r>
      <w:proofErr w:type="spellStart"/>
      <w:r w:rsidRPr="00AE2FE3">
        <w:rPr>
          <w:rStyle w:val="Courierforcode"/>
        </w:rPr>
        <w:t>rel</w:t>
      </w:r>
      <w:proofErr w:type="spellEnd"/>
      <w:r w:rsidRPr="00AE2FE3">
        <w:rPr>
          <w:rStyle w:val="Courierforcode"/>
        </w:rPr>
        <w:t xml:space="preserve">="stylesheet" </w:t>
      </w:r>
      <w:proofErr w:type="spellStart"/>
      <w:r w:rsidRPr="00AE2FE3">
        <w:rPr>
          <w:rStyle w:val="Courierforcode"/>
        </w:rPr>
        <w:t>href</w:t>
      </w:r>
      <w:proofErr w:type="spellEnd"/>
      <w:r w:rsidRPr="00AE2FE3">
        <w:rPr>
          <w:rStyle w:val="Courierforcode"/>
        </w:rPr>
        <w:t>="styles/normalize.css"&gt;</w:t>
      </w:r>
    </w:p>
    <w:p w14:paraId="7CBC96B7" w14:textId="77777777" w:rsidR="00AE2FE3" w:rsidRPr="00AE2FE3" w:rsidRDefault="00AE2FE3" w:rsidP="00AE2FE3">
      <w:pPr>
        <w:spacing w:after="0" w:line="240" w:lineRule="auto"/>
        <w:rPr>
          <w:rStyle w:val="Courierforcode"/>
        </w:rPr>
      </w:pPr>
      <w:r w:rsidRPr="00AE2FE3">
        <w:rPr>
          <w:rStyle w:val="Courierforcode"/>
        </w:rPr>
        <w:tab/>
        <w:t xml:space="preserve">&lt;link </w:t>
      </w:r>
      <w:proofErr w:type="spellStart"/>
      <w:r w:rsidRPr="00AE2FE3">
        <w:rPr>
          <w:rStyle w:val="Courierforcode"/>
        </w:rPr>
        <w:t>rel</w:t>
      </w:r>
      <w:proofErr w:type="spellEnd"/>
      <w:r w:rsidRPr="00AE2FE3">
        <w:rPr>
          <w:rStyle w:val="Courierforcode"/>
        </w:rPr>
        <w:t xml:space="preserve">="stylesheet" </w:t>
      </w:r>
      <w:proofErr w:type="spellStart"/>
      <w:r w:rsidRPr="00AE2FE3">
        <w:rPr>
          <w:rStyle w:val="Courierforcode"/>
        </w:rPr>
        <w:t>href</w:t>
      </w:r>
      <w:proofErr w:type="spellEnd"/>
      <w:r w:rsidRPr="00AE2FE3">
        <w:rPr>
          <w:rStyle w:val="Courierforcode"/>
        </w:rPr>
        <w:t>="styles/main.css"&gt;</w:t>
      </w:r>
    </w:p>
    <w:p w14:paraId="69EEDA0C" w14:textId="77777777" w:rsidR="00AE2FE3" w:rsidRPr="00AE2FE3" w:rsidRDefault="00AE2FE3" w:rsidP="00AE2FE3">
      <w:pPr>
        <w:spacing w:after="0" w:line="240" w:lineRule="auto"/>
        <w:rPr>
          <w:rStyle w:val="Courierforcode"/>
        </w:rPr>
      </w:pPr>
      <w:r w:rsidRPr="00AE2FE3">
        <w:rPr>
          <w:rStyle w:val="Courierforcode"/>
        </w:rPr>
        <w:t>&lt;/head&gt;</w:t>
      </w:r>
    </w:p>
    <w:p w14:paraId="0B2FEA09" w14:textId="77777777" w:rsidR="00AE2FE3" w:rsidRPr="00AE2FE3" w:rsidRDefault="00AE2FE3" w:rsidP="00AE2FE3">
      <w:pPr>
        <w:spacing w:after="0" w:line="240" w:lineRule="auto"/>
        <w:rPr>
          <w:rStyle w:val="Courierforcode"/>
        </w:rPr>
      </w:pPr>
    </w:p>
    <w:p w14:paraId="48320F6B" w14:textId="77777777" w:rsidR="00AE2FE3" w:rsidRPr="00AE2FE3" w:rsidRDefault="00AE2FE3" w:rsidP="00AE2FE3">
      <w:pPr>
        <w:spacing w:after="0" w:line="240" w:lineRule="auto"/>
        <w:rPr>
          <w:rStyle w:val="Courierforcode"/>
        </w:rPr>
      </w:pPr>
      <w:r w:rsidRPr="00AE2FE3">
        <w:rPr>
          <w:rStyle w:val="Courierforcode"/>
        </w:rPr>
        <w:t>&lt;body&gt;</w:t>
      </w:r>
    </w:p>
    <w:p w14:paraId="438665E5" w14:textId="77777777" w:rsidR="00AE2FE3" w:rsidRPr="00AE2FE3" w:rsidRDefault="00AE2FE3" w:rsidP="00AE2FE3">
      <w:pPr>
        <w:spacing w:after="0" w:line="240" w:lineRule="auto"/>
        <w:rPr>
          <w:rStyle w:val="Courierforcode"/>
        </w:rPr>
      </w:pPr>
    </w:p>
    <w:p w14:paraId="15FFDCDC" w14:textId="77777777" w:rsidR="00AE2FE3" w:rsidRPr="00AE2FE3" w:rsidRDefault="00AE2FE3" w:rsidP="00AE2FE3">
      <w:pPr>
        <w:spacing w:after="0" w:line="240" w:lineRule="auto"/>
        <w:rPr>
          <w:rStyle w:val="Courierforcode"/>
        </w:rPr>
      </w:pPr>
    </w:p>
    <w:p w14:paraId="13C88F29" w14:textId="77777777" w:rsidR="00AE2FE3" w:rsidRPr="00AE2FE3" w:rsidRDefault="00AE2FE3" w:rsidP="00AE2FE3">
      <w:pPr>
        <w:spacing w:after="0" w:line="240" w:lineRule="auto"/>
        <w:rPr>
          <w:rStyle w:val="Courierforcode"/>
        </w:rPr>
      </w:pPr>
      <w:r w:rsidRPr="00AE2FE3">
        <w:rPr>
          <w:rStyle w:val="Courierforcode"/>
        </w:rPr>
        <w:t>&lt;header&gt;</w:t>
      </w:r>
    </w:p>
    <w:p w14:paraId="1028C3F5" w14:textId="77777777" w:rsidR="00AE2FE3" w:rsidRPr="00AE2FE3" w:rsidRDefault="00AE2FE3" w:rsidP="00AE2FE3">
      <w:pPr>
        <w:spacing w:after="0" w:line="240" w:lineRule="auto"/>
        <w:rPr>
          <w:rStyle w:val="Courierforcode"/>
        </w:rPr>
      </w:pPr>
    </w:p>
    <w:p w14:paraId="06F239FE" w14:textId="77777777" w:rsidR="00AE2FE3" w:rsidRPr="00AE2FE3" w:rsidRDefault="00AE2FE3" w:rsidP="00AE2FE3">
      <w:pPr>
        <w:spacing w:after="0" w:line="240" w:lineRule="auto"/>
        <w:rPr>
          <w:rStyle w:val="Courierforcode"/>
        </w:rPr>
      </w:pPr>
      <w:r w:rsidRPr="00AE2FE3">
        <w:rPr>
          <w:rStyle w:val="Courierforcode"/>
        </w:rPr>
        <w:tab/>
        <w:t>&lt;</w:t>
      </w:r>
      <w:proofErr w:type="spellStart"/>
      <w:r w:rsidRPr="00AE2FE3">
        <w:rPr>
          <w:rStyle w:val="Courierforcode"/>
        </w:rPr>
        <w:t>img</w:t>
      </w:r>
      <w:proofErr w:type="spellEnd"/>
      <w:r w:rsidRPr="00AE2FE3">
        <w:rPr>
          <w:rStyle w:val="Courierforcode"/>
        </w:rPr>
        <w:t xml:space="preserve"> </w:t>
      </w:r>
      <w:proofErr w:type="spellStart"/>
      <w:r w:rsidRPr="00AE2FE3">
        <w:rPr>
          <w:rStyle w:val="Courierforcode"/>
        </w:rPr>
        <w:t>src</w:t>
      </w:r>
      <w:proofErr w:type="spellEnd"/>
      <w:r w:rsidRPr="00AE2FE3">
        <w:rPr>
          <w:rStyle w:val="Courierforcode"/>
        </w:rPr>
        <w:t>="images/pumpkin.gif" alt="pumpkin"&gt;</w:t>
      </w:r>
    </w:p>
    <w:p w14:paraId="15A76A4A" w14:textId="77777777" w:rsidR="00AE2FE3" w:rsidRPr="00AE2FE3" w:rsidRDefault="00AE2FE3" w:rsidP="00AE2FE3">
      <w:pPr>
        <w:spacing w:after="0" w:line="240" w:lineRule="auto"/>
        <w:rPr>
          <w:rStyle w:val="Courierforcode"/>
        </w:rPr>
      </w:pPr>
      <w:r w:rsidRPr="00AE2FE3">
        <w:rPr>
          <w:rStyle w:val="Courierforcode"/>
        </w:rPr>
        <w:tab/>
        <w:t>&lt;h2&gt;The Halloween Store&lt;/h2&gt;</w:t>
      </w:r>
    </w:p>
    <w:p w14:paraId="52A56862" w14:textId="77777777" w:rsidR="00AE2FE3" w:rsidRPr="00AE2FE3" w:rsidRDefault="00AE2FE3" w:rsidP="00AE2FE3">
      <w:pPr>
        <w:spacing w:after="0" w:line="240" w:lineRule="auto"/>
        <w:rPr>
          <w:rStyle w:val="Courierforcode"/>
        </w:rPr>
      </w:pPr>
      <w:r w:rsidRPr="00AE2FE3">
        <w:rPr>
          <w:rStyle w:val="Courierforcode"/>
        </w:rPr>
        <w:tab/>
        <w:t xml:space="preserve">&lt;h3&gt;For the little Goblin in all of </w:t>
      </w:r>
      <w:proofErr w:type="gramStart"/>
      <w:r w:rsidRPr="00AE2FE3">
        <w:rPr>
          <w:rStyle w:val="Courierforcode"/>
        </w:rPr>
        <w:t>us!&lt;</w:t>
      </w:r>
      <w:proofErr w:type="gramEnd"/>
      <w:r w:rsidRPr="00AE2FE3">
        <w:rPr>
          <w:rStyle w:val="Courierforcode"/>
        </w:rPr>
        <w:t>/h3&gt;</w:t>
      </w:r>
    </w:p>
    <w:p w14:paraId="2EA246BA" w14:textId="77777777" w:rsidR="00AE2FE3" w:rsidRPr="00AE2FE3" w:rsidRDefault="00AE2FE3" w:rsidP="00AE2FE3">
      <w:pPr>
        <w:spacing w:after="0" w:line="240" w:lineRule="auto"/>
        <w:rPr>
          <w:rStyle w:val="Courierforcode"/>
        </w:rPr>
      </w:pPr>
    </w:p>
    <w:p w14:paraId="22802038" w14:textId="77777777" w:rsidR="00AE2FE3" w:rsidRPr="00AE2FE3" w:rsidRDefault="00AE2FE3" w:rsidP="00AE2FE3">
      <w:pPr>
        <w:spacing w:after="0" w:line="240" w:lineRule="auto"/>
        <w:rPr>
          <w:rStyle w:val="Courierforcode"/>
        </w:rPr>
      </w:pPr>
      <w:r w:rsidRPr="00AE2FE3">
        <w:rPr>
          <w:rStyle w:val="Courierforcode"/>
        </w:rPr>
        <w:t>&lt;/header&gt;</w:t>
      </w:r>
    </w:p>
    <w:p w14:paraId="2860C53C" w14:textId="77777777" w:rsidR="00AE2FE3" w:rsidRPr="00AE2FE3" w:rsidRDefault="00AE2FE3" w:rsidP="00AE2FE3">
      <w:pPr>
        <w:spacing w:after="0" w:line="240" w:lineRule="auto"/>
        <w:rPr>
          <w:rStyle w:val="Courierforcode"/>
        </w:rPr>
      </w:pPr>
    </w:p>
    <w:p w14:paraId="237B4DD0" w14:textId="77777777" w:rsidR="00AE2FE3" w:rsidRPr="00AE2FE3" w:rsidRDefault="00AE2FE3" w:rsidP="00AE2FE3">
      <w:pPr>
        <w:spacing w:after="0" w:line="240" w:lineRule="auto"/>
        <w:rPr>
          <w:rStyle w:val="Courierforcode"/>
        </w:rPr>
      </w:pPr>
    </w:p>
    <w:p w14:paraId="4C64F52F" w14:textId="77777777" w:rsidR="00AE2FE3" w:rsidRPr="00AE2FE3" w:rsidRDefault="00AE2FE3" w:rsidP="00AE2FE3">
      <w:pPr>
        <w:spacing w:after="0" w:line="240" w:lineRule="auto"/>
        <w:rPr>
          <w:rStyle w:val="Courierforcode"/>
        </w:rPr>
      </w:pPr>
      <w:r w:rsidRPr="00AE2FE3">
        <w:rPr>
          <w:rStyle w:val="Courierforcode"/>
        </w:rPr>
        <w:t>&lt;aside id="sidebar"&gt;</w:t>
      </w:r>
    </w:p>
    <w:p w14:paraId="581EF6FF" w14:textId="77777777" w:rsidR="00AE2FE3" w:rsidRPr="00AE2FE3" w:rsidRDefault="00AE2FE3" w:rsidP="00AE2FE3">
      <w:pPr>
        <w:spacing w:after="0" w:line="240" w:lineRule="auto"/>
        <w:rPr>
          <w:rStyle w:val="Courierforcode"/>
        </w:rPr>
      </w:pPr>
      <w:r w:rsidRPr="00AE2FE3">
        <w:rPr>
          <w:rStyle w:val="Courierforcode"/>
        </w:rPr>
        <w:tab/>
        <w:t>&lt;</w:t>
      </w:r>
      <w:proofErr w:type="spellStart"/>
      <w:r w:rsidRPr="00AE2FE3">
        <w:rPr>
          <w:rStyle w:val="Courierforcode"/>
        </w:rPr>
        <w:t>ul</w:t>
      </w:r>
      <w:proofErr w:type="spellEnd"/>
      <w:r w:rsidRPr="00AE2FE3">
        <w:rPr>
          <w:rStyle w:val="Courierforcode"/>
        </w:rPr>
        <w:t>&gt;</w:t>
      </w:r>
    </w:p>
    <w:p w14:paraId="36F67632" w14:textId="77777777" w:rsidR="00AE2FE3" w:rsidRPr="00AE2FE3" w:rsidRDefault="00AE2FE3" w:rsidP="00AE2FE3">
      <w:pPr>
        <w:spacing w:after="0" w:line="240" w:lineRule="auto"/>
        <w:rPr>
          <w:rStyle w:val="Courierforcode"/>
        </w:rPr>
      </w:pPr>
      <w:r w:rsidRPr="00AE2FE3">
        <w:rPr>
          <w:rStyle w:val="Courierforcode"/>
        </w:rPr>
        <w:tab/>
      </w:r>
      <w:r w:rsidRPr="00AE2FE3">
        <w:rPr>
          <w:rStyle w:val="Courierforcode"/>
        </w:rPr>
        <w:tab/>
        <w:t xml:space="preserve">&lt;li&gt;&lt;a </w:t>
      </w:r>
      <w:proofErr w:type="spellStart"/>
      <w:r w:rsidRPr="00AE2FE3">
        <w:rPr>
          <w:rStyle w:val="Courierforcode"/>
        </w:rPr>
        <w:t>href</w:t>
      </w:r>
      <w:proofErr w:type="spellEnd"/>
      <w:r w:rsidRPr="00AE2FE3">
        <w:rPr>
          <w:rStyle w:val="Courierforcode"/>
        </w:rPr>
        <w:t>="slides/products/props.html"&gt;Props&lt;/a&gt;</w:t>
      </w:r>
    </w:p>
    <w:p w14:paraId="282122AC" w14:textId="77777777" w:rsidR="00AE2FE3" w:rsidRPr="00AE2FE3" w:rsidRDefault="00AE2FE3" w:rsidP="00AE2FE3">
      <w:pPr>
        <w:spacing w:after="0" w:line="240" w:lineRule="auto"/>
        <w:rPr>
          <w:rStyle w:val="Courierforcode"/>
        </w:rPr>
      </w:pPr>
      <w:r w:rsidRPr="00AE2FE3">
        <w:rPr>
          <w:rStyle w:val="Courierforcode"/>
        </w:rPr>
        <w:tab/>
      </w:r>
      <w:r w:rsidRPr="00AE2FE3">
        <w:rPr>
          <w:rStyle w:val="Courierforcode"/>
        </w:rPr>
        <w:tab/>
        <w:t xml:space="preserve">&lt;li&gt;&lt;a </w:t>
      </w:r>
      <w:proofErr w:type="spellStart"/>
      <w:r w:rsidRPr="00AE2FE3">
        <w:rPr>
          <w:rStyle w:val="Courierforcode"/>
        </w:rPr>
        <w:t>href</w:t>
      </w:r>
      <w:proofErr w:type="spellEnd"/>
      <w:r w:rsidRPr="00AE2FE3">
        <w:rPr>
          <w:rStyle w:val="Courierforcode"/>
        </w:rPr>
        <w:t>="slides/products/costumes.html"&gt;Costumes&lt;/a&gt;</w:t>
      </w:r>
    </w:p>
    <w:p w14:paraId="1A3BF767" w14:textId="77777777" w:rsidR="00AE2FE3" w:rsidRPr="00AE2FE3" w:rsidRDefault="00AE2FE3" w:rsidP="00AE2FE3">
      <w:pPr>
        <w:spacing w:after="0" w:line="240" w:lineRule="auto"/>
        <w:rPr>
          <w:rStyle w:val="Courierforcode"/>
        </w:rPr>
      </w:pPr>
      <w:r w:rsidRPr="00AE2FE3">
        <w:rPr>
          <w:rStyle w:val="Courierforcode"/>
        </w:rPr>
        <w:tab/>
      </w:r>
      <w:r w:rsidRPr="00AE2FE3">
        <w:rPr>
          <w:rStyle w:val="Courierforcode"/>
        </w:rPr>
        <w:tab/>
        <w:t xml:space="preserve">&lt;li&gt;&lt;a </w:t>
      </w:r>
      <w:proofErr w:type="spellStart"/>
      <w:r w:rsidRPr="00AE2FE3">
        <w:rPr>
          <w:rStyle w:val="Courierforcode"/>
        </w:rPr>
        <w:t>href</w:t>
      </w:r>
      <w:proofErr w:type="spellEnd"/>
      <w:r w:rsidRPr="00AE2FE3">
        <w:rPr>
          <w:rStyle w:val="Courierforcode"/>
        </w:rPr>
        <w:t>="slides/products/effects.html"&gt;Special Effects&lt;/a&gt;</w:t>
      </w:r>
    </w:p>
    <w:p w14:paraId="098EF8DF" w14:textId="77777777" w:rsidR="00AE2FE3" w:rsidRPr="00AE2FE3" w:rsidRDefault="00AE2FE3" w:rsidP="00AE2FE3">
      <w:pPr>
        <w:spacing w:after="0" w:line="240" w:lineRule="auto"/>
        <w:rPr>
          <w:rStyle w:val="Courierforcode"/>
        </w:rPr>
      </w:pPr>
      <w:r w:rsidRPr="00AE2FE3">
        <w:rPr>
          <w:rStyle w:val="Courierforcode"/>
        </w:rPr>
        <w:tab/>
      </w:r>
      <w:r w:rsidRPr="00AE2FE3">
        <w:rPr>
          <w:rStyle w:val="Courierforcode"/>
        </w:rPr>
        <w:tab/>
        <w:t xml:space="preserve">&lt;li&gt;&lt;a </w:t>
      </w:r>
      <w:proofErr w:type="spellStart"/>
      <w:r w:rsidRPr="00AE2FE3">
        <w:rPr>
          <w:rStyle w:val="Courierforcode"/>
        </w:rPr>
        <w:t>href</w:t>
      </w:r>
      <w:proofErr w:type="spellEnd"/>
      <w:r w:rsidRPr="00AE2FE3">
        <w:rPr>
          <w:rStyle w:val="Courierforcode"/>
        </w:rPr>
        <w:t>="slides/products/masks.html"&gt;Masks&lt;/a&gt;</w:t>
      </w:r>
    </w:p>
    <w:p w14:paraId="4CEE3D4E" w14:textId="77777777" w:rsidR="00AE2FE3" w:rsidRPr="00AE2FE3" w:rsidRDefault="00AE2FE3" w:rsidP="00AE2FE3">
      <w:pPr>
        <w:spacing w:after="0" w:line="240" w:lineRule="auto"/>
        <w:rPr>
          <w:rStyle w:val="Courierforcode"/>
        </w:rPr>
      </w:pPr>
      <w:r w:rsidRPr="00AE2FE3">
        <w:rPr>
          <w:rStyle w:val="Courierforcode"/>
        </w:rPr>
        <w:tab/>
        <w:t>&lt;/</w:t>
      </w:r>
      <w:proofErr w:type="spellStart"/>
      <w:r w:rsidRPr="00AE2FE3">
        <w:rPr>
          <w:rStyle w:val="Courierforcode"/>
        </w:rPr>
        <w:t>ul</w:t>
      </w:r>
      <w:proofErr w:type="spellEnd"/>
      <w:r w:rsidRPr="00AE2FE3">
        <w:rPr>
          <w:rStyle w:val="Courierforcode"/>
        </w:rPr>
        <w:t>&gt;</w:t>
      </w:r>
    </w:p>
    <w:p w14:paraId="6AB2BF50" w14:textId="77777777" w:rsidR="00AE2FE3" w:rsidRPr="00AE2FE3" w:rsidRDefault="00AE2FE3" w:rsidP="00AE2FE3">
      <w:pPr>
        <w:spacing w:after="0" w:line="240" w:lineRule="auto"/>
        <w:rPr>
          <w:rStyle w:val="Courierforcode"/>
        </w:rPr>
      </w:pPr>
      <w:r w:rsidRPr="00AE2FE3">
        <w:rPr>
          <w:rStyle w:val="Courierforcode"/>
        </w:rPr>
        <w:t>&lt;/aside&gt;</w:t>
      </w:r>
    </w:p>
    <w:p w14:paraId="66624211" w14:textId="77777777" w:rsidR="00AE2FE3" w:rsidRPr="00AE2FE3" w:rsidRDefault="00AE2FE3" w:rsidP="00AE2FE3">
      <w:pPr>
        <w:spacing w:after="0" w:line="240" w:lineRule="auto"/>
        <w:rPr>
          <w:rStyle w:val="Courierforcode"/>
        </w:rPr>
      </w:pPr>
    </w:p>
    <w:p w14:paraId="628D767E" w14:textId="77777777" w:rsidR="00AE2FE3" w:rsidRPr="00AE2FE3" w:rsidRDefault="00AE2FE3" w:rsidP="00AE2FE3">
      <w:pPr>
        <w:spacing w:after="0" w:line="240" w:lineRule="auto"/>
        <w:rPr>
          <w:rStyle w:val="Courierforcode"/>
        </w:rPr>
      </w:pPr>
      <w:r w:rsidRPr="00AE2FE3">
        <w:rPr>
          <w:rStyle w:val="Courierforcode"/>
        </w:rPr>
        <w:t>&lt;section&gt;</w:t>
      </w:r>
    </w:p>
    <w:p w14:paraId="6807A453" w14:textId="77777777" w:rsidR="00AE2FE3" w:rsidRPr="00AE2FE3" w:rsidRDefault="00AE2FE3" w:rsidP="00AE2FE3">
      <w:pPr>
        <w:spacing w:after="0" w:line="240" w:lineRule="auto"/>
        <w:rPr>
          <w:rStyle w:val="Courierforcode"/>
        </w:rPr>
      </w:pPr>
      <w:r w:rsidRPr="00AE2FE3">
        <w:rPr>
          <w:rStyle w:val="Courierforcode"/>
        </w:rPr>
        <w:tab/>
        <w:t>&lt;h1&gt;&lt;span class="large"&gt;W&lt;/span&gt;</w:t>
      </w:r>
      <w:proofErr w:type="spellStart"/>
      <w:r w:rsidRPr="00AE2FE3">
        <w:rPr>
          <w:rStyle w:val="Courierforcode"/>
        </w:rPr>
        <w:t>elcome</w:t>
      </w:r>
      <w:proofErr w:type="spellEnd"/>
      <w:r w:rsidRPr="00AE2FE3">
        <w:rPr>
          <w:rStyle w:val="Courierforcode"/>
        </w:rPr>
        <w:t xml:space="preserve"> to my </w:t>
      </w:r>
      <w:proofErr w:type="gramStart"/>
      <w:r w:rsidRPr="00AE2FE3">
        <w:rPr>
          <w:rStyle w:val="Courierforcode"/>
        </w:rPr>
        <w:t>site.&lt;</w:t>
      </w:r>
      <w:proofErr w:type="spellStart"/>
      <w:proofErr w:type="gramEnd"/>
      <w:r w:rsidRPr="00AE2FE3">
        <w:rPr>
          <w:rStyle w:val="Courierforcode"/>
        </w:rPr>
        <w:t>br</w:t>
      </w:r>
      <w:proofErr w:type="spellEnd"/>
      <w:r w:rsidRPr="00AE2FE3">
        <w:rPr>
          <w:rStyle w:val="Courierforcode"/>
        </w:rPr>
        <w:t>&gt;Please come in and stay awhile.&lt;/h1&gt;</w:t>
      </w:r>
    </w:p>
    <w:p w14:paraId="0837FB38" w14:textId="77777777" w:rsidR="00AE2FE3" w:rsidRPr="00AE2FE3" w:rsidRDefault="00AE2FE3" w:rsidP="00AE2FE3">
      <w:pPr>
        <w:spacing w:after="0" w:line="240" w:lineRule="auto"/>
        <w:rPr>
          <w:rStyle w:val="Courierforcode"/>
        </w:rPr>
      </w:pPr>
    </w:p>
    <w:p w14:paraId="66AD3882" w14:textId="77777777" w:rsidR="00AE2FE3" w:rsidRPr="00AE2FE3" w:rsidRDefault="00AE2FE3" w:rsidP="00AE2FE3">
      <w:pPr>
        <w:spacing w:after="0" w:line="240" w:lineRule="auto"/>
        <w:rPr>
          <w:rStyle w:val="Courierforcode"/>
        </w:rPr>
      </w:pPr>
      <w:r w:rsidRPr="00AE2FE3">
        <w:rPr>
          <w:rStyle w:val="Courierforcode"/>
        </w:rPr>
        <w:tab/>
        <w:t xml:space="preserve">&lt;p&gt;I started this website because Halloween has always been my favorite holiday. But during the last year, I started selling some of my favorite Halloween products, and they've become quite a </w:t>
      </w:r>
      <w:proofErr w:type="gramStart"/>
      <w:r w:rsidRPr="00AE2FE3">
        <w:rPr>
          <w:rStyle w:val="Courierforcode"/>
        </w:rPr>
        <w:t>hit.&lt;</w:t>
      </w:r>
      <w:proofErr w:type="gramEnd"/>
      <w:r w:rsidRPr="00AE2FE3">
        <w:rPr>
          <w:rStyle w:val="Courierforcode"/>
        </w:rPr>
        <w:t>/p&gt;</w:t>
      </w:r>
    </w:p>
    <w:p w14:paraId="1E5DB0AA" w14:textId="77777777" w:rsidR="00AE2FE3" w:rsidRPr="00AE2FE3" w:rsidRDefault="00AE2FE3" w:rsidP="00AE2FE3">
      <w:pPr>
        <w:spacing w:after="0" w:line="240" w:lineRule="auto"/>
        <w:rPr>
          <w:rStyle w:val="Courierforcode"/>
        </w:rPr>
      </w:pPr>
      <w:r w:rsidRPr="00AE2FE3">
        <w:rPr>
          <w:rStyle w:val="Courierforcode"/>
        </w:rPr>
        <w:tab/>
        <w:t xml:space="preserve">&lt;p&gt;If you click on the Personal link, you can browse my favorite Halloween pictures, stories, and films. And if you join my email list, I will keep you up-to-date on all things </w:t>
      </w:r>
      <w:proofErr w:type="gramStart"/>
      <w:r w:rsidRPr="00AE2FE3">
        <w:rPr>
          <w:rStyle w:val="Courierforcode"/>
        </w:rPr>
        <w:t>Halloween.&lt;</w:t>
      </w:r>
      <w:proofErr w:type="gramEnd"/>
      <w:r w:rsidRPr="00AE2FE3">
        <w:rPr>
          <w:rStyle w:val="Courierforcode"/>
        </w:rPr>
        <w:t>/p&gt;</w:t>
      </w:r>
    </w:p>
    <w:p w14:paraId="0B4F30A5" w14:textId="77777777" w:rsidR="00AE2FE3" w:rsidRPr="00AE2FE3" w:rsidRDefault="00AE2FE3" w:rsidP="00AE2FE3">
      <w:pPr>
        <w:spacing w:after="0" w:line="240" w:lineRule="auto"/>
        <w:rPr>
          <w:rStyle w:val="Courierforcode"/>
        </w:rPr>
      </w:pPr>
    </w:p>
    <w:p w14:paraId="7809D6F8" w14:textId="77777777" w:rsidR="00AE2FE3" w:rsidRPr="00AE2FE3" w:rsidRDefault="00AE2FE3" w:rsidP="00AE2FE3">
      <w:pPr>
        <w:spacing w:after="0" w:line="240" w:lineRule="auto"/>
        <w:rPr>
          <w:rStyle w:val="Courierforcode"/>
        </w:rPr>
      </w:pPr>
      <w:r w:rsidRPr="00AE2FE3">
        <w:rPr>
          <w:rStyle w:val="Courierforcode"/>
        </w:rPr>
        <w:tab/>
        <w:t>&lt;h3&gt;Product of the week&lt;/h3&gt;</w:t>
      </w:r>
    </w:p>
    <w:p w14:paraId="2C88EEAB" w14:textId="77777777" w:rsidR="00AE2FE3" w:rsidRPr="00AE2FE3" w:rsidRDefault="00AE2FE3" w:rsidP="00AE2FE3">
      <w:pPr>
        <w:spacing w:after="0" w:line="240" w:lineRule="auto"/>
        <w:rPr>
          <w:rStyle w:val="Courierforcode"/>
        </w:rPr>
      </w:pPr>
      <w:r w:rsidRPr="00AE2FE3">
        <w:rPr>
          <w:rStyle w:val="Courierforcode"/>
        </w:rPr>
        <w:tab/>
        <w:t>&lt;</w:t>
      </w:r>
      <w:proofErr w:type="spellStart"/>
      <w:r w:rsidRPr="00AE2FE3">
        <w:rPr>
          <w:rStyle w:val="Courierforcode"/>
        </w:rPr>
        <w:t>img</w:t>
      </w:r>
      <w:proofErr w:type="spellEnd"/>
      <w:r w:rsidRPr="00AE2FE3">
        <w:rPr>
          <w:rStyle w:val="Courierforcode"/>
        </w:rPr>
        <w:t xml:space="preserve"> </w:t>
      </w:r>
      <w:proofErr w:type="spellStart"/>
      <w:r w:rsidRPr="00AE2FE3">
        <w:rPr>
          <w:rStyle w:val="Courierforcode"/>
        </w:rPr>
        <w:t>src</w:t>
      </w:r>
      <w:proofErr w:type="spellEnd"/>
      <w:r w:rsidRPr="00AE2FE3">
        <w:rPr>
          <w:rStyle w:val="Courierforcode"/>
        </w:rPr>
        <w:t>="images/cat1.jpg" alt="cat"&gt;&lt;</w:t>
      </w:r>
      <w:proofErr w:type="spellStart"/>
      <w:r w:rsidRPr="00AE2FE3">
        <w:rPr>
          <w:rStyle w:val="Courierforcode"/>
        </w:rPr>
        <w:t>br</w:t>
      </w:r>
      <w:proofErr w:type="spellEnd"/>
      <w:r w:rsidRPr="00AE2FE3">
        <w:rPr>
          <w:rStyle w:val="Courierforcode"/>
        </w:rPr>
        <w:t>&gt;</w:t>
      </w:r>
    </w:p>
    <w:p w14:paraId="1C38D24B" w14:textId="77777777" w:rsidR="00AE2FE3" w:rsidRPr="00AE2FE3" w:rsidRDefault="00AE2FE3" w:rsidP="00AE2FE3">
      <w:pPr>
        <w:spacing w:after="0" w:line="240" w:lineRule="auto"/>
        <w:rPr>
          <w:rStyle w:val="Courierforcode"/>
        </w:rPr>
      </w:pPr>
      <w:r w:rsidRPr="00AE2FE3">
        <w:rPr>
          <w:rStyle w:val="Courierforcode"/>
        </w:rPr>
        <w:tab/>
        <w:t xml:space="preserve">&lt;a </w:t>
      </w:r>
      <w:proofErr w:type="spellStart"/>
      <w:r w:rsidRPr="00AE2FE3">
        <w:rPr>
          <w:rStyle w:val="Courierforcode"/>
        </w:rPr>
        <w:t>href</w:t>
      </w:r>
      <w:proofErr w:type="spellEnd"/>
      <w:r w:rsidRPr="00AE2FE3">
        <w:rPr>
          <w:rStyle w:val="Courierforcode"/>
        </w:rPr>
        <w:t>="slides/products/cat.html"&gt;20&amp;rdquo; Deranged Cat&lt;/a&gt;</w:t>
      </w:r>
    </w:p>
    <w:p w14:paraId="4AE83540" w14:textId="77777777" w:rsidR="00AE2FE3" w:rsidRPr="00AE2FE3" w:rsidRDefault="00AE2FE3" w:rsidP="00AE2FE3">
      <w:pPr>
        <w:spacing w:after="0" w:line="240" w:lineRule="auto"/>
        <w:rPr>
          <w:rStyle w:val="Courierforcode"/>
        </w:rPr>
      </w:pPr>
    </w:p>
    <w:p w14:paraId="494FC652" w14:textId="77777777" w:rsidR="00AE2FE3" w:rsidRPr="00AE2FE3" w:rsidRDefault="00AE2FE3" w:rsidP="00AE2FE3">
      <w:pPr>
        <w:spacing w:after="0" w:line="240" w:lineRule="auto"/>
        <w:rPr>
          <w:rStyle w:val="Courierforcode"/>
        </w:rPr>
      </w:pPr>
      <w:r w:rsidRPr="00AE2FE3">
        <w:rPr>
          <w:rStyle w:val="Courierforcode"/>
        </w:rPr>
        <w:tab/>
        <w:t>&lt;h3&gt;My guarantee&lt;/h3&gt;</w:t>
      </w:r>
    </w:p>
    <w:p w14:paraId="14780B1D" w14:textId="77777777" w:rsidR="00AE2FE3" w:rsidRPr="00AE2FE3" w:rsidRDefault="00AE2FE3" w:rsidP="00AE2FE3">
      <w:pPr>
        <w:spacing w:after="0" w:line="240" w:lineRule="auto"/>
        <w:rPr>
          <w:rStyle w:val="Courierforcode"/>
        </w:rPr>
      </w:pPr>
    </w:p>
    <w:p w14:paraId="5C4F0A69" w14:textId="77777777" w:rsidR="00AE2FE3" w:rsidRPr="00AE2FE3" w:rsidRDefault="00AE2FE3" w:rsidP="00AE2FE3">
      <w:pPr>
        <w:spacing w:after="0" w:line="240" w:lineRule="auto"/>
        <w:rPr>
          <w:rStyle w:val="Courierforcode"/>
        </w:rPr>
      </w:pPr>
      <w:r w:rsidRPr="00AE2FE3">
        <w:rPr>
          <w:rStyle w:val="Courierforcode"/>
        </w:rPr>
        <w:tab/>
        <w:t xml:space="preserve">&lt;p&gt;If you aren't completely satisfied with everything you buy from my site, you can return it for a full refund. </w:t>
      </w:r>
    </w:p>
    <w:p w14:paraId="5F4F44CB" w14:textId="77777777" w:rsidR="00AE2FE3" w:rsidRPr="00AE2FE3" w:rsidRDefault="00AE2FE3" w:rsidP="00AE2FE3">
      <w:pPr>
        <w:spacing w:after="0" w:line="240" w:lineRule="auto"/>
        <w:rPr>
          <w:rStyle w:val="Courierforcode"/>
        </w:rPr>
      </w:pPr>
      <w:r w:rsidRPr="00AE2FE3">
        <w:rPr>
          <w:rStyle w:val="Courierforcode"/>
        </w:rPr>
        <w:lastRenderedPageBreak/>
        <w:tab/>
        <w:t xml:space="preserve">&lt;b&gt;No questions </w:t>
      </w:r>
      <w:proofErr w:type="gramStart"/>
      <w:r w:rsidRPr="00AE2FE3">
        <w:rPr>
          <w:rStyle w:val="Courierforcode"/>
        </w:rPr>
        <w:t>asked!&lt;</w:t>
      </w:r>
      <w:proofErr w:type="gramEnd"/>
      <w:r w:rsidRPr="00AE2FE3">
        <w:rPr>
          <w:rStyle w:val="Courierforcode"/>
        </w:rPr>
        <w:t>/b&gt;&lt;/p&gt;</w:t>
      </w:r>
      <w:r w:rsidRPr="00AE2FE3">
        <w:rPr>
          <w:rStyle w:val="Courierforcode"/>
        </w:rPr>
        <w:tab/>
      </w:r>
      <w:r w:rsidRPr="00AE2FE3">
        <w:rPr>
          <w:rStyle w:val="Courierforcode"/>
        </w:rPr>
        <w:tab/>
      </w:r>
    </w:p>
    <w:p w14:paraId="7F0F1A1A" w14:textId="77777777" w:rsidR="00AE2FE3" w:rsidRPr="00AE2FE3" w:rsidRDefault="00AE2FE3" w:rsidP="00AE2FE3">
      <w:pPr>
        <w:spacing w:after="0" w:line="240" w:lineRule="auto"/>
        <w:rPr>
          <w:rStyle w:val="Courierforcode"/>
        </w:rPr>
      </w:pPr>
    </w:p>
    <w:p w14:paraId="0169490A" w14:textId="77777777" w:rsidR="00AE2FE3" w:rsidRPr="00AE2FE3" w:rsidRDefault="00AE2FE3" w:rsidP="00AE2FE3">
      <w:pPr>
        <w:spacing w:after="0" w:line="240" w:lineRule="auto"/>
        <w:rPr>
          <w:rStyle w:val="Courierforcode"/>
        </w:rPr>
      </w:pPr>
      <w:r w:rsidRPr="00AE2FE3">
        <w:rPr>
          <w:rStyle w:val="Courierforcode"/>
        </w:rPr>
        <w:t>&lt;/section&gt;</w:t>
      </w:r>
    </w:p>
    <w:p w14:paraId="3F23C632" w14:textId="77777777" w:rsidR="00AE2FE3" w:rsidRPr="00AE2FE3" w:rsidRDefault="00AE2FE3" w:rsidP="00AE2FE3">
      <w:pPr>
        <w:spacing w:after="0" w:line="240" w:lineRule="auto"/>
        <w:rPr>
          <w:rStyle w:val="Courierforcode"/>
        </w:rPr>
      </w:pPr>
    </w:p>
    <w:p w14:paraId="5A774388" w14:textId="77777777" w:rsidR="00AE2FE3" w:rsidRPr="00AE2FE3" w:rsidRDefault="00AE2FE3" w:rsidP="00AE2FE3">
      <w:pPr>
        <w:spacing w:after="0" w:line="240" w:lineRule="auto"/>
        <w:rPr>
          <w:rStyle w:val="Courierforcode"/>
        </w:rPr>
      </w:pPr>
    </w:p>
    <w:p w14:paraId="2C6695C5" w14:textId="77777777" w:rsidR="00AE2FE3" w:rsidRPr="00AE2FE3" w:rsidRDefault="00AE2FE3" w:rsidP="00AE2FE3">
      <w:pPr>
        <w:spacing w:after="0" w:line="240" w:lineRule="auto"/>
        <w:rPr>
          <w:rStyle w:val="Courierforcode"/>
        </w:rPr>
      </w:pPr>
    </w:p>
    <w:p w14:paraId="768C667A" w14:textId="77777777" w:rsidR="00AE2FE3" w:rsidRPr="00AE2FE3" w:rsidRDefault="00AE2FE3" w:rsidP="00AE2FE3">
      <w:pPr>
        <w:spacing w:after="0" w:line="240" w:lineRule="auto"/>
        <w:rPr>
          <w:rStyle w:val="Courierforcode"/>
        </w:rPr>
      </w:pPr>
    </w:p>
    <w:p w14:paraId="03445434" w14:textId="77777777" w:rsidR="00AE2FE3" w:rsidRPr="00AE2FE3" w:rsidRDefault="00AE2FE3" w:rsidP="00AE2FE3">
      <w:pPr>
        <w:spacing w:after="0" w:line="240" w:lineRule="auto"/>
        <w:rPr>
          <w:rStyle w:val="Courierforcode"/>
        </w:rPr>
      </w:pPr>
      <w:r w:rsidRPr="00AE2FE3">
        <w:rPr>
          <w:rStyle w:val="Courierforcode"/>
        </w:rPr>
        <w:t>&lt;footer&gt;</w:t>
      </w:r>
      <w:r w:rsidRPr="00AE2FE3">
        <w:rPr>
          <w:rStyle w:val="Courierforcode"/>
        </w:rPr>
        <w:tab/>
      </w:r>
    </w:p>
    <w:p w14:paraId="6F5F085C" w14:textId="77777777" w:rsidR="00AE2FE3" w:rsidRPr="00AE2FE3" w:rsidRDefault="00AE2FE3" w:rsidP="00AE2FE3">
      <w:pPr>
        <w:spacing w:after="0" w:line="240" w:lineRule="auto"/>
        <w:rPr>
          <w:rStyle w:val="Courierforcode"/>
        </w:rPr>
      </w:pPr>
    </w:p>
    <w:p w14:paraId="2BD0977A" w14:textId="77777777" w:rsidR="00AE2FE3" w:rsidRPr="00AE2FE3" w:rsidRDefault="00AE2FE3" w:rsidP="00AE2FE3">
      <w:pPr>
        <w:spacing w:after="0" w:line="240" w:lineRule="auto"/>
        <w:rPr>
          <w:rStyle w:val="Courierforcode"/>
        </w:rPr>
      </w:pPr>
      <w:r w:rsidRPr="00AE2FE3">
        <w:rPr>
          <w:rStyle w:val="Courierforcode"/>
        </w:rPr>
        <w:tab/>
        <w:t xml:space="preserve">&lt;p&gt;&amp;copy; 2016 Ben </w:t>
      </w:r>
      <w:proofErr w:type="spellStart"/>
      <w:r w:rsidRPr="00AE2FE3">
        <w:rPr>
          <w:rStyle w:val="Courierforcode"/>
        </w:rPr>
        <w:t>Murach</w:t>
      </w:r>
      <w:proofErr w:type="spellEnd"/>
      <w:r w:rsidRPr="00AE2FE3">
        <w:rPr>
          <w:rStyle w:val="Courierforcode"/>
        </w:rPr>
        <w:t>&lt;/p&gt;</w:t>
      </w:r>
    </w:p>
    <w:p w14:paraId="7C4FFD02" w14:textId="77777777" w:rsidR="00AE2FE3" w:rsidRPr="00AE2FE3" w:rsidRDefault="00AE2FE3" w:rsidP="00AE2FE3">
      <w:pPr>
        <w:spacing w:after="0" w:line="240" w:lineRule="auto"/>
        <w:rPr>
          <w:rStyle w:val="Courierforcode"/>
        </w:rPr>
      </w:pPr>
    </w:p>
    <w:p w14:paraId="23AA1FD4" w14:textId="77777777" w:rsidR="00AE2FE3" w:rsidRPr="00AE2FE3" w:rsidRDefault="00AE2FE3" w:rsidP="00AE2FE3">
      <w:pPr>
        <w:spacing w:after="0" w:line="240" w:lineRule="auto"/>
        <w:rPr>
          <w:rStyle w:val="Courierforcode"/>
        </w:rPr>
      </w:pPr>
      <w:r w:rsidRPr="00AE2FE3">
        <w:rPr>
          <w:rStyle w:val="Courierforcode"/>
        </w:rPr>
        <w:t>&lt;/footer&gt;</w:t>
      </w:r>
      <w:r w:rsidRPr="00AE2FE3">
        <w:rPr>
          <w:rStyle w:val="Courierforcode"/>
        </w:rPr>
        <w:tab/>
      </w:r>
    </w:p>
    <w:p w14:paraId="5093C349" w14:textId="77777777" w:rsidR="00AE2FE3" w:rsidRPr="00AE2FE3" w:rsidRDefault="00AE2FE3" w:rsidP="00AE2FE3">
      <w:pPr>
        <w:spacing w:after="0" w:line="240" w:lineRule="auto"/>
        <w:rPr>
          <w:rStyle w:val="Courierforcode"/>
        </w:rPr>
      </w:pPr>
    </w:p>
    <w:p w14:paraId="4FB794FF" w14:textId="77777777" w:rsidR="00AE2FE3" w:rsidRPr="00AE2FE3" w:rsidRDefault="00AE2FE3" w:rsidP="00AE2FE3">
      <w:pPr>
        <w:spacing w:after="0" w:line="240" w:lineRule="auto"/>
        <w:rPr>
          <w:rStyle w:val="Courierforcode"/>
        </w:rPr>
      </w:pPr>
      <w:r w:rsidRPr="00AE2FE3">
        <w:rPr>
          <w:rStyle w:val="Courierforcode"/>
        </w:rPr>
        <w:t>&lt;/body&gt;</w:t>
      </w:r>
    </w:p>
    <w:p w14:paraId="4428A5F7" w14:textId="254B2E1B" w:rsidR="00AE2FE3" w:rsidRDefault="00AE2FE3" w:rsidP="00AE2FE3">
      <w:pPr>
        <w:spacing w:after="0" w:line="240" w:lineRule="auto"/>
        <w:rPr>
          <w:rStyle w:val="IntenseReference"/>
        </w:rPr>
      </w:pPr>
      <w:r w:rsidRPr="00AE2FE3">
        <w:rPr>
          <w:rStyle w:val="Courierforcode"/>
        </w:rPr>
        <w:t>&lt;/html&gt;</w:t>
      </w:r>
      <w:r w:rsidR="00D15554" w:rsidRPr="00F70074">
        <w:rPr>
          <w:rFonts w:cs="Arial"/>
        </w:rPr>
        <w:br w:type="page"/>
      </w:r>
      <w:r>
        <w:rPr>
          <w:rStyle w:val="IntenseReference"/>
        </w:rPr>
        <w:lastRenderedPageBreak/>
        <w:t xml:space="preserve">The </w:t>
      </w:r>
      <w:r>
        <w:rPr>
          <w:rStyle w:val="IntenseReference"/>
        </w:rPr>
        <w:t>CSS</w:t>
      </w:r>
      <w:r>
        <w:rPr>
          <w:rStyle w:val="IntenseReference"/>
        </w:rPr>
        <w:t xml:space="preserve"> for Halloween Exercise, Part 2</w:t>
      </w:r>
    </w:p>
    <w:p w14:paraId="67710093" w14:textId="77777777" w:rsidR="00AE2FE3" w:rsidRPr="00AE2FE3" w:rsidRDefault="00AE2FE3" w:rsidP="00AE2FE3">
      <w:pPr>
        <w:spacing w:after="0" w:line="240" w:lineRule="auto"/>
        <w:rPr>
          <w:rStyle w:val="Courierforcode"/>
        </w:rPr>
      </w:pPr>
      <w:r w:rsidRPr="00AE2FE3">
        <w:rPr>
          <w:rStyle w:val="Courierforcode"/>
        </w:rPr>
        <w:t>/* reset selector */</w:t>
      </w:r>
    </w:p>
    <w:p w14:paraId="752FF0E6" w14:textId="77777777" w:rsidR="00AE2FE3" w:rsidRPr="00AE2FE3" w:rsidRDefault="00AE2FE3" w:rsidP="00AE2FE3">
      <w:pPr>
        <w:spacing w:after="0" w:line="240" w:lineRule="auto"/>
        <w:rPr>
          <w:rStyle w:val="Courierforcode"/>
        </w:rPr>
      </w:pPr>
    </w:p>
    <w:p w14:paraId="4B399E2A" w14:textId="77777777" w:rsidR="00AE2FE3" w:rsidRPr="00AE2FE3" w:rsidRDefault="00AE2FE3" w:rsidP="00AE2FE3">
      <w:pPr>
        <w:spacing w:after="0" w:line="240" w:lineRule="auto"/>
        <w:rPr>
          <w:rStyle w:val="Courierforcode"/>
        </w:rPr>
      </w:pPr>
      <w:r w:rsidRPr="00AE2FE3">
        <w:rPr>
          <w:rStyle w:val="Courierforcode"/>
        </w:rPr>
        <w:t>* {</w:t>
      </w:r>
    </w:p>
    <w:p w14:paraId="7C759FC6" w14:textId="77777777" w:rsidR="00AE2FE3" w:rsidRPr="00AE2FE3" w:rsidRDefault="00AE2FE3" w:rsidP="00AE2FE3">
      <w:pPr>
        <w:spacing w:after="0" w:line="240" w:lineRule="auto"/>
        <w:rPr>
          <w:rStyle w:val="Courierforcode"/>
        </w:rPr>
      </w:pPr>
      <w:r w:rsidRPr="00AE2FE3">
        <w:rPr>
          <w:rStyle w:val="Courierforcode"/>
        </w:rPr>
        <w:tab/>
        <w:t>margin: 0;</w:t>
      </w:r>
    </w:p>
    <w:p w14:paraId="477F6C0F" w14:textId="77777777" w:rsidR="00AE2FE3" w:rsidRPr="00AE2FE3" w:rsidRDefault="00AE2FE3" w:rsidP="00AE2FE3">
      <w:pPr>
        <w:spacing w:after="0" w:line="240" w:lineRule="auto"/>
        <w:rPr>
          <w:rStyle w:val="Courierforcode"/>
        </w:rPr>
      </w:pPr>
      <w:r w:rsidRPr="00AE2FE3">
        <w:rPr>
          <w:rStyle w:val="Courierforcode"/>
        </w:rPr>
        <w:tab/>
        <w:t>padding: 0;</w:t>
      </w:r>
    </w:p>
    <w:p w14:paraId="7E616279" w14:textId="77777777" w:rsidR="00AE2FE3" w:rsidRPr="00AE2FE3" w:rsidRDefault="00AE2FE3" w:rsidP="00AE2FE3">
      <w:pPr>
        <w:spacing w:after="0" w:line="240" w:lineRule="auto"/>
        <w:rPr>
          <w:rStyle w:val="Courierforcode"/>
        </w:rPr>
      </w:pPr>
      <w:r w:rsidRPr="00AE2FE3">
        <w:rPr>
          <w:rStyle w:val="Courierforcode"/>
        </w:rPr>
        <w:t>}</w:t>
      </w:r>
    </w:p>
    <w:p w14:paraId="790BB2CA" w14:textId="77777777" w:rsidR="00AE2FE3" w:rsidRPr="00AE2FE3" w:rsidRDefault="00AE2FE3" w:rsidP="00AE2FE3">
      <w:pPr>
        <w:spacing w:after="0" w:line="240" w:lineRule="auto"/>
        <w:rPr>
          <w:rStyle w:val="Courierforcode"/>
        </w:rPr>
      </w:pPr>
      <w:r w:rsidRPr="00AE2FE3">
        <w:rPr>
          <w:rStyle w:val="Courierforcode"/>
        </w:rPr>
        <w:t>/* style for background behind body */</w:t>
      </w:r>
    </w:p>
    <w:p w14:paraId="50D6F2E2" w14:textId="77777777" w:rsidR="00AE2FE3" w:rsidRPr="00AE2FE3" w:rsidRDefault="00AE2FE3" w:rsidP="00AE2FE3">
      <w:pPr>
        <w:spacing w:after="0" w:line="240" w:lineRule="auto"/>
        <w:rPr>
          <w:rStyle w:val="Courierforcode"/>
        </w:rPr>
      </w:pPr>
    </w:p>
    <w:p w14:paraId="6130998C" w14:textId="77777777" w:rsidR="00AE2FE3" w:rsidRPr="00AE2FE3" w:rsidRDefault="00AE2FE3" w:rsidP="00AE2FE3">
      <w:pPr>
        <w:spacing w:after="0" w:line="240" w:lineRule="auto"/>
        <w:rPr>
          <w:rStyle w:val="Courierforcode"/>
        </w:rPr>
      </w:pPr>
      <w:r w:rsidRPr="00AE2FE3">
        <w:rPr>
          <w:rStyle w:val="Courierforcode"/>
        </w:rPr>
        <w:t>html {</w:t>
      </w:r>
    </w:p>
    <w:p w14:paraId="207F7AB6" w14:textId="77777777" w:rsidR="00AE2FE3" w:rsidRPr="00AE2FE3" w:rsidRDefault="00AE2FE3" w:rsidP="00AE2FE3">
      <w:pPr>
        <w:spacing w:after="0" w:line="240" w:lineRule="auto"/>
        <w:rPr>
          <w:rStyle w:val="Courierforcode"/>
        </w:rPr>
      </w:pPr>
      <w:r w:rsidRPr="00AE2FE3">
        <w:rPr>
          <w:rStyle w:val="Courierforcode"/>
        </w:rPr>
        <w:tab/>
        <w:t xml:space="preserve">background-image: </w:t>
      </w:r>
      <w:proofErr w:type="spellStart"/>
      <w:r w:rsidRPr="00AE2FE3">
        <w:rPr>
          <w:rStyle w:val="Courierforcode"/>
        </w:rPr>
        <w:t>url</w:t>
      </w:r>
      <w:proofErr w:type="spellEnd"/>
      <w:r w:rsidRPr="00AE2FE3">
        <w:rPr>
          <w:rStyle w:val="Courierforcode"/>
        </w:rPr>
        <w:t>("../images/bats.gif")</w:t>
      </w:r>
    </w:p>
    <w:p w14:paraId="55934C57" w14:textId="77777777" w:rsidR="00AE2FE3" w:rsidRPr="00AE2FE3" w:rsidRDefault="00AE2FE3" w:rsidP="00AE2FE3">
      <w:pPr>
        <w:spacing w:after="0" w:line="240" w:lineRule="auto"/>
        <w:rPr>
          <w:rStyle w:val="Courierforcode"/>
        </w:rPr>
      </w:pPr>
      <w:r w:rsidRPr="00AE2FE3">
        <w:rPr>
          <w:rStyle w:val="Courierforcode"/>
        </w:rPr>
        <w:t>}</w:t>
      </w:r>
    </w:p>
    <w:p w14:paraId="0EE4969A" w14:textId="77777777" w:rsidR="00AE2FE3" w:rsidRPr="00AE2FE3" w:rsidRDefault="00AE2FE3" w:rsidP="00AE2FE3">
      <w:pPr>
        <w:spacing w:after="0" w:line="240" w:lineRule="auto"/>
        <w:rPr>
          <w:rStyle w:val="Courierforcode"/>
        </w:rPr>
      </w:pPr>
    </w:p>
    <w:p w14:paraId="7272421F" w14:textId="77777777" w:rsidR="00AE2FE3" w:rsidRPr="00AE2FE3" w:rsidRDefault="00AE2FE3" w:rsidP="00AE2FE3">
      <w:pPr>
        <w:spacing w:after="0" w:line="240" w:lineRule="auto"/>
        <w:rPr>
          <w:rStyle w:val="Courierforcode"/>
        </w:rPr>
      </w:pPr>
      <w:r w:rsidRPr="00AE2FE3">
        <w:rPr>
          <w:rStyle w:val="Courierforcode"/>
        </w:rPr>
        <w:t>/* the styles for the elements */</w:t>
      </w:r>
    </w:p>
    <w:p w14:paraId="245F9799" w14:textId="77777777" w:rsidR="00AE2FE3" w:rsidRPr="00AE2FE3" w:rsidRDefault="00AE2FE3" w:rsidP="00AE2FE3">
      <w:pPr>
        <w:spacing w:after="0" w:line="240" w:lineRule="auto"/>
        <w:rPr>
          <w:rStyle w:val="Courierforcode"/>
        </w:rPr>
      </w:pPr>
    </w:p>
    <w:p w14:paraId="024797A3" w14:textId="77777777" w:rsidR="00AE2FE3" w:rsidRPr="00AE2FE3" w:rsidRDefault="00AE2FE3" w:rsidP="00AE2FE3">
      <w:pPr>
        <w:spacing w:after="0" w:line="240" w:lineRule="auto"/>
        <w:rPr>
          <w:rStyle w:val="Courierforcode"/>
        </w:rPr>
      </w:pPr>
      <w:r w:rsidRPr="00AE2FE3">
        <w:rPr>
          <w:rStyle w:val="Courierforcode"/>
        </w:rPr>
        <w:t>body {</w:t>
      </w:r>
    </w:p>
    <w:p w14:paraId="0F90ED88" w14:textId="77777777" w:rsidR="00AE2FE3" w:rsidRPr="00AE2FE3" w:rsidRDefault="00AE2FE3" w:rsidP="00AE2FE3">
      <w:pPr>
        <w:spacing w:after="0" w:line="240" w:lineRule="auto"/>
        <w:rPr>
          <w:rStyle w:val="Courierforcode"/>
        </w:rPr>
      </w:pPr>
      <w:r w:rsidRPr="00AE2FE3">
        <w:rPr>
          <w:rStyle w:val="Courierforcode"/>
        </w:rPr>
        <w:tab/>
        <w:t>font-family: Arial, Helvetica, sans-serif;</w:t>
      </w:r>
    </w:p>
    <w:p w14:paraId="45F53F6B" w14:textId="77777777" w:rsidR="00AE2FE3" w:rsidRPr="00AE2FE3" w:rsidRDefault="00AE2FE3" w:rsidP="00AE2FE3">
      <w:pPr>
        <w:spacing w:after="0" w:line="240" w:lineRule="auto"/>
        <w:rPr>
          <w:rStyle w:val="Courierforcode"/>
        </w:rPr>
      </w:pPr>
      <w:r w:rsidRPr="00AE2FE3">
        <w:rPr>
          <w:rStyle w:val="Courierforcode"/>
        </w:rPr>
        <w:t xml:space="preserve">    font-size: 100%;</w:t>
      </w:r>
    </w:p>
    <w:p w14:paraId="6C8EC183" w14:textId="77777777" w:rsidR="00AE2FE3" w:rsidRPr="00AE2FE3" w:rsidRDefault="00AE2FE3" w:rsidP="00AE2FE3">
      <w:pPr>
        <w:spacing w:after="0" w:line="240" w:lineRule="auto"/>
        <w:rPr>
          <w:rStyle w:val="Courierforcode"/>
        </w:rPr>
      </w:pPr>
      <w:r w:rsidRPr="00AE2FE3">
        <w:rPr>
          <w:rStyle w:val="Courierforcode"/>
        </w:rPr>
        <w:tab/>
        <w:t>width: 800px;</w:t>
      </w:r>
    </w:p>
    <w:p w14:paraId="3BA2B008" w14:textId="77777777" w:rsidR="00AE2FE3" w:rsidRPr="00AE2FE3" w:rsidRDefault="00AE2FE3" w:rsidP="00AE2FE3">
      <w:pPr>
        <w:spacing w:after="0" w:line="240" w:lineRule="auto"/>
        <w:rPr>
          <w:rStyle w:val="Courierforcode"/>
        </w:rPr>
      </w:pPr>
      <w:r w:rsidRPr="00AE2FE3">
        <w:rPr>
          <w:rStyle w:val="Courierforcode"/>
        </w:rPr>
        <w:tab/>
        <w:t>background-color: white;</w:t>
      </w:r>
    </w:p>
    <w:p w14:paraId="6B47FD0B" w14:textId="77777777" w:rsidR="00AE2FE3" w:rsidRPr="00AE2FE3" w:rsidRDefault="00AE2FE3" w:rsidP="00AE2FE3">
      <w:pPr>
        <w:spacing w:after="0" w:line="240" w:lineRule="auto"/>
        <w:rPr>
          <w:rStyle w:val="Courierforcode"/>
        </w:rPr>
      </w:pPr>
      <w:r w:rsidRPr="00AE2FE3">
        <w:rPr>
          <w:rStyle w:val="Courierforcode"/>
        </w:rPr>
        <w:tab/>
        <w:t>margin: 1em auto;</w:t>
      </w:r>
    </w:p>
    <w:p w14:paraId="43C37C8B" w14:textId="77777777" w:rsidR="00AE2FE3" w:rsidRPr="00AE2FE3" w:rsidRDefault="00AE2FE3" w:rsidP="00AE2FE3">
      <w:pPr>
        <w:spacing w:after="0" w:line="240" w:lineRule="auto"/>
        <w:rPr>
          <w:rStyle w:val="Courierforcode"/>
        </w:rPr>
      </w:pPr>
      <w:r w:rsidRPr="00AE2FE3">
        <w:rPr>
          <w:rStyle w:val="Courierforcode"/>
        </w:rPr>
        <w:tab/>
        <w:t>border: 3px solid black;</w:t>
      </w:r>
    </w:p>
    <w:p w14:paraId="3D8DA98D" w14:textId="77777777" w:rsidR="00AE2FE3" w:rsidRPr="00AE2FE3" w:rsidRDefault="00AE2FE3" w:rsidP="00AE2FE3">
      <w:pPr>
        <w:spacing w:after="0" w:line="240" w:lineRule="auto"/>
        <w:rPr>
          <w:rStyle w:val="Courierforcode"/>
        </w:rPr>
      </w:pPr>
      <w:r w:rsidRPr="00AE2FE3">
        <w:rPr>
          <w:rStyle w:val="Courierforcode"/>
        </w:rPr>
        <w:tab/>
        <w:t xml:space="preserve">box-shadow: 10px </w:t>
      </w:r>
      <w:proofErr w:type="spellStart"/>
      <w:r w:rsidRPr="00AE2FE3">
        <w:rPr>
          <w:rStyle w:val="Courierforcode"/>
        </w:rPr>
        <w:t>10px</w:t>
      </w:r>
      <w:proofErr w:type="spellEnd"/>
      <w:r w:rsidRPr="00AE2FE3">
        <w:rPr>
          <w:rStyle w:val="Courierforcode"/>
        </w:rPr>
        <w:t xml:space="preserve"> 15px black;</w:t>
      </w:r>
    </w:p>
    <w:p w14:paraId="7EAE63E1" w14:textId="77777777" w:rsidR="00AE2FE3" w:rsidRPr="00AE2FE3" w:rsidRDefault="00AE2FE3" w:rsidP="00AE2FE3">
      <w:pPr>
        <w:spacing w:after="0" w:line="240" w:lineRule="auto"/>
        <w:rPr>
          <w:rStyle w:val="Courierforcode"/>
        </w:rPr>
      </w:pPr>
      <w:r w:rsidRPr="00AE2FE3">
        <w:rPr>
          <w:rStyle w:val="Courierforcode"/>
        </w:rPr>
        <w:t>}</w:t>
      </w:r>
    </w:p>
    <w:p w14:paraId="033AB0E5" w14:textId="77777777" w:rsidR="00AE2FE3" w:rsidRPr="00AE2FE3" w:rsidRDefault="00AE2FE3" w:rsidP="00AE2FE3">
      <w:pPr>
        <w:spacing w:after="0" w:line="240" w:lineRule="auto"/>
        <w:rPr>
          <w:rStyle w:val="Courierforcode"/>
        </w:rPr>
      </w:pPr>
    </w:p>
    <w:p w14:paraId="7DA0E1EF" w14:textId="77777777" w:rsidR="00AE2FE3" w:rsidRPr="00AE2FE3" w:rsidRDefault="00AE2FE3" w:rsidP="00AE2FE3">
      <w:pPr>
        <w:spacing w:after="0" w:line="240" w:lineRule="auto"/>
        <w:rPr>
          <w:rStyle w:val="Courierforcode"/>
        </w:rPr>
      </w:pPr>
      <w:r w:rsidRPr="00AE2FE3">
        <w:rPr>
          <w:rStyle w:val="Courierforcode"/>
        </w:rPr>
        <w:t>/* the styles for the header */</w:t>
      </w:r>
    </w:p>
    <w:p w14:paraId="20087621" w14:textId="77777777" w:rsidR="00AE2FE3" w:rsidRPr="00AE2FE3" w:rsidRDefault="00AE2FE3" w:rsidP="00AE2FE3">
      <w:pPr>
        <w:spacing w:after="0" w:line="240" w:lineRule="auto"/>
        <w:rPr>
          <w:rStyle w:val="Courierforcode"/>
        </w:rPr>
      </w:pPr>
      <w:r w:rsidRPr="00AE2FE3">
        <w:rPr>
          <w:rStyle w:val="Courierforcode"/>
        </w:rPr>
        <w:t xml:space="preserve">header </w:t>
      </w:r>
      <w:proofErr w:type="spellStart"/>
      <w:r w:rsidRPr="00AE2FE3">
        <w:rPr>
          <w:rStyle w:val="Courierforcode"/>
        </w:rPr>
        <w:t>img</w:t>
      </w:r>
      <w:proofErr w:type="spellEnd"/>
      <w:r w:rsidRPr="00AE2FE3">
        <w:rPr>
          <w:rStyle w:val="Courierforcode"/>
        </w:rPr>
        <w:t xml:space="preserve"> {</w:t>
      </w:r>
    </w:p>
    <w:p w14:paraId="7FA8948B" w14:textId="77777777" w:rsidR="00AE2FE3" w:rsidRPr="00AE2FE3" w:rsidRDefault="00AE2FE3" w:rsidP="00AE2FE3">
      <w:pPr>
        <w:spacing w:after="0" w:line="240" w:lineRule="auto"/>
        <w:rPr>
          <w:rStyle w:val="Courierforcode"/>
        </w:rPr>
      </w:pPr>
      <w:r w:rsidRPr="00AE2FE3">
        <w:rPr>
          <w:rStyle w:val="Courierforcode"/>
        </w:rPr>
        <w:tab/>
        <w:t>float: left;</w:t>
      </w:r>
    </w:p>
    <w:p w14:paraId="0157A06C" w14:textId="77777777" w:rsidR="00AE2FE3" w:rsidRPr="00AE2FE3" w:rsidRDefault="00AE2FE3" w:rsidP="00AE2FE3">
      <w:pPr>
        <w:spacing w:after="0" w:line="240" w:lineRule="auto"/>
        <w:rPr>
          <w:rStyle w:val="Courierforcode"/>
        </w:rPr>
      </w:pPr>
      <w:r w:rsidRPr="00AE2FE3">
        <w:rPr>
          <w:rStyle w:val="Courierforcode"/>
        </w:rPr>
        <w:t>}</w:t>
      </w:r>
    </w:p>
    <w:p w14:paraId="19B1EF88" w14:textId="77777777" w:rsidR="00AE2FE3" w:rsidRPr="00AE2FE3" w:rsidRDefault="00AE2FE3" w:rsidP="00AE2FE3">
      <w:pPr>
        <w:spacing w:after="0" w:line="240" w:lineRule="auto"/>
        <w:rPr>
          <w:rStyle w:val="Courierforcode"/>
        </w:rPr>
      </w:pPr>
    </w:p>
    <w:p w14:paraId="5A3EF2E5" w14:textId="77777777" w:rsidR="00AE2FE3" w:rsidRPr="00AE2FE3" w:rsidRDefault="00AE2FE3" w:rsidP="00AE2FE3">
      <w:pPr>
        <w:spacing w:after="0" w:line="240" w:lineRule="auto"/>
        <w:rPr>
          <w:rStyle w:val="Courierforcode"/>
        </w:rPr>
      </w:pPr>
      <w:r w:rsidRPr="00AE2FE3">
        <w:rPr>
          <w:rStyle w:val="Courierforcode"/>
        </w:rPr>
        <w:t>header h2 {</w:t>
      </w:r>
    </w:p>
    <w:p w14:paraId="3BF93344" w14:textId="77777777" w:rsidR="00AE2FE3" w:rsidRPr="00AE2FE3" w:rsidRDefault="00AE2FE3" w:rsidP="00AE2FE3">
      <w:pPr>
        <w:spacing w:after="0" w:line="240" w:lineRule="auto"/>
        <w:rPr>
          <w:rStyle w:val="Courierforcode"/>
        </w:rPr>
      </w:pPr>
      <w:r w:rsidRPr="00AE2FE3">
        <w:rPr>
          <w:rStyle w:val="Courierforcode"/>
        </w:rPr>
        <w:tab/>
        <w:t>font-size: 230%;</w:t>
      </w:r>
    </w:p>
    <w:p w14:paraId="6230816E" w14:textId="77777777" w:rsidR="00AE2FE3" w:rsidRPr="00AE2FE3" w:rsidRDefault="00AE2FE3" w:rsidP="00AE2FE3">
      <w:pPr>
        <w:spacing w:after="0" w:line="240" w:lineRule="auto"/>
        <w:rPr>
          <w:rStyle w:val="Courierforcode"/>
        </w:rPr>
      </w:pPr>
      <w:r w:rsidRPr="00AE2FE3">
        <w:rPr>
          <w:rStyle w:val="Courierforcode"/>
        </w:rPr>
        <w:tab/>
        <w:t>text-indent: 25px;</w:t>
      </w:r>
    </w:p>
    <w:p w14:paraId="79E24EF8" w14:textId="77777777" w:rsidR="00AE2FE3" w:rsidRPr="00AE2FE3" w:rsidRDefault="00AE2FE3" w:rsidP="00AE2FE3">
      <w:pPr>
        <w:spacing w:after="0" w:line="240" w:lineRule="auto"/>
        <w:rPr>
          <w:rStyle w:val="Courierforcode"/>
        </w:rPr>
      </w:pPr>
      <w:r w:rsidRPr="00AE2FE3">
        <w:rPr>
          <w:rStyle w:val="Courierforcode"/>
        </w:rPr>
        <w:t>}</w:t>
      </w:r>
    </w:p>
    <w:p w14:paraId="79FC8384" w14:textId="77777777" w:rsidR="00AE2FE3" w:rsidRPr="00AE2FE3" w:rsidRDefault="00AE2FE3" w:rsidP="00AE2FE3">
      <w:pPr>
        <w:spacing w:after="0" w:line="240" w:lineRule="auto"/>
        <w:rPr>
          <w:rStyle w:val="Courierforcode"/>
        </w:rPr>
      </w:pPr>
    </w:p>
    <w:p w14:paraId="674E4FDE" w14:textId="77777777" w:rsidR="00AE2FE3" w:rsidRPr="00AE2FE3" w:rsidRDefault="00AE2FE3" w:rsidP="00AE2FE3">
      <w:pPr>
        <w:spacing w:after="0" w:line="240" w:lineRule="auto"/>
        <w:rPr>
          <w:rStyle w:val="Courierforcode"/>
        </w:rPr>
      </w:pPr>
      <w:r w:rsidRPr="00AE2FE3">
        <w:rPr>
          <w:rStyle w:val="Courierforcode"/>
        </w:rPr>
        <w:t>header h3 {</w:t>
      </w:r>
    </w:p>
    <w:p w14:paraId="425AEDA9" w14:textId="77777777" w:rsidR="00AE2FE3" w:rsidRPr="00AE2FE3" w:rsidRDefault="00AE2FE3" w:rsidP="00AE2FE3">
      <w:pPr>
        <w:spacing w:after="0" w:line="240" w:lineRule="auto"/>
        <w:rPr>
          <w:rStyle w:val="Courierforcode"/>
        </w:rPr>
      </w:pPr>
      <w:r w:rsidRPr="00AE2FE3">
        <w:rPr>
          <w:rStyle w:val="Courierforcode"/>
        </w:rPr>
        <w:tab/>
        <w:t>font-size: 120%;</w:t>
      </w:r>
    </w:p>
    <w:p w14:paraId="355C4975" w14:textId="77777777" w:rsidR="00AE2FE3" w:rsidRPr="00AE2FE3" w:rsidRDefault="00AE2FE3" w:rsidP="00AE2FE3">
      <w:pPr>
        <w:spacing w:after="0" w:line="240" w:lineRule="auto"/>
        <w:rPr>
          <w:rStyle w:val="Courierforcode"/>
        </w:rPr>
      </w:pPr>
      <w:r w:rsidRPr="00AE2FE3">
        <w:rPr>
          <w:rStyle w:val="Courierforcode"/>
        </w:rPr>
        <w:tab/>
        <w:t>text-indent: 25px;</w:t>
      </w:r>
    </w:p>
    <w:p w14:paraId="307AD7E9" w14:textId="77777777" w:rsidR="00AE2FE3" w:rsidRPr="00AE2FE3" w:rsidRDefault="00AE2FE3" w:rsidP="00AE2FE3">
      <w:pPr>
        <w:spacing w:after="0" w:line="240" w:lineRule="auto"/>
        <w:rPr>
          <w:rStyle w:val="Courierforcode"/>
        </w:rPr>
      </w:pPr>
      <w:r w:rsidRPr="00AE2FE3">
        <w:rPr>
          <w:rStyle w:val="Courierforcode"/>
        </w:rPr>
        <w:t>}</w:t>
      </w:r>
    </w:p>
    <w:p w14:paraId="73B9C747" w14:textId="77777777" w:rsidR="00AE2FE3" w:rsidRPr="00AE2FE3" w:rsidRDefault="00AE2FE3" w:rsidP="00AE2FE3">
      <w:pPr>
        <w:spacing w:after="0" w:line="240" w:lineRule="auto"/>
        <w:rPr>
          <w:rStyle w:val="Courierforcode"/>
        </w:rPr>
      </w:pPr>
    </w:p>
    <w:p w14:paraId="391EF37E" w14:textId="77777777" w:rsidR="00AE2FE3" w:rsidRPr="00AE2FE3" w:rsidRDefault="00AE2FE3" w:rsidP="00AE2FE3">
      <w:pPr>
        <w:spacing w:after="0" w:line="240" w:lineRule="auto"/>
        <w:rPr>
          <w:rStyle w:val="Courierforcode"/>
        </w:rPr>
      </w:pPr>
      <w:r w:rsidRPr="00AE2FE3">
        <w:rPr>
          <w:rStyle w:val="Courierforcode"/>
        </w:rPr>
        <w:t>header {padding: 1em;</w:t>
      </w:r>
    </w:p>
    <w:p w14:paraId="736FF69F" w14:textId="77777777" w:rsidR="00AE2FE3" w:rsidRPr="00AE2FE3" w:rsidRDefault="00AE2FE3" w:rsidP="00AE2FE3">
      <w:pPr>
        <w:spacing w:after="0" w:line="240" w:lineRule="auto"/>
        <w:rPr>
          <w:rStyle w:val="Courierforcode"/>
        </w:rPr>
      </w:pPr>
      <w:r w:rsidRPr="00AE2FE3">
        <w:rPr>
          <w:rStyle w:val="Courierforcode"/>
        </w:rPr>
        <w:tab/>
        <w:t>border-bottom: 3px solid black;</w:t>
      </w:r>
    </w:p>
    <w:p w14:paraId="29552767" w14:textId="77777777" w:rsidR="00AE2FE3" w:rsidRPr="00AE2FE3" w:rsidRDefault="00AE2FE3" w:rsidP="00AE2FE3">
      <w:pPr>
        <w:spacing w:after="0" w:line="240" w:lineRule="auto"/>
        <w:rPr>
          <w:rStyle w:val="Courierforcode"/>
        </w:rPr>
      </w:pPr>
      <w:r w:rsidRPr="00AE2FE3">
        <w:rPr>
          <w:rStyle w:val="Courierforcode"/>
        </w:rPr>
        <w:tab/>
        <w:t>background-image: linear-</w:t>
      </w:r>
      <w:proofErr w:type="gramStart"/>
      <w:r w:rsidRPr="00AE2FE3">
        <w:rPr>
          <w:rStyle w:val="Courierforcode"/>
        </w:rPr>
        <w:t>gradient(</w:t>
      </w:r>
      <w:proofErr w:type="gramEnd"/>
      <w:r w:rsidRPr="00AE2FE3">
        <w:rPr>
          <w:rStyle w:val="Courierforcode"/>
        </w:rPr>
        <w:t>45deg, #</w:t>
      </w:r>
      <w:proofErr w:type="spellStart"/>
      <w:r w:rsidRPr="00AE2FE3">
        <w:rPr>
          <w:rStyle w:val="Courierforcode"/>
        </w:rPr>
        <w:t>ffffff</w:t>
      </w:r>
      <w:proofErr w:type="spellEnd"/>
      <w:r w:rsidRPr="00AE2FE3">
        <w:rPr>
          <w:rStyle w:val="Courierforcode"/>
        </w:rPr>
        <w:t xml:space="preserve"> 0%, #FF8033 75%, #000000 100%);</w:t>
      </w:r>
    </w:p>
    <w:p w14:paraId="42D554CA" w14:textId="77777777" w:rsidR="00AE2FE3" w:rsidRPr="00AE2FE3" w:rsidRDefault="00AE2FE3" w:rsidP="00AE2FE3">
      <w:pPr>
        <w:spacing w:after="0" w:line="240" w:lineRule="auto"/>
        <w:rPr>
          <w:rStyle w:val="Courierforcode"/>
        </w:rPr>
      </w:pPr>
      <w:r w:rsidRPr="00AE2FE3">
        <w:rPr>
          <w:rStyle w:val="Courierforcode"/>
        </w:rPr>
        <w:tab/>
        <w:t>background-image: -</w:t>
      </w:r>
      <w:proofErr w:type="spellStart"/>
      <w:r w:rsidRPr="00AE2FE3">
        <w:rPr>
          <w:rStyle w:val="Courierforcode"/>
        </w:rPr>
        <w:t>webkit</w:t>
      </w:r>
      <w:proofErr w:type="spellEnd"/>
      <w:r w:rsidRPr="00AE2FE3">
        <w:rPr>
          <w:rStyle w:val="Courierforcode"/>
        </w:rPr>
        <w:t>-linear-</w:t>
      </w:r>
      <w:proofErr w:type="gramStart"/>
      <w:r w:rsidRPr="00AE2FE3">
        <w:rPr>
          <w:rStyle w:val="Courierforcode"/>
        </w:rPr>
        <w:t>gradient(</w:t>
      </w:r>
      <w:proofErr w:type="gramEnd"/>
      <w:r w:rsidRPr="00AE2FE3">
        <w:rPr>
          <w:rStyle w:val="Courierforcode"/>
        </w:rPr>
        <w:t>45deg, #</w:t>
      </w:r>
      <w:proofErr w:type="spellStart"/>
      <w:r w:rsidRPr="00AE2FE3">
        <w:rPr>
          <w:rStyle w:val="Courierforcode"/>
        </w:rPr>
        <w:t>ffffff</w:t>
      </w:r>
      <w:proofErr w:type="spellEnd"/>
      <w:r w:rsidRPr="00AE2FE3">
        <w:rPr>
          <w:rStyle w:val="Courierforcode"/>
        </w:rPr>
        <w:t xml:space="preserve"> 0%, #FF8033 75%, #000000 100%);</w:t>
      </w:r>
    </w:p>
    <w:p w14:paraId="0D228FF8" w14:textId="77777777" w:rsidR="00AE2FE3" w:rsidRPr="00AE2FE3" w:rsidRDefault="00AE2FE3" w:rsidP="00AE2FE3">
      <w:pPr>
        <w:spacing w:after="0" w:line="240" w:lineRule="auto"/>
        <w:rPr>
          <w:rStyle w:val="Courierforcode"/>
        </w:rPr>
      </w:pPr>
      <w:r w:rsidRPr="00AE2FE3">
        <w:rPr>
          <w:rStyle w:val="Courierforcode"/>
        </w:rPr>
        <w:tab/>
        <w:t>background-image: -</w:t>
      </w:r>
      <w:proofErr w:type="spellStart"/>
      <w:r w:rsidRPr="00AE2FE3">
        <w:rPr>
          <w:rStyle w:val="Courierforcode"/>
        </w:rPr>
        <w:t>moz</w:t>
      </w:r>
      <w:proofErr w:type="spellEnd"/>
      <w:r w:rsidRPr="00AE2FE3">
        <w:rPr>
          <w:rStyle w:val="Courierforcode"/>
        </w:rPr>
        <w:t>-linear-</w:t>
      </w:r>
      <w:proofErr w:type="gramStart"/>
      <w:r w:rsidRPr="00AE2FE3">
        <w:rPr>
          <w:rStyle w:val="Courierforcode"/>
        </w:rPr>
        <w:t>gradient(</w:t>
      </w:r>
      <w:proofErr w:type="gramEnd"/>
      <w:r w:rsidRPr="00AE2FE3">
        <w:rPr>
          <w:rStyle w:val="Courierforcode"/>
        </w:rPr>
        <w:t>45deg, #</w:t>
      </w:r>
      <w:proofErr w:type="spellStart"/>
      <w:r w:rsidRPr="00AE2FE3">
        <w:rPr>
          <w:rStyle w:val="Courierforcode"/>
        </w:rPr>
        <w:t>ffffff</w:t>
      </w:r>
      <w:proofErr w:type="spellEnd"/>
      <w:r w:rsidRPr="00AE2FE3">
        <w:rPr>
          <w:rStyle w:val="Courierforcode"/>
        </w:rPr>
        <w:t xml:space="preserve"> 0%, #FF8033 75%, #000000 100%);</w:t>
      </w:r>
    </w:p>
    <w:p w14:paraId="01F9D49F" w14:textId="77777777" w:rsidR="00AE2FE3" w:rsidRPr="00AE2FE3" w:rsidRDefault="00AE2FE3" w:rsidP="00AE2FE3">
      <w:pPr>
        <w:spacing w:after="0" w:line="240" w:lineRule="auto"/>
        <w:rPr>
          <w:rStyle w:val="Courierforcode"/>
        </w:rPr>
      </w:pPr>
      <w:r w:rsidRPr="00AE2FE3">
        <w:rPr>
          <w:rStyle w:val="Courierforcode"/>
        </w:rPr>
        <w:tab/>
        <w:t>background-image: -o-linear-</w:t>
      </w:r>
      <w:proofErr w:type="gramStart"/>
      <w:r w:rsidRPr="00AE2FE3">
        <w:rPr>
          <w:rStyle w:val="Courierforcode"/>
        </w:rPr>
        <w:t>gradient(</w:t>
      </w:r>
      <w:proofErr w:type="gramEnd"/>
      <w:r w:rsidRPr="00AE2FE3">
        <w:rPr>
          <w:rStyle w:val="Courierforcode"/>
        </w:rPr>
        <w:t>45deg, #</w:t>
      </w:r>
      <w:proofErr w:type="spellStart"/>
      <w:r w:rsidRPr="00AE2FE3">
        <w:rPr>
          <w:rStyle w:val="Courierforcode"/>
        </w:rPr>
        <w:t>ffffff</w:t>
      </w:r>
      <w:proofErr w:type="spellEnd"/>
      <w:r w:rsidRPr="00AE2FE3">
        <w:rPr>
          <w:rStyle w:val="Courierforcode"/>
        </w:rPr>
        <w:t xml:space="preserve"> 0%, #FF8033 75%, #000000 100%);</w:t>
      </w:r>
    </w:p>
    <w:p w14:paraId="685E7BBA" w14:textId="77777777" w:rsidR="00AE2FE3" w:rsidRPr="00AE2FE3" w:rsidRDefault="00AE2FE3" w:rsidP="00AE2FE3">
      <w:pPr>
        <w:spacing w:after="0" w:line="240" w:lineRule="auto"/>
        <w:rPr>
          <w:rStyle w:val="Courierforcode"/>
        </w:rPr>
      </w:pPr>
    </w:p>
    <w:p w14:paraId="0BBD6F9C" w14:textId="77777777" w:rsidR="00AE2FE3" w:rsidRPr="00AE2FE3" w:rsidRDefault="00AE2FE3" w:rsidP="00AE2FE3">
      <w:pPr>
        <w:spacing w:after="0" w:line="240" w:lineRule="auto"/>
        <w:rPr>
          <w:rStyle w:val="Courierforcode"/>
        </w:rPr>
      </w:pPr>
      <w:r w:rsidRPr="00AE2FE3">
        <w:rPr>
          <w:rStyle w:val="Courierforcode"/>
        </w:rPr>
        <w:t>}</w:t>
      </w:r>
    </w:p>
    <w:p w14:paraId="7D6F6067" w14:textId="77777777" w:rsidR="00AE2FE3" w:rsidRPr="00AE2FE3" w:rsidRDefault="00AE2FE3" w:rsidP="00AE2FE3">
      <w:pPr>
        <w:spacing w:after="0" w:line="240" w:lineRule="auto"/>
        <w:rPr>
          <w:rStyle w:val="Courierforcode"/>
        </w:rPr>
      </w:pPr>
    </w:p>
    <w:p w14:paraId="34D23A1E" w14:textId="77777777" w:rsidR="00AE2FE3" w:rsidRPr="00AE2FE3" w:rsidRDefault="00AE2FE3" w:rsidP="00AE2FE3">
      <w:pPr>
        <w:spacing w:after="0" w:line="240" w:lineRule="auto"/>
        <w:rPr>
          <w:rStyle w:val="Courierforcode"/>
        </w:rPr>
      </w:pPr>
      <w:r w:rsidRPr="00AE2FE3">
        <w:rPr>
          <w:rStyle w:val="Courierforcode"/>
        </w:rPr>
        <w:t>/* the styles for the sidebar */</w:t>
      </w:r>
    </w:p>
    <w:p w14:paraId="000C5D8E" w14:textId="77777777" w:rsidR="00AE2FE3" w:rsidRPr="00AE2FE3" w:rsidRDefault="00AE2FE3" w:rsidP="00AE2FE3">
      <w:pPr>
        <w:spacing w:after="0" w:line="240" w:lineRule="auto"/>
        <w:rPr>
          <w:rStyle w:val="Courierforcode"/>
        </w:rPr>
      </w:pPr>
    </w:p>
    <w:p w14:paraId="756DBD17" w14:textId="77777777" w:rsidR="00AE2FE3" w:rsidRPr="00AE2FE3" w:rsidRDefault="00AE2FE3" w:rsidP="00AE2FE3">
      <w:pPr>
        <w:spacing w:after="0" w:line="240" w:lineRule="auto"/>
        <w:rPr>
          <w:rStyle w:val="Courierforcode"/>
        </w:rPr>
      </w:pPr>
      <w:r w:rsidRPr="00AE2FE3">
        <w:rPr>
          <w:rStyle w:val="Courierforcode"/>
        </w:rPr>
        <w:t>#sidebar {</w:t>
      </w:r>
    </w:p>
    <w:p w14:paraId="0DFC1784" w14:textId="77777777" w:rsidR="00AE2FE3" w:rsidRPr="00AE2FE3" w:rsidRDefault="00AE2FE3" w:rsidP="00AE2FE3">
      <w:pPr>
        <w:spacing w:after="0" w:line="240" w:lineRule="auto"/>
        <w:rPr>
          <w:rStyle w:val="Courierforcode"/>
        </w:rPr>
      </w:pPr>
      <w:r w:rsidRPr="00AE2FE3">
        <w:rPr>
          <w:rStyle w:val="Courierforcode"/>
        </w:rPr>
        <w:tab/>
        <w:t>float: left;</w:t>
      </w:r>
    </w:p>
    <w:p w14:paraId="1B1EE352" w14:textId="77777777" w:rsidR="00AE2FE3" w:rsidRPr="00AE2FE3" w:rsidRDefault="00AE2FE3" w:rsidP="00AE2FE3">
      <w:pPr>
        <w:spacing w:after="0" w:line="240" w:lineRule="auto"/>
        <w:rPr>
          <w:rStyle w:val="Courierforcode"/>
        </w:rPr>
      </w:pPr>
      <w:r w:rsidRPr="00AE2FE3">
        <w:rPr>
          <w:rStyle w:val="Courierforcode"/>
        </w:rPr>
        <w:tab/>
        <w:t>margin: 1.5em .5em 0 0;</w:t>
      </w:r>
    </w:p>
    <w:p w14:paraId="0B037564" w14:textId="77777777" w:rsidR="00AE2FE3" w:rsidRPr="00AE2FE3" w:rsidRDefault="00AE2FE3" w:rsidP="00AE2FE3">
      <w:pPr>
        <w:spacing w:after="0" w:line="240" w:lineRule="auto"/>
        <w:rPr>
          <w:rStyle w:val="Courierforcode"/>
        </w:rPr>
      </w:pPr>
      <w:r w:rsidRPr="00AE2FE3">
        <w:rPr>
          <w:rStyle w:val="Courierforcode"/>
        </w:rPr>
        <w:tab/>
        <w:t>width: 160px;</w:t>
      </w:r>
    </w:p>
    <w:p w14:paraId="1EBB4470" w14:textId="77777777" w:rsidR="00AE2FE3" w:rsidRPr="00AE2FE3" w:rsidRDefault="00AE2FE3" w:rsidP="00AE2FE3">
      <w:pPr>
        <w:spacing w:after="0" w:line="240" w:lineRule="auto"/>
        <w:rPr>
          <w:rStyle w:val="Courierforcode"/>
        </w:rPr>
      </w:pPr>
      <w:r w:rsidRPr="00AE2FE3">
        <w:rPr>
          <w:rStyle w:val="Courierforcode"/>
        </w:rPr>
        <w:tab/>
        <w:t>height: 500px;</w:t>
      </w:r>
    </w:p>
    <w:p w14:paraId="113D3EA1" w14:textId="77777777" w:rsidR="00AE2FE3" w:rsidRPr="00AE2FE3" w:rsidRDefault="00AE2FE3" w:rsidP="00AE2FE3">
      <w:pPr>
        <w:spacing w:after="0" w:line="240" w:lineRule="auto"/>
        <w:rPr>
          <w:rStyle w:val="Courierforcode"/>
        </w:rPr>
      </w:pPr>
      <w:r w:rsidRPr="00AE2FE3">
        <w:rPr>
          <w:rStyle w:val="Courierforcode"/>
        </w:rPr>
        <w:tab/>
      </w:r>
    </w:p>
    <w:p w14:paraId="759853F8" w14:textId="77777777" w:rsidR="00AE2FE3" w:rsidRPr="00AE2FE3" w:rsidRDefault="00AE2FE3" w:rsidP="00AE2FE3">
      <w:pPr>
        <w:spacing w:after="0" w:line="240" w:lineRule="auto"/>
        <w:rPr>
          <w:rStyle w:val="Courierforcode"/>
        </w:rPr>
      </w:pPr>
      <w:r w:rsidRPr="00AE2FE3">
        <w:rPr>
          <w:rStyle w:val="Courierforcode"/>
        </w:rPr>
        <w:t>}</w:t>
      </w:r>
    </w:p>
    <w:p w14:paraId="6FDA34BF" w14:textId="77777777" w:rsidR="00AE2FE3" w:rsidRPr="00AE2FE3" w:rsidRDefault="00AE2FE3" w:rsidP="00AE2FE3">
      <w:pPr>
        <w:spacing w:after="0" w:line="240" w:lineRule="auto"/>
        <w:rPr>
          <w:rStyle w:val="Courierforcode"/>
        </w:rPr>
      </w:pPr>
      <w:r w:rsidRPr="00AE2FE3">
        <w:rPr>
          <w:rStyle w:val="Courierforcode"/>
        </w:rPr>
        <w:t xml:space="preserve">#sidebar </w:t>
      </w:r>
      <w:proofErr w:type="spellStart"/>
      <w:r w:rsidRPr="00AE2FE3">
        <w:rPr>
          <w:rStyle w:val="Courierforcode"/>
        </w:rPr>
        <w:t>ul</w:t>
      </w:r>
      <w:proofErr w:type="spellEnd"/>
      <w:r w:rsidRPr="00AE2FE3">
        <w:rPr>
          <w:rStyle w:val="Courierforcode"/>
        </w:rPr>
        <w:t xml:space="preserve"> {</w:t>
      </w:r>
    </w:p>
    <w:p w14:paraId="212673B5" w14:textId="77777777" w:rsidR="00AE2FE3" w:rsidRPr="00AE2FE3" w:rsidRDefault="00AE2FE3" w:rsidP="00AE2FE3">
      <w:pPr>
        <w:spacing w:after="0" w:line="240" w:lineRule="auto"/>
        <w:rPr>
          <w:rStyle w:val="Courierforcode"/>
        </w:rPr>
      </w:pPr>
      <w:r w:rsidRPr="00AE2FE3">
        <w:rPr>
          <w:rStyle w:val="Courierforcode"/>
        </w:rPr>
        <w:tab/>
        <w:t>line-height: 1.5;</w:t>
      </w:r>
    </w:p>
    <w:p w14:paraId="5B31A505" w14:textId="77777777" w:rsidR="00AE2FE3" w:rsidRPr="00AE2FE3" w:rsidRDefault="00AE2FE3" w:rsidP="00AE2FE3">
      <w:pPr>
        <w:spacing w:after="0" w:line="240" w:lineRule="auto"/>
        <w:rPr>
          <w:rStyle w:val="Courierforcode"/>
        </w:rPr>
      </w:pPr>
      <w:r w:rsidRPr="00AE2FE3">
        <w:rPr>
          <w:rStyle w:val="Courierforcode"/>
        </w:rPr>
        <w:t>}</w:t>
      </w:r>
    </w:p>
    <w:p w14:paraId="1A94887C" w14:textId="77777777" w:rsidR="00AE2FE3" w:rsidRPr="00AE2FE3" w:rsidRDefault="00AE2FE3" w:rsidP="00AE2FE3">
      <w:pPr>
        <w:spacing w:after="0" w:line="240" w:lineRule="auto"/>
        <w:rPr>
          <w:rStyle w:val="Courierforcode"/>
        </w:rPr>
      </w:pPr>
    </w:p>
    <w:p w14:paraId="4F44C474" w14:textId="77777777" w:rsidR="00AE2FE3" w:rsidRPr="00AE2FE3" w:rsidRDefault="00AE2FE3" w:rsidP="00AE2FE3">
      <w:pPr>
        <w:spacing w:after="0" w:line="240" w:lineRule="auto"/>
        <w:rPr>
          <w:rStyle w:val="Courierforcode"/>
        </w:rPr>
      </w:pPr>
      <w:r w:rsidRPr="00AE2FE3">
        <w:rPr>
          <w:rStyle w:val="Courierforcode"/>
        </w:rPr>
        <w:t>#sidebar li {</w:t>
      </w:r>
    </w:p>
    <w:p w14:paraId="1C3173F4" w14:textId="77777777" w:rsidR="00AE2FE3" w:rsidRPr="00AE2FE3" w:rsidRDefault="00AE2FE3" w:rsidP="00AE2FE3">
      <w:pPr>
        <w:spacing w:after="0" w:line="240" w:lineRule="auto"/>
        <w:rPr>
          <w:rStyle w:val="Courierforcode"/>
        </w:rPr>
      </w:pPr>
      <w:r w:rsidRPr="00AE2FE3">
        <w:rPr>
          <w:rStyle w:val="Courierforcode"/>
        </w:rPr>
        <w:tab/>
        <w:t>margin-left: 2em;</w:t>
      </w:r>
    </w:p>
    <w:p w14:paraId="303A1B01" w14:textId="77777777" w:rsidR="00AE2FE3" w:rsidRPr="00AE2FE3" w:rsidRDefault="00AE2FE3" w:rsidP="00AE2FE3">
      <w:pPr>
        <w:spacing w:after="0" w:line="240" w:lineRule="auto"/>
        <w:rPr>
          <w:rStyle w:val="Courierforcode"/>
        </w:rPr>
      </w:pPr>
      <w:r w:rsidRPr="00AE2FE3">
        <w:rPr>
          <w:rStyle w:val="Courierforcode"/>
        </w:rPr>
        <w:t>}</w:t>
      </w:r>
    </w:p>
    <w:p w14:paraId="402AB427" w14:textId="77777777" w:rsidR="00AE2FE3" w:rsidRPr="00AE2FE3" w:rsidRDefault="00AE2FE3" w:rsidP="00AE2FE3">
      <w:pPr>
        <w:spacing w:after="0" w:line="240" w:lineRule="auto"/>
        <w:rPr>
          <w:rStyle w:val="Courierforcode"/>
        </w:rPr>
      </w:pPr>
    </w:p>
    <w:p w14:paraId="414E1E40" w14:textId="77777777" w:rsidR="00AE2FE3" w:rsidRPr="00AE2FE3" w:rsidRDefault="00AE2FE3" w:rsidP="00AE2FE3">
      <w:pPr>
        <w:spacing w:after="0" w:line="240" w:lineRule="auto"/>
        <w:rPr>
          <w:rStyle w:val="Courierforcode"/>
        </w:rPr>
      </w:pPr>
    </w:p>
    <w:p w14:paraId="6CEB4E2C" w14:textId="77777777" w:rsidR="00AE2FE3" w:rsidRPr="00AE2FE3" w:rsidRDefault="00AE2FE3" w:rsidP="00AE2FE3">
      <w:pPr>
        <w:spacing w:after="0" w:line="240" w:lineRule="auto"/>
        <w:rPr>
          <w:rStyle w:val="Courierforcode"/>
        </w:rPr>
      </w:pPr>
    </w:p>
    <w:p w14:paraId="1A22CE6B" w14:textId="77777777" w:rsidR="00AE2FE3" w:rsidRPr="00AE2FE3" w:rsidRDefault="00AE2FE3" w:rsidP="00AE2FE3">
      <w:pPr>
        <w:spacing w:after="0" w:line="240" w:lineRule="auto"/>
        <w:rPr>
          <w:rStyle w:val="Courierforcode"/>
        </w:rPr>
      </w:pPr>
      <w:r w:rsidRPr="00AE2FE3">
        <w:rPr>
          <w:rStyle w:val="Courierforcode"/>
        </w:rPr>
        <w:t>/* the styles for the section */</w:t>
      </w:r>
    </w:p>
    <w:p w14:paraId="4455B005" w14:textId="77777777" w:rsidR="00AE2FE3" w:rsidRPr="00AE2FE3" w:rsidRDefault="00AE2FE3" w:rsidP="00AE2FE3">
      <w:pPr>
        <w:spacing w:after="0" w:line="240" w:lineRule="auto"/>
        <w:rPr>
          <w:rStyle w:val="Courierforcode"/>
        </w:rPr>
      </w:pPr>
      <w:r w:rsidRPr="00AE2FE3">
        <w:rPr>
          <w:rStyle w:val="Courierforcode"/>
        </w:rPr>
        <w:t>section {</w:t>
      </w:r>
    </w:p>
    <w:p w14:paraId="264E7ECB" w14:textId="77777777" w:rsidR="00AE2FE3" w:rsidRPr="00AE2FE3" w:rsidRDefault="00AE2FE3" w:rsidP="00AE2FE3">
      <w:pPr>
        <w:spacing w:after="0" w:line="240" w:lineRule="auto"/>
        <w:rPr>
          <w:rStyle w:val="Courierforcode"/>
        </w:rPr>
      </w:pPr>
      <w:r w:rsidRPr="00AE2FE3">
        <w:rPr>
          <w:rStyle w:val="Courierforcode"/>
        </w:rPr>
        <w:tab/>
        <w:t>margin: 0 1.5em 2em;</w:t>
      </w:r>
    </w:p>
    <w:p w14:paraId="2C62F675" w14:textId="77777777" w:rsidR="00AE2FE3" w:rsidRPr="00AE2FE3" w:rsidRDefault="00AE2FE3" w:rsidP="00AE2FE3">
      <w:pPr>
        <w:spacing w:after="0" w:line="240" w:lineRule="auto"/>
        <w:rPr>
          <w:rStyle w:val="Courierforcode"/>
        </w:rPr>
      </w:pPr>
      <w:r w:rsidRPr="00AE2FE3">
        <w:rPr>
          <w:rStyle w:val="Courierforcode"/>
        </w:rPr>
        <w:t>}</w:t>
      </w:r>
    </w:p>
    <w:p w14:paraId="6B95AFA2" w14:textId="77777777" w:rsidR="00AE2FE3" w:rsidRPr="00AE2FE3" w:rsidRDefault="00AE2FE3" w:rsidP="00AE2FE3">
      <w:pPr>
        <w:spacing w:after="0" w:line="240" w:lineRule="auto"/>
        <w:rPr>
          <w:rStyle w:val="Courierforcode"/>
        </w:rPr>
      </w:pPr>
    </w:p>
    <w:p w14:paraId="687FBE7A" w14:textId="77777777" w:rsidR="00AE2FE3" w:rsidRPr="00AE2FE3" w:rsidRDefault="00AE2FE3" w:rsidP="00AE2FE3">
      <w:pPr>
        <w:spacing w:after="0" w:line="240" w:lineRule="auto"/>
        <w:rPr>
          <w:rStyle w:val="Courierforcode"/>
        </w:rPr>
      </w:pPr>
      <w:r w:rsidRPr="00AE2FE3">
        <w:rPr>
          <w:rStyle w:val="Courierforcode"/>
        </w:rPr>
        <w:t>section h1 {</w:t>
      </w:r>
    </w:p>
    <w:p w14:paraId="07BB4C6E" w14:textId="77777777" w:rsidR="00AE2FE3" w:rsidRPr="00AE2FE3" w:rsidRDefault="00AE2FE3" w:rsidP="00AE2FE3">
      <w:pPr>
        <w:spacing w:after="0" w:line="240" w:lineRule="auto"/>
        <w:rPr>
          <w:rStyle w:val="Courierforcode"/>
        </w:rPr>
      </w:pPr>
      <w:r w:rsidRPr="00AE2FE3">
        <w:rPr>
          <w:rStyle w:val="Courierforcode"/>
        </w:rPr>
        <w:tab/>
        <w:t>font-size: 150%;</w:t>
      </w:r>
    </w:p>
    <w:p w14:paraId="376FBFF9" w14:textId="77777777" w:rsidR="00AE2FE3" w:rsidRPr="00AE2FE3" w:rsidRDefault="00AE2FE3" w:rsidP="00AE2FE3">
      <w:pPr>
        <w:spacing w:after="0" w:line="240" w:lineRule="auto"/>
        <w:rPr>
          <w:rStyle w:val="Courierforcode"/>
        </w:rPr>
      </w:pPr>
      <w:r w:rsidRPr="00AE2FE3">
        <w:rPr>
          <w:rStyle w:val="Courierforcode"/>
        </w:rPr>
        <w:tab/>
        <w:t>margin-bottom: .25em;</w:t>
      </w:r>
    </w:p>
    <w:p w14:paraId="55248D25" w14:textId="77777777" w:rsidR="00AE2FE3" w:rsidRPr="00AE2FE3" w:rsidRDefault="00AE2FE3" w:rsidP="00AE2FE3">
      <w:pPr>
        <w:spacing w:after="0" w:line="240" w:lineRule="auto"/>
        <w:rPr>
          <w:rStyle w:val="Courierforcode"/>
        </w:rPr>
      </w:pPr>
      <w:r w:rsidRPr="00AE2FE3">
        <w:rPr>
          <w:rStyle w:val="Courierforcode"/>
        </w:rPr>
        <w:t>}</w:t>
      </w:r>
    </w:p>
    <w:p w14:paraId="7647AE89" w14:textId="77777777" w:rsidR="00AE2FE3" w:rsidRPr="00AE2FE3" w:rsidRDefault="00AE2FE3" w:rsidP="00AE2FE3">
      <w:pPr>
        <w:spacing w:after="0" w:line="240" w:lineRule="auto"/>
        <w:rPr>
          <w:rStyle w:val="Courierforcode"/>
        </w:rPr>
      </w:pPr>
    </w:p>
    <w:p w14:paraId="36FFC5C4" w14:textId="77777777" w:rsidR="00AE2FE3" w:rsidRPr="00AE2FE3" w:rsidRDefault="00AE2FE3" w:rsidP="00AE2FE3">
      <w:pPr>
        <w:spacing w:after="0" w:line="240" w:lineRule="auto"/>
        <w:rPr>
          <w:rStyle w:val="Courierforcode"/>
        </w:rPr>
      </w:pPr>
      <w:r w:rsidRPr="00AE2FE3">
        <w:rPr>
          <w:rStyle w:val="Courierforcode"/>
        </w:rPr>
        <w:t>section h2 {</w:t>
      </w:r>
    </w:p>
    <w:p w14:paraId="0D52BDC2" w14:textId="77777777" w:rsidR="00AE2FE3" w:rsidRPr="00AE2FE3" w:rsidRDefault="00AE2FE3" w:rsidP="00AE2FE3">
      <w:pPr>
        <w:spacing w:after="0" w:line="240" w:lineRule="auto"/>
        <w:rPr>
          <w:rStyle w:val="Courierforcode"/>
        </w:rPr>
      </w:pPr>
      <w:r w:rsidRPr="00AE2FE3">
        <w:rPr>
          <w:rStyle w:val="Courierforcode"/>
        </w:rPr>
        <w:tab/>
        <w:t>font-size: 130%;</w:t>
      </w:r>
    </w:p>
    <w:p w14:paraId="3A466EE1" w14:textId="77777777" w:rsidR="00AE2FE3" w:rsidRPr="00AE2FE3" w:rsidRDefault="00AE2FE3" w:rsidP="00AE2FE3">
      <w:pPr>
        <w:spacing w:after="0" w:line="240" w:lineRule="auto"/>
        <w:rPr>
          <w:rStyle w:val="Courierforcode"/>
        </w:rPr>
      </w:pPr>
      <w:r w:rsidRPr="00AE2FE3">
        <w:rPr>
          <w:rStyle w:val="Courierforcode"/>
        </w:rPr>
        <w:t>}</w:t>
      </w:r>
    </w:p>
    <w:p w14:paraId="3B187871" w14:textId="77777777" w:rsidR="00AE2FE3" w:rsidRPr="00AE2FE3" w:rsidRDefault="00AE2FE3" w:rsidP="00AE2FE3">
      <w:pPr>
        <w:spacing w:after="0" w:line="240" w:lineRule="auto"/>
        <w:rPr>
          <w:rStyle w:val="Courierforcode"/>
        </w:rPr>
      </w:pPr>
    </w:p>
    <w:p w14:paraId="34D16490" w14:textId="77777777" w:rsidR="00AE2FE3" w:rsidRPr="00AE2FE3" w:rsidRDefault="00AE2FE3" w:rsidP="00AE2FE3">
      <w:pPr>
        <w:spacing w:after="0" w:line="240" w:lineRule="auto"/>
        <w:rPr>
          <w:rStyle w:val="Courierforcode"/>
        </w:rPr>
      </w:pPr>
      <w:r w:rsidRPr="00AE2FE3">
        <w:rPr>
          <w:rStyle w:val="Courierforcode"/>
        </w:rPr>
        <w:t>section h3 {</w:t>
      </w:r>
    </w:p>
    <w:p w14:paraId="600BB629" w14:textId="77777777" w:rsidR="00AE2FE3" w:rsidRPr="00AE2FE3" w:rsidRDefault="00AE2FE3" w:rsidP="00AE2FE3">
      <w:pPr>
        <w:spacing w:after="0" w:line="240" w:lineRule="auto"/>
        <w:rPr>
          <w:rStyle w:val="Courierforcode"/>
        </w:rPr>
      </w:pPr>
      <w:r w:rsidRPr="00AE2FE3">
        <w:rPr>
          <w:rStyle w:val="Courierforcode"/>
        </w:rPr>
        <w:tab/>
        <w:t>margin: .75em 0 .25em;</w:t>
      </w:r>
    </w:p>
    <w:p w14:paraId="3C583888" w14:textId="77777777" w:rsidR="00AE2FE3" w:rsidRPr="00AE2FE3" w:rsidRDefault="00AE2FE3" w:rsidP="00AE2FE3">
      <w:pPr>
        <w:spacing w:after="0" w:line="240" w:lineRule="auto"/>
        <w:rPr>
          <w:rStyle w:val="Courierforcode"/>
        </w:rPr>
      </w:pPr>
      <w:r w:rsidRPr="00AE2FE3">
        <w:rPr>
          <w:rStyle w:val="Courierforcode"/>
        </w:rPr>
        <w:tab/>
        <w:t>font-size: 115%;</w:t>
      </w:r>
    </w:p>
    <w:p w14:paraId="1F7D99FE" w14:textId="77777777" w:rsidR="00AE2FE3" w:rsidRPr="00AE2FE3" w:rsidRDefault="00AE2FE3" w:rsidP="00AE2FE3">
      <w:pPr>
        <w:spacing w:after="0" w:line="240" w:lineRule="auto"/>
        <w:rPr>
          <w:rStyle w:val="Courierforcode"/>
        </w:rPr>
      </w:pPr>
      <w:r w:rsidRPr="00AE2FE3">
        <w:rPr>
          <w:rStyle w:val="Courierforcode"/>
        </w:rPr>
        <w:t>}</w:t>
      </w:r>
    </w:p>
    <w:p w14:paraId="30895DEC" w14:textId="77777777" w:rsidR="00AE2FE3" w:rsidRPr="00AE2FE3" w:rsidRDefault="00AE2FE3" w:rsidP="00AE2FE3">
      <w:pPr>
        <w:spacing w:after="0" w:line="240" w:lineRule="auto"/>
        <w:rPr>
          <w:rStyle w:val="Courierforcode"/>
        </w:rPr>
      </w:pPr>
    </w:p>
    <w:p w14:paraId="20E4E680" w14:textId="77777777" w:rsidR="00AE2FE3" w:rsidRPr="00AE2FE3" w:rsidRDefault="00AE2FE3" w:rsidP="00AE2FE3">
      <w:pPr>
        <w:spacing w:after="0" w:line="240" w:lineRule="auto"/>
        <w:rPr>
          <w:rStyle w:val="Courierforcode"/>
        </w:rPr>
      </w:pPr>
    </w:p>
    <w:p w14:paraId="086B8615" w14:textId="77777777" w:rsidR="00AE2FE3" w:rsidRPr="00AE2FE3" w:rsidRDefault="00AE2FE3" w:rsidP="00AE2FE3">
      <w:pPr>
        <w:spacing w:after="0" w:line="240" w:lineRule="auto"/>
        <w:rPr>
          <w:rStyle w:val="Courierforcode"/>
        </w:rPr>
      </w:pPr>
      <w:r w:rsidRPr="00AE2FE3">
        <w:rPr>
          <w:rStyle w:val="Courierforcode"/>
        </w:rPr>
        <w:t>section p {</w:t>
      </w:r>
    </w:p>
    <w:p w14:paraId="20039558" w14:textId="77777777" w:rsidR="00AE2FE3" w:rsidRPr="00AE2FE3" w:rsidRDefault="00AE2FE3" w:rsidP="00AE2FE3">
      <w:pPr>
        <w:spacing w:after="0" w:line="240" w:lineRule="auto"/>
        <w:rPr>
          <w:rStyle w:val="Courierforcode"/>
        </w:rPr>
      </w:pPr>
      <w:r w:rsidRPr="00AE2FE3">
        <w:rPr>
          <w:rStyle w:val="Courierforcode"/>
        </w:rPr>
        <w:tab/>
        <w:t>margin-bottom: .75em;</w:t>
      </w:r>
    </w:p>
    <w:p w14:paraId="44850FE9" w14:textId="77777777" w:rsidR="00AE2FE3" w:rsidRPr="00AE2FE3" w:rsidRDefault="00AE2FE3" w:rsidP="00AE2FE3">
      <w:pPr>
        <w:spacing w:after="0" w:line="240" w:lineRule="auto"/>
        <w:rPr>
          <w:rStyle w:val="Courierforcode"/>
        </w:rPr>
      </w:pPr>
      <w:r w:rsidRPr="00AE2FE3">
        <w:rPr>
          <w:rStyle w:val="Courierforcode"/>
        </w:rPr>
        <w:t>}</w:t>
      </w:r>
    </w:p>
    <w:p w14:paraId="3FC0274D" w14:textId="77777777" w:rsidR="00AE2FE3" w:rsidRPr="00AE2FE3" w:rsidRDefault="00AE2FE3" w:rsidP="00AE2FE3">
      <w:pPr>
        <w:spacing w:after="0" w:line="240" w:lineRule="auto"/>
        <w:rPr>
          <w:rStyle w:val="Courierforcode"/>
        </w:rPr>
      </w:pPr>
    </w:p>
    <w:p w14:paraId="49B07DA7" w14:textId="77777777" w:rsidR="00AE2FE3" w:rsidRPr="00AE2FE3" w:rsidRDefault="00AE2FE3" w:rsidP="00AE2FE3">
      <w:pPr>
        <w:spacing w:after="0" w:line="240" w:lineRule="auto"/>
        <w:rPr>
          <w:rStyle w:val="Courierforcode"/>
        </w:rPr>
      </w:pPr>
      <w:r w:rsidRPr="00AE2FE3">
        <w:rPr>
          <w:rStyle w:val="Courierforcode"/>
        </w:rPr>
        <w:t>/* style for a class */</w:t>
      </w:r>
    </w:p>
    <w:p w14:paraId="12D150DA" w14:textId="77777777" w:rsidR="00AE2FE3" w:rsidRPr="00AE2FE3" w:rsidRDefault="00AE2FE3" w:rsidP="00AE2FE3">
      <w:pPr>
        <w:spacing w:after="0" w:line="240" w:lineRule="auto"/>
        <w:rPr>
          <w:rStyle w:val="Courierforcode"/>
        </w:rPr>
      </w:pPr>
      <w:proofErr w:type="gramStart"/>
      <w:r w:rsidRPr="00AE2FE3">
        <w:rPr>
          <w:rStyle w:val="Courierforcode"/>
        </w:rPr>
        <w:t>.large</w:t>
      </w:r>
      <w:proofErr w:type="gramEnd"/>
      <w:r w:rsidRPr="00AE2FE3">
        <w:rPr>
          <w:rStyle w:val="Courierforcode"/>
        </w:rPr>
        <w:t xml:space="preserve"> {</w:t>
      </w:r>
    </w:p>
    <w:p w14:paraId="0317853A" w14:textId="77777777" w:rsidR="00AE2FE3" w:rsidRPr="00AE2FE3" w:rsidRDefault="00AE2FE3" w:rsidP="00AE2FE3">
      <w:pPr>
        <w:spacing w:after="0" w:line="240" w:lineRule="auto"/>
        <w:rPr>
          <w:rStyle w:val="Courierforcode"/>
        </w:rPr>
      </w:pPr>
      <w:r w:rsidRPr="00AE2FE3">
        <w:rPr>
          <w:rStyle w:val="Courierforcode"/>
        </w:rPr>
        <w:tab/>
      </w:r>
      <w:r w:rsidRPr="00AE2FE3">
        <w:rPr>
          <w:rStyle w:val="Courierforcode"/>
        </w:rPr>
        <w:tab/>
        <w:t>font-size: 230%;</w:t>
      </w:r>
    </w:p>
    <w:p w14:paraId="385EC73B" w14:textId="77777777" w:rsidR="00AE2FE3" w:rsidRPr="00AE2FE3" w:rsidRDefault="00AE2FE3" w:rsidP="00AE2FE3">
      <w:pPr>
        <w:spacing w:after="0" w:line="240" w:lineRule="auto"/>
        <w:rPr>
          <w:rStyle w:val="Courierforcode"/>
        </w:rPr>
      </w:pPr>
      <w:r w:rsidRPr="00AE2FE3">
        <w:rPr>
          <w:rStyle w:val="Courierforcode"/>
        </w:rPr>
        <w:t>}</w:t>
      </w:r>
    </w:p>
    <w:p w14:paraId="270DEF04" w14:textId="77777777" w:rsidR="00AE2FE3" w:rsidRPr="00AE2FE3" w:rsidRDefault="00AE2FE3" w:rsidP="00AE2FE3">
      <w:pPr>
        <w:spacing w:after="0" w:line="240" w:lineRule="auto"/>
        <w:rPr>
          <w:rStyle w:val="Courierforcode"/>
        </w:rPr>
      </w:pPr>
    </w:p>
    <w:p w14:paraId="5C9728FE" w14:textId="77777777" w:rsidR="00AE2FE3" w:rsidRPr="00AE2FE3" w:rsidRDefault="00AE2FE3" w:rsidP="00AE2FE3">
      <w:pPr>
        <w:spacing w:after="0" w:line="240" w:lineRule="auto"/>
        <w:rPr>
          <w:rStyle w:val="Courierforcode"/>
        </w:rPr>
      </w:pPr>
      <w:r w:rsidRPr="00AE2FE3">
        <w:rPr>
          <w:rStyle w:val="Courierforcode"/>
        </w:rPr>
        <w:t>/* the styles for links */</w:t>
      </w:r>
    </w:p>
    <w:p w14:paraId="2E0C8F7C" w14:textId="77777777" w:rsidR="00AE2FE3" w:rsidRPr="00AE2FE3" w:rsidRDefault="00AE2FE3" w:rsidP="00AE2FE3">
      <w:pPr>
        <w:spacing w:after="0" w:line="240" w:lineRule="auto"/>
        <w:rPr>
          <w:rStyle w:val="Courierforcode"/>
        </w:rPr>
      </w:pPr>
      <w:proofErr w:type="spellStart"/>
      <w:proofErr w:type="gramStart"/>
      <w:r w:rsidRPr="00AE2FE3">
        <w:rPr>
          <w:rStyle w:val="Courierforcode"/>
        </w:rPr>
        <w:t>a:link</w:t>
      </w:r>
      <w:proofErr w:type="spellEnd"/>
      <w:proofErr w:type="gramEnd"/>
      <w:r w:rsidRPr="00AE2FE3">
        <w:rPr>
          <w:rStyle w:val="Courierforcode"/>
        </w:rPr>
        <w:t xml:space="preserve">, </w:t>
      </w:r>
      <w:proofErr w:type="spellStart"/>
      <w:r w:rsidRPr="00AE2FE3">
        <w:rPr>
          <w:rStyle w:val="Courierforcode"/>
        </w:rPr>
        <w:t>a:focus</w:t>
      </w:r>
      <w:proofErr w:type="spellEnd"/>
      <w:r w:rsidRPr="00AE2FE3">
        <w:rPr>
          <w:rStyle w:val="Courierforcode"/>
        </w:rPr>
        <w:t xml:space="preserve">, </w:t>
      </w:r>
      <w:proofErr w:type="spellStart"/>
      <w:r w:rsidRPr="00AE2FE3">
        <w:rPr>
          <w:rStyle w:val="Courierforcode"/>
        </w:rPr>
        <w:t>a:visited</w:t>
      </w:r>
      <w:proofErr w:type="spellEnd"/>
      <w:r w:rsidRPr="00AE2FE3">
        <w:rPr>
          <w:rStyle w:val="Courierforcode"/>
        </w:rPr>
        <w:t xml:space="preserve"> {</w:t>
      </w:r>
    </w:p>
    <w:p w14:paraId="32E96183" w14:textId="77777777" w:rsidR="00AE2FE3" w:rsidRPr="00AE2FE3" w:rsidRDefault="00AE2FE3" w:rsidP="00AE2FE3">
      <w:pPr>
        <w:spacing w:after="0" w:line="240" w:lineRule="auto"/>
        <w:rPr>
          <w:rStyle w:val="Courierforcode"/>
        </w:rPr>
      </w:pPr>
      <w:r w:rsidRPr="00AE2FE3">
        <w:rPr>
          <w:rStyle w:val="Courierforcode"/>
        </w:rPr>
        <w:tab/>
        <w:t>font-weight: bold;</w:t>
      </w:r>
    </w:p>
    <w:p w14:paraId="3E4EB3C9" w14:textId="77777777" w:rsidR="00AE2FE3" w:rsidRPr="00AE2FE3" w:rsidRDefault="00AE2FE3" w:rsidP="00AE2FE3">
      <w:pPr>
        <w:spacing w:after="0" w:line="240" w:lineRule="auto"/>
        <w:rPr>
          <w:rStyle w:val="Courierforcode"/>
        </w:rPr>
      </w:pPr>
      <w:r w:rsidRPr="00AE2FE3">
        <w:rPr>
          <w:rStyle w:val="Courierforcode"/>
        </w:rPr>
        <w:lastRenderedPageBreak/>
        <w:tab/>
        <w:t>color: #FF8033;</w:t>
      </w:r>
    </w:p>
    <w:p w14:paraId="6C53EDA6" w14:textId="77777777" w:rsidR="00AE2FE3" w:rsidRPr="00AE2FE3" w:rsidRDefault="00AE2FE3" w:rsidP="00AE2FE3">
      <w:pPr>
        <w:spacing w:after="0" w:line="240" w:lineRule="auto"/>
        <w:rPr>
          <w:rStyle w:val="Courierforcode"/>
        </w:rPr>
      </w:pPr>
      <w:r w:rsidRPr="00AE2FE3">
        <w:rPr>
          <w:rStyle w:val="Courierforcode"/>
        </w:rPr>
        <w:t>}</w:t>
      </w:r>
    </w:p>
    <w:p w14:paraId="6AD0EC05" w14:textId="77777777" w:rsidR="00AE2FE3" w:rsidRPr="00AE2FE3" w:rsidRDefault="00AE2FE3" w:rsidP="00AE2FE3">
      <w:pPr>
        <w:spacing w:after="0" w:line="240" w:lineRule="auto"/>
        <w:rPr>
          <w:rStyle w:val="Courierforcode"/>
        </w:rPr>
      </w:pPr>
    </w:p>
    <w:p w14:paraId="6BFB5940" w14:textId="77777777" w:rsidR="00AE2FE3" w:rsidRPr="00AE2FE3" w:rsidRDefault="00AE2FE3" w:rsidP="00AE2FE3">
      <w:pPr>
        <w:spacing w:after="0" w:line="240" w:lineRule="auto"/>
        <w:rPr>
          <w:rStyle w:val="Courierforcode"/>
        </w:rPr>
      </w:pPr>
    </w:p>
    <w:p w14:paraId="249BD993" w14:textId="77777777" w:rsidR="00AE2FE3" w:rsidRPr="00AE2FE3" w:rsidRDefault="00AE2FE3" w:rsidP="00AE2FE3">
      <w:pPr>
        <w:spacing w:after="0" w:line="240" w:lineRule="auto"/>
        <w:rPr>
          <w:rStyle w:val="Courierforcode"/>
        </w:rPr>
      </w:pPr>
      <w:proofErr w:type="spellStart"/>
      <w:proofErr w:type="gramStart"/>
      <w:r w:rsidRPr="00AE2FE3">
        <w:rPr>
          <w:rStyle w:val="Courierforcode"/>
        </w:rPr>
        <w:t>a:hover</w:t>
      </w:r>
      <w:proofErr w:type="spellEnd"/>
      <w:proofErr w:type="gramEnd"/>
      <w:r w:rsidRPr="00AE2FE3">
        <w:rPr>
          <w:rStyle w:val="Courierforcode"/>
        </w:rPr>
        <w:t xml:space="preserve"> {</w:t>
      </w:r>
    </w:p>
    <w:p w14:paraId="09F6907B" w14:textId="77777777" w:rsidR="00AE2FE3" w:rsidRPr="00AE2FE3" w:rsidRDefault="00AE2FE3" w:rsidP="00AE2FE3">
      <w:pPr>
        <w:spacing w:after="0" w:line="240" w:lineRule="auto"/>
        <w:rPr>
          <w:rStyle w:val="Courierforcode"/>
        </w:rPr>
      </w:pPr>
      <w:r w:rsidRPr="00AE2FE3">
        <w:rPr>
          <w:rStyle w:val="Courierforcode"/>
        </w:rPr>
        <w:tab/>
        <w:t>color: green;</w:t>
      </w:r>
    </w:p>
    <w:p w14:paraId="53117B60" w14:textId="77777777" w:rsidR="00AE2FE3" w:rsidRPr="00AE2FE3" w:rsidRDefault="00AE2FE3" w:rsidP="00AE2FE3">
      <w:pPr>
        <w:spacing w:after="0" w:line="240" w:lineRule="auto"/>
        <w:rPr>
          <w:rStyle w:val="Courierforcode"/>
        </w:rPr>
      </w:pPr>
      <w:r w:rsidRPr="00AE2FE3">
        <w:rPr>
          <w:rStyle w:val="Courierforcode"/>
        </w:rPr>
        <w:t>}</w:t>
      </w:r>
    </w:p>
    <w:p w14:paraId="60B6F0A8" w14:textId="77777777" w:rsidR="00AE2FE3" w:rsidRPr="00AE2FE3" w:rsidRDefault="00AE2FE3" w:rsidP="00AE2FE3">
      <w:pPr>
        <w:spacing w:after="0" w:line="240" w:lineRule="auto"/>
        <w:rPr>
          <w:rStyle w:val="Courierforcode"/>
        </w:rPr>
      </w:pPr>
    </w:p>
    <w:p w14:paraId="653B549D" w14:textId="77777777" w:rsidR="00AE2FE3" w:rsidRPr="00AE2FE3" w:rsidRDefault="00AE2FE3" w:rsidP="00AE2FE3">
      <w:pPr>
        <w:spacing w:after="0" w:line="240" w:lineRule="auto"/>
        <w:rPr>
          <w:rStyle w:val="Courierforcode"/>
        </w:rPr>
      </w:pPr>
      <w:r w:rsidRPr="00AE2FE3">
        <w:rPr>
          <w:rStyle w:val="Courierforcode"/>
        </w:rPr>
        <w:t>/* the styles for the footer */</w:t>
      </w:r>
    </w:p>
    <w:p w14:paraId="302A0758" w14:textId="77777777" w:rsidR="00AE2FE3" w:rsidRPr="00AE2FE3" w:rsidRDefault="00AE2FE3" w:rsidP="00AE2FE3">
      <w:pPr>
        <w:spacing w:after="0" w:line="240" w:lineRule="auto"/>
        <w:rPr>
          <w:rStyle w:val="Courierforcode"/>
        </w:rPr>
      </w:pPr>
    </w:p>
    <w:p w14:paraId="57687B8E" w14:textId="77777777" w:rsidR="00AE2FE3" w:rsidRPr="00AE2FE3" w:rsidRDefault="00AE2FE3" w:rsidP="00AE2FE3">
      <w:pPr>
        <w:spacing w:after="0" w:line="240" w:lineRule="auto"/>
        <w:rPr>
          <w:rStyle w:val="Courierforcode"/>
        </w:rPr>
      </w:pPr>
      <w:r w:rsidRPr="00AE2FE3">
        <w:rPr>
          <w:rStyle w:val="Courierforcode"/>
        </w:rPr>
        <w:t>footer</w:t>
      </w:r>
      <w:r w:rsidRPr="00AE2FE3">
        <w:rPr>
          <w:rStyle w:val="Courierforcode"/>
        </w:rPr>
        <w:tab/>
        <w:t>{</w:t>
      </w:r>
    </w:p>
    <w:p w14:paraId="5E58E674" w14:textId="77777777" w:rsidR="00AE2FE3" w:rsidRPr="00AE2FE3" w:rsidRDefault="00AE2FE3" w:rsidP="00AE2FE3">
      <w:pPr>
        <w:spacing w:after="0" w:line="240" w:lineRule="auto"/>
        <w:rPr>
          <w:rStyle w:val="Courierforcode"/>
        </w:rPr>
      </w:pPr>
      <w:r w:rsidRPr="00AE2FE3">
        <w:rPr>
          <w:rStyle w:val="Courierforcode"/>
        </w:rPr>
        <w:tab/>
        <w:t>clear: both;</w:t>
      </w:r>
    </w:p>
    <w:p w14:paraId="138DD140" w14:textId="77777777" w:rsidR="00AE2FE3" w:rsidRPr="00AE2FE3" w:rsidRDefault="00AE2FE3" w:rsidP="00AE2FE3">
      <w:pPr>
        <w:spacing w:after="0" w:line="240" w:lineRule="auto"/>
        <w:rPr>
          <w:rStyle w:val="Courierforcode"/>
        </w:rPr>
      </w:pPr>
      <w:r w:rsidRPr="00AE2FE3">
        <w:rPr>
          <w:rStyle w:val="Courierforcode"/>
        </w:rPr>
        <w:t>border-top: 3px solid black;</w:t>
      </w:r>
    </w:p>
    <w:p w14:paraId="42A14750" w14:textId="77777777" w:rsidR="00AE2FE3" w:rsidRPr="00AE2FE3" w:rsidRDefault="00AE2FE3" w:rsidP="00AE2FE3">
      <w:pPr>
        <w:spacing w:after="0" w:line="240" w:lineRule="auto"/>
        <w:rPr>
          <w:rStyle w:val="Courierforcode"/>
        </w:rPr>
      </w:pPr>
      <w:r w:rsidRPr="00AE2FE3">
        <w:rPr>
          <w:rStyle w:val="Courierforcode"/>
        </w:rPr>
        <w:t>padding: 1em;</w:t>
      </w:r>
    </w:p>
    <w:p w14:paraId="40399158" w14:textId="77777777" w:rsidR="00AE2FE3" w:rsidRPr="00AE2FE3" w:rsidRDefault="00AE2FE3" w:rsidP="00AE2FE3">
      <w:pPr>
        <w:spacing w:after="0" w:line="240" w:lineRule="auto"/>
        <w:rPr>
          <w:rStyle w:val="Courierforcode"/>
        </w:rPr>
      </w:pPr>
      <w:r w:rsidRPr="00AE2FE3">
        <w:rPr>
          <w:rStyle w:val="Courierforcode"/>
        </w:rPr>
        <w:tab/>
        <w:t>border-bottom: 3px solid black;</w:t>
      </w:r>
    </w:p>
    <w:p w14:paraId="7B89A92B" w14:textId="77777777" w:rsidR="00AE2FE3" w:rsidRPr="00AE2FE3" w:rsidRDefault="00AE2FE3" w:rsidP="00AE2FE3">
      <w:pPr>
        <w:spacing w:after="0" w:line="240" w:lineRule="auto"/>
        <w:rPr>
          <w:rStyle w:val="Courierforcode"/>
        </w:rPr>
      </w:pPr>
      <w:r w:rsidRPr="00AE2FE3">
        <w:rPr>
          <w:rStyle w:val="Courierforcode"/>
        </w:rPr>
        <w:tab/>
        <w:t>background-image: linear-</w:t>
      </w:r>
      <w:proofErr w:type="gramStart"/>
      <w:r w:rsidRPr="00AE2FE3">
        <w:rPr>
          <w:rStyle w:val="Courierforcode"/>
        </w:rPr>
        <w:t>gradient(</w:t>
      </w:r>
      <w:proofErr w:type="gramEnd"/>
      <w:r w:rsidRPr="00AE2FE3">
        <w:rPr>
          <w:rStyle w:val="Courierforcode"/>
        </w:rPr>
        <w:t>45deg, #000000 0%, #FF8033 25%, #FFFFFF 100%);</w:t>
      </w:r>
    </w:p>
    <w:p w14:paraId="6B2BCC68" w14:textId="77777777" w:rsidR="00AE2FE3" w:rsidRPr="00AE2FE3" w:rsidRDefault="00AE2FE3" w:rsidP="00AE2FE3">
      <w:pPr>
        <w:spacing w:after="0" w:line="240" w:lineRule="auto"/>
        <w:rPr>
          <w:rStyle w:val="Courierforcode"/>
        </w:rPr>
      </w:pPr>
      <w:r w:rsidRPr="00AE2FE3">
        <w:rPr>
          <w:rStyle w:val="Courierforcode"/>
        </w:rPr>
        <w:tab/>
        <w:t>background-image: -</w:t>
      </w:r>
      <w:proofErr w:type="spellStart"/>
      <w:r w:rsidRPr="00AE2FE3">
        <w:rPr>
          <w:rStyle w:val="Courierforcode"/>
        </w:rPr>
        <w:t>webkit</w:t>
      </w:r>
      <w:proofErr w:type="spellEnd"/>
      <w:r w:rsidRPr="00AE2FE3">
        <w:rPr>
          <w:rStyle w:val="Courierforcode"/>
        </w:rPr>
        <w:t>-linear-</w:t>
      </w:r>
      <w:proofErr w:type="gramStart"/>
      <w:r w:rsidRPr="00AE2FE3">
        <w:rPr>
          <w:rStyle w:val="Courierforcode"/>
        </w:rPr>
        <w:t>gradient(</w:t>
      </w:r>
      <w:proofErr w:type="gramEnd"/>
      <w:r w:rsidRPr="00AE2FE3">
        <w:rPr>
          <w:rStyle w:val="Courierforcode"/>
        </w:rPr>
        <w:t>45deg, #000000 0%, #FF8033 25%, #FFFFFF 100%);</w:t>
      </w:r>
    </w:p>
    <w:p w14:paraId="0A4DA04E" w14:textId="77777777" w:rsidR="00AE2FE3" w:rsidRPr="00AE2FE3" w:rsidRDefault="00AE2FE3" w:rsidP="00AE2FE3">
      <w:pPr>
        <w:spacing w:after="0" w:line="240" w:lineRule="auto"/>
        <w:rPr>
          <w:rStyle w:val="Courierforcode"/>
        </w:rPr>
      </w:pPr>
      <w:r w:rsidRPr="00AE2FE3">
        <w:rPr>
          <w:rStyle w:val="Courierforcode"/>
        </w:rPr>
        <w:tab/>
        <w:t>background-image: -</w:t>
      </w:r>
      <w:proofErr w:type="spellStart"/>
      <w:r w:rsidRPr="00AE2FE3">
        <w:rPr>
          <w:rStyle w:val="Courierforcode"/>
        </w:rPr>
        <w:t>moz</w:t>
      </w:r>
      <w:proofErr w:type="spellEnd"/>
      <w:r w:rsidRPr="00AE2FE3">
        <w:rPr>
          <w:rStyle w:val="Courierforcode"/>
        </w:rPr>
        <w:t>-linear-</w:t>
      </w:r>
      <w:proofErr w:type="gramStart"/>
      <w:r w:rsidRPr="00AE2FE3">
        <w:rPr>
          <w:rStyle w:val="Courierforcode"/>
        </w:rPr>
        <w:t>gradient(</w:t>
      </w:r>
      <w:proofErr w:type="gramEnd"/>
      <w:r w:rsidRPr="00AE2FE3">
        <w:rPr>
          <w:rStyle w:val="Courierforcode"/>
        </w:rPr>
        <w:t>45deg, #000000 0%, #FF8033 25%, #FFFFFF 100%);</w:t>
      </w:r>
    </w:p>
    <w:p w14:paraId="5F0B80D0" w14:textId="77777777" w:rsidR="00AE2FE3" w:rsidRPr="00AE2FE3" w:rsidRDefault="00AE2FE3" w:rsidP="00AE2FE3">
      <w:pPr>
        <w:spacing w:after="0" w:line="240" w:lineRule="auto"/>
        <w:rPr>
          <w:rStyle w:val="Courierforcode"/>
        </w:rPr>
      </w:pPr>
      <w:r w:rsidRPr="00AE2FE3">
        <w:rPr>
          <w:rStyle w:val="Courierforcode"/>
        </w:rPr>
        <w:tab/>
        <w:t>background-image: -o-linear-</w:t>
      </w:r>
      <w:proofErr w:type="gramStart"/>
      <w:r w:rsidRPr="00AE2FE3">
        <w:rPr>
          <w:rStyle w:val="Courierforcode"/>
        </w:rPr>
        <w:t>gradient(</w:t>
      </w:r>
      <w:proofErr w:type="gramEnd"/>
      <w:r w:rsidRPr="00AE2FE3">
        <w:rPr>
          <w:rStyle w:val="Courierforcode"/>
        </w:rPr>
        <w:t>45deg, #000000 0%, #FF8033 25%, #FFFFFF 100%);</w:t>
      </w:r>
    </w:p>
    <w:p w14:paraId="57599968" w14:textId="77777777" w:rsidR="00AE2FE3" w:rsidRPr="00AE2FE3" w:rsidRDefault="00AE2FE3" w:rsidP="00AE2FE3">
      <w:pPr>
        <w:spacing w:after="0" w:line="240" w:lineRule="auto"/>
        <w:rPr>
          <w:rStyle w:val="Courierforcode"/>
        </w:rPr>
      </w:pPr>
    </w:p>
    <w:p w14:paraId="235F0F90" w14:textId="77777777" w:rsidR="00AE2FE3" w:rsidRPr="00AE2FE3" w:rsidRDefault="00AE2FE3" w:rsidP="00AE2FE3">
      <w:pPr>
        <w:spacing w:after="0" w:line="240" w:lineRule="auto"/>
        <w:rPr>
          <w:rStyle w:val="Courierforcode"/>
        </w:rPr>
      </w:pPr>
      <w:r w:rsidRPr="00AE2FE3">
        <w:rPr>
          <w:rStyle w:val="Courierforcode"/>
        </w:rPr>
        <w:t>}</w:t>
      </w:r>
    </w:p>
    <w:p w14:paraId="10E4C68E" w14:textId="77777777" w:rsidR="00AE2FE3" w:rsidRPr="00AE2FE3" w:rsidRDefault="00AE2FE3" w:rsidP="00AE2FE3">
      <w:pPr>
        <w:spacing w:after="0" w:line="240" w:lineRule="auto"/>
        <w:rPr>
          <w:rStyle w:val="Courierforcode"/>
        </w:rPr>
      </w:pPr>
      <w:r w:rsidRPr="00AE2FE3">
        <w:rPr>
          <w:rStyle w:val="Courierforcode"/>
        </w:rPr>
        <w:t>footer p {</w:t>
      </w:r>
    </w:p>
    <w:p w14:paraId="33A1F4C0" w14:textId="77777777" w:rsidR="00AE2FE3" w:rsidRPr="00AE2FE3" w:rsidRDefault="00AE2FE3" w:rsidP="00AE2FE3">
      <w:pPr>
        <w:spacing w:after="0" w:line="240" w:lineRule="auto"/>
        <w:rPr>
          <w:rStyle w:val="Courierforcode"/>
        </w:rPr>
      </w:pPr>
      <w:r w:rsidRPr="00AE2FE3">
        <w:rPr>
          <w:rStyle w:val="Courierforcode"/>
        </w:rPr>
        <w:tab/>
        <w:t>text-align: center;</w:t>
      </w:r>
    </w:p>
    <w:p w14:paraId="6737484F" w14:textId="77777777" w:rsidR="00AE2FE3" w:rsidRPr="00AE2FE3" w:rsidRDefault="00AE2FE3" w:rsidP="00AE2FE3">
      <w:pPr>
        <w:spacing w:after="0" w:line="240" w:lineRule="auto"/>
        <w:rPr>
          <w:rStyle w:val="Courierforcode"/>
        </w:rPr>
      </w:pPr>
      <w:r w:rsidRPr="00AE2FE3">
        <w:rPr>
          <w:rStyle w:val="Courierforcode"/>
        </w:rPr>
        <w:tab/>
        <w:t>font-size: 50%;</w:t>
      </w:r>
    </w:p>
    <w:p w14:paraId="4EDDE161" w14:textId="77777777" w:rsidR="00AE2FE3" w:rsidRPr="00AE2FE3" w:rsidRDefault="00AE2FE3" w:rsidP="00AE2FE3">
      <w:pPr>
        <w:spacing w:after="0" w:line="240" w:lineRule="auto"/>
        <w:rPr>
          <w:rStyle w:val="Courierforcode"/>
        </w:rPr>
      </w:pPr>
      <w:r w:rsidRPr="00AE2FE3">
        <w:rPr>
          <w:rStyle w:val="Courierforcode"/>
        </w:rPr>
        <w:t>}</w:t>
      </w:r>
    </w:p>
    <w:p w14:paraId="4ABBE6A2" w14:textId="30F49CDA" w:rsidR="00AE2FE3" w:rsidRDefault="00AE2FE3">
      <w:pPr>
        <w:spacing w:after="0" w:line="240" w:lineRule="auto"/>
        <w:rPr>
          <w:rFonts w:cs="Arial"/>
        </w:rPr>
      </w:pPr>
      <w:r>
        <w:rPr>
          <w:rFonts w:cs="Arial"/>
        </w:rPr>
        <w:br w:type="page"/>
      </w:r>
    </w:p>
    <w:p w14:paraId="33321490" w14:textId="77777777" w:rsidR="00D15554" w:rsidRPr="000E7E52" w:rsidRDefault="00D15554" w:rsidP="00AE2FE3">
      <w:pPr>
        <w:spacing w:after="0" w:line="240" w:lineRule="auto"/>
      </w:pPr>
    </w:p>
    <w:p w14:paraId="691A438B" w14:textId="77777777" w:rsidR="00BB7337" w:rsidRPr="00F70074" w:rsidRDefault="00BB7337" w:rsidP="00E71B49">
      <w:pPr>
        <w:pStyle w:val="Heading1"/>
        <w:spacing w:before="0" w:after="120" w:line="240" w:lineRule="auto"/>
        <w:rPr>
          <w:rFonts w:cs="Arial"/>
        </w:rPr>
      </w:pPr>
      <w:bookmarkStart w:id="11" w:name="_Toc509227747"/>
      <w:r w:rsidRPr="00F70074">
        <w:rPr>
          <w:rFonts w:cs="Arial"/>
        </w:rPr>
        <w:t>Conclusion</w:t>
      </w:r>
      <w:bookmarkEnd w:id="5"/>
      <w:bookmarkEnd w:id="11"/>
    </w:p>
    <w:p w14:paraId="10EC7041" w14:textId="0A6EFF94" w:rsidR="000A4688" w:rsidRDefault="007A52C9" w:rsidP="00B9086E">
      <w:r>
        <w:t xml:space="preserve">Coming from a background in graphic design, it’s not surprising that I enjoyed </w:t>
      </w:r>
      <w:r w:rsidR="007C3DD8">
        <w:t>working with</w:t>
      </w:r>
      <w:r>
        <w:t xml:space="preserve"> </w:t>
      </w:r>
      <w:r w:rsidR="00730AC7">
        <w:t xml:space="preserve">the </w:t>
      </w:r>
      <w:r>
        <w:t>more complex layouts for the exercises in this lab. I find the concepts of the box model and establishing floats in CSS fairly straightforward</w:t>
      </w:r>
      <w:r w:rsidR="005339A2">
        <w:t xml:space="preserve"> (</w:t>
      </w:r>
      <w:r>
        <w:t>although it does take a little trial and error to get the exact desired spacing sometimes</w:t>
      </w:r>
      <w:r w:rsidR="005339A2">
        <w:t>)</w:t>
      </w:r>
      <w:r>
        <w:t>.</w:t>
      </w:r>
    </w:p>
    <w:p w14:paraId="2D575264" w14:textId="2EDB2928" w:rsidR="007A52C9" w:rsidRDefault="007A52C9" w:rsidP="00B9086E">
      <w:r>
        <w:t xml:space="preserve">It’s also becoming clear that organization and establishing a systematic way of styling elements will be very important when working with larger sites. I find it interesting that in HTML and CSS, there is often more than one way of achieving an effect. That can be convenient, yet it can also make things a little </w:t>
      </w:r>
      <w:r w:rsidR="00EB22B1">
        <w:t>confusing</w:t>
      </w:r>
      <w:bookmarkStart w:id="12" w:name="_GoBack"/>
      <w:bookmarkEnd w:id="12"/>
      <w:r w:rsidR="00885619">
        <w:t xml:space="preserve"> at times</w:t>
      </w:r>
      <w:r w:rsidR="00730AC7">
        <w:t xml:space="preserve">. I suspect that more experienced developers settle into habits of using the same methods repeatedly, unless there is a good reason to make an exception. </w:t>
      </w:r>
      <w:r w:rsidR="005339A2">
        <w:t xml:space="preserve"> </w:t>
      </w:r>
    </w:p>
    <w:p w14:paraId="3B20A232" w14:textId="68A615EE" w:rsidR="005339A2" w:rsidRDefault="005339A2" w:rsidP="00B9086E">
      <w:r>
        <w:t>It will be interesting to gain more experience with layout, and other concepts, as the semester progresses.</w:t>
      </w:r>
    </w:p>
    <w:p w14:paraId="376E4F34" w14:textId="5243A5CE" w:rsidR="00BB7337" w:rsidRPr="00F70074" w:rsidRDefault="00F70074" w:rsidP="000D0BEC">
      <w:pPr>
        <w:pStyle w:val="Heading1"/>
        <w:spacing w:before="0" w:after="120" w:line="240" w:lineRule="auto"/>
        <w:rPr>
          <w:rFonts w:cs="Arial"/>
        </w:rPr>
      </w:pPr>
      <w:r w:rsidRPr="00F70074">
        <w:rPr>
          <w:rFonts w:cs="Arial"/>
        </w:rPr>
        <w:br w:type="page"/>
      </w:r>
      <w:bookmarkStart w:id="13" w:name="_Toc509227748"/>
      <w:r w:rsidR="000116B7">
        <w:rPr>
          <w:rFonts w:cs="Arial"/>
        </w:rPr>
        <w:lastRenderedPageBreak/>
        <w:t>Resources</w:t>
      </w:r>
      <w:bookmarkEnd w:id="13"/>
    </w:p>
    <w:p w14:paraId="1DE14826" w14:textId="77777777" w:rsidR="00F30135" w:rsidRDefault="00F30135" w:rsidP="00BC7473">
      <w:pPr>
        <w:pStyle w:val="Bibliographyentries"/>
      </w:pPr>
    </w:p>
    <w:p w14:paraId="5998355A" w14:textId="4E73717E" w:rsidR="00741F99" w:rsidRDefault="00981119" w:rsidP="00D15554">
      <w:pPr>
        <w:pStyle w:val="Bibliographyentries"/>
      </w:pPr>
      <w:r>
        <w:t xml:space="preserve">Boehm, Anne and </w:t>
      </w:r>
      <w:proofErr w:type="spellStart"/>
      <w:r>
        <w:t>Ruvalcaba</w:t>
      </w:r>
      <w:proofErr w:type="spellEnd"/>
      <w:r>
        <w:t xml:space="preserve">, Zak. </w:t>
      </w:r>
      <w:proofErr w:type="spellStart"/>
      <w:r>
        <w:rPr>
          <w:i/>
        </w:rPr>
        <w:t>Murach’s</w:t>
      </w:r>
      <w:proofErr w:type="spellEnd"/>
      <w:r>
        <w:rPr>
          <w:i/>
        </w:rPr>
        <w:t xml:space="preserve"> HTML5 and CSS3</w:t>
      </w:r>
      <w:r w:rsidRPr="00C84B2C">
        <w:rPr>
          <w:i/>
        </w:rPr>
        <w:t xml:space="preserve"> </w:t>
      </w:r>
      <w:r>
        <w:t>3</w:t>
      </w:r>
      <w:r w:rsidRPr="00741F99">
        <w:rPr>
          <w:vertAlign w:val="superscript"/>
        </w:rPr>
        <w:t>rd</w:t>
      </w:r>
      <w:r>
        <w:t xml:space="preserve"> ed. Mike </w:t>
      </w:r>
      <w:proofErr w:type="spellStart"/>
      <w:r>
        <w:t>Murach</w:t>
      </w:r>
      <w:proofErr w:type="spellEnd"/>
      <w:r>
        <w:t xml:space="preserve"> &amp; </w:t>
      </w:r>
      <w:r>
        <w:br/>
      </w:r>
      <w:r>
        <w:tab/>
        <w:t>Associates, Inc. 2015</w:t>
      </w:r>
    </w:p>
    <w:p w14:paraId="512D2FC2" w14:textId="77777777" w:rsidR="00CE47E6" w:rsidRDefault="00CE47E6" w:rsidP="00BC7473">
      <w:pPr>
        <w:pStyle w:val="Bibliographyentries"/>
      </w:pPr>
    </w:p>
    <w:sectPr w:rsidR="00CE47E6" w:rsidSect="00F744E4">
      <w:foot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D27E95" w14:textId="77777777" w:rsidR="00B84159" w:rsidRDefault="00B84159" w:rsidP="00F744E4">
      <w:pPr>
        <w:spacing w:after="0" w:line="240" w:lineRule="auto"/>
      </w:pPr>
      <w:r>
        <w:separator/>
      </w:r>
    </w:p>
  </w:endnote>
  <w:endnote w:type="continuationSeparator" w:id="0">
    <w:p w14:paraId="49CA3016" w14:textId="77777777" w:rsidR="00B84159" w:rsidRDefault="00B84159" w:rsidP="00F74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245A87" w14:textId="77777777" w:rsidR="002B5B9D" w:rsidRDefault="002B5B9D" w:rsidP="00F744E4">
    <w:pPr>
      <w:pStyle w:val="Footer"/>
      <w:jc w:val="center"/>
    </w:pPr>
  </w:p>
  <w:p w14:paraId="1BB1E994" w14:textId="77777777" w:rsidR="002B5B9D" w:rsidRDefault="002B5B9D" w:rsidP="00F744E4">
    <w:pPr>
      <w:pStyle w:val="Footer"/>
      <w:jc w:val="center"/>
    </w:pPr>
    <w:r>
      <w:fldChar w:fldCharType="begin"/>
    </w:r>
    <w:r>
      <w:instrText xml:space="preserve"> PAGE   \* MERGEFORMAT </w:instrText>
    </w:r>
    <w:r>
      <w:fldChar w:fldCharType="separate"/>
    </w:r>
    <w:r w:rsidR="00EB22B1">
      <w:rPr>
        <w:noProof/>
      </w:rPr>
      <w:t>43</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2F1361" w14:textId="77777777" w:rsidR="00B84159" w:rsidRDefault="00B84159" w:rsidP="00F744E4">
      <w:pPr>
        <w:spacing w:after="0" w:line="240" w:lineRule="auto"/>
      </w:pPr>
      <w:r>
        <w:separator/>
      </w:r>
    </w:p>
  </w:footnote>
  <w:footnote w:type="continuationSeparator" w:id="0">
    <w:p w14:paraId="7A4AE5A1" w14:textId="77777777" w:rsidR="00B84159" w:rsidRDefault="00B84159" w:rsidP="00F744E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EE4"/>
    <w:rsid w:val="000003DC"/>
    <w:rsid w:val="00001C4A"/>
    <w:rsid w:val="00005258"/>
    <w:rsid w:val="0000783E"/>
    <w:rsid w:val="00007C02"/>
    <w:rsid w:val="00010C71"/>
    <w:rsid w:val="000116B7"/>
    <w:rsid w:val="00011BDF"/>
    <w:rsid w:val="00012DDE"/>
    <w:rsid w:val="000138A4"/>
    <w:rsid w:val="00015AB1"/>
    <w:rsid w:val="00016140"/>
    <w:rsid w:val="0001759E"/>
    <w:rsid w:val="000204BC"/>
    <w:rsid w:val="00026F4A"/>
    <w:rsid w:val="00027037"/>
    <w:rsid w:val="00030489"/>
    <w:rsid w:val="000356F4"/>
    <w:rsid w:val="00037496"/>
    <w:rsid w:val="000375F3"/>
    <w:rsid w:val="000444FB"/>
    <w:rsid w:val="00053B42"/>
    <w:rsid w:val="00054306"/>
    <w:rsid w:val="00057524"/>
    <w:rsid w:val="000607F4"/>
    <w:rsid w:val="000620EE"/>
    <w:rsid w:val="00064C6B"/>
    <w:rsid w:val="000666C2"/>
    <w:rsid w:val="00066F65"/>
    <w:rsid w:val="0006791F"/>
    <w:rsid w:val="0007150B"/>
    <w:rsid w:val="00072A2A"/>
    <w:rsid w:val="00073E09"/>
    <w:rsid w:val="00077EC4"/>
    <w:rsid w:val="00080174"/>
    <w:rsid w:val="000847DC"/>
    <w:rsid w:val="00085268"/>
    <w:rsid w:val="000866DF"/>
    <w:rsid w:val="00090F86"/>
    <w:rsid w:val="00095928"/>
    <w:rsid w:val="00096123"/>
    <w:rsid w:val="00097E23"/>
    <w:rsid w:val="000A3167"/>
    <w:rsid w:val="000A4688"/>
    <w:rsid w:val="000A5CDD"/>
    <w:rsid w:val="000A6E2C"/>
    <w:rsid w:val="000A7EF9"/>
    <w:rsid w:val="000B2362"/>
    <w:rsid w:val="000B39EA"/>
    <w:rsid w:val="000B4166"/>
    <w:rsid w:val="000B4E08"/>
    <w:rsid w:val="000B6EAE"/>
    <w:rsid w:val="000D0BEC"/>
    <w:rsid w:val="000D0D94"/>
    <w:rsid w:val="000D33CD"/>
    <w:rsid w:val="000D7DE5"/>
    <w:rsid w:val="000E0CF8"/>
    <w:rsid w:val="000E1DDB"/>
    <w:rsid w:val="000E433B"/>
    <w:rsid w:val="000E4B6C"/>
    <w:rsid w:val="000E777C"/>
    <w:rsid w:val="000E7853"/>
    <w:rsid w:val="000E7E52"/>
    <w:rsid w:val="000F1173"/>
    <w:rsid w:val="000F4BC7"/>
    <w:rsid w:val="000F61E1"/>
    <w:rsid w:val="000F7085"/>
    <w:rsid w:val="00101A7E"/>
    <w:rsid w:val="00104DEA"/>
    <w:rsid w:val="001222F1"/>
    <w:rsid w:val="00125F28"/>
    <w:rsid w:val="001263AA"/>
    <w:rsid w:val="001264BB"/>
    <w:rsid w:val="0012703B"/>
    <w:rsid w:val="0013574D"/>
    <w:rsid w:val="00136BF9"/>
    <w:rsid w:val="00140A5C"/>
    <w:rsid w:val="001433EF"/>
    <w:rsid w:val="0015000B"/>
    <w:rsid w:val="00151FC3"/>
    <w:rsid w:val="001524B2"/>
    <w:rsid w:val="00161036"/>
    <w:rsid w:val="001619CA"/>
    <w:rsid w:val="00161A2B"/>
    <w:rsid w:val="00166630"/>
    <w:rsid w:val="00171035"/>
    <w:rsid w:val="001721BF"/>
    <w:rsid w:val="00172912"/>
    <w:rsid w:val="00176C53"/>
    <w:rsid w:val="00183C8A"/>
    <w:rsid w:val="00186136"/>
    <w:rsid w:val="001878B0"/>
    <w:rsid w:val="001906EF"/>
    <w:rsid w:val="00192822"/>
    <w:rsid w:val="001939FA"/>
    <w:rsid w:val="00193AB6"/>
    <w:rsid w:val="00196F97"/>
    <w:rsid w:val="001A03D0"/>
    <w:rsid w:val="001A169A"/>
    <w:rsid w:val="001B150F"/>
    <w:rsid w:val="001B2958"/>
    <w:rsid w:val="001B407D"/>
    <w:rsid w:val="001B458E"/>
    <w:rsid w:val="001B63FA"/>
    <w:rsid w:val="001B7D38"/>
    <w:rsid w:val="001C14FF"/>
    <w:rsid w:val="001C2B19"/>
    <w:rsid w:val="001C3C10"/>
    <w:rsid w:val="001C49BE"/>
    <w:rsid w:val="001C517F"/>
    <w:rsid w:val="001C59CA"/>
    <w:rsid w:val="001C5BFB"/>
    <w:rsid w:val="001C7FCF"/>
    <w:rsid w:val="001D129A"/>
    <w:rsid w:val="001D1388"/>
    <w:rsid w:val="001E29F7"/>
    <w:rsid w:val="001E53E4"/>
    <w:rsid w:val="001E6B33"/>
    <w:rsid w:val="001F4AB1"/>
    <w:rsid w:val="001F51EF"/>
    <w:rsid w:val="001F553C"/>
    <w:rsid w:val="001F62FF"/>
    <w:rsid w:val="001F7F2A"/>
    <w:rsid w:val="0020071B"/>
    <w:rsid w:val="00202882"/>
    <w:rsid w:val="002077B5"/>
    <w:rsid w:val="00210E7D"/>
    <w:rsid w:val="00214C65"/>
    <w:rsid w:val="00215CA9"/>
    <w:rsid w:val="00216A7C"/>
    <w:rsid w:val="00216A8F"/>
    <w:rsid w:val="00220025"/>
    <w:rsid w:val="00221389"/>
    <w:rsid w:val="00222F61"/>
    <w:rsid w:val="00224129"/>
    <w:rsid w:val="00226AEB"/>
    <w:rsid w:val="00227795"/>
    <w:rsid w:val="00227B16"/>
    <w:rsid w:val="00231701"/>
    <w:rsid w:val="00233F32"/>
    <w:rsid w:val="0024216E"/>
    <w:rsid w:val="002434C7"/>
    <w:rsid w:val="00243D12"/>
    <w:rsid w:val="00244B01"/>
    <w:rsid w:val="00246375"/>
    <w:rsid w:val="00251A90"/>
    <w:rsid w:val="0025769F"/>
    <w:rsid w:val="00257D19"/>
    <w:rsid w:val="00257D90"/>
    <w:rsid w:val="002624B3"/>
    <w:rsid w:val="002639D6"/>
    <w:rsid w:val="00264C13"/>
    <w:rsid w:val="00266C16"/>
    <w:rsid w:val="0027351C"/>
    <w:rsid w:val="00274C81"/>
    <w:rsid w:val="0027662A"/>
    <w:rsid w:val="00276835"/>
    <w:rsid w:val="002770F2"/>
    <w:rsid w:val="00280978"/>
    <w:rsid w:val="00281376"/>
    <w:rsid w:val="00281986"/>
    <w:rsid w:val="0028367F"/>
    <w:rsid w:val="0028492F"/>
    <w:rsid w:val="00285188"/>
    <w:rsid w:val="00286763"/>
    <w:rsid w:val="002869A1"/>
    <w:rsid w:val="00287F8D"/>
    <w:rsid w:val="00290B7F"/>
    <w:rsid w:val="00292DF5"/>
    <w:rsid w:val="00293F6C"/>
    <w:rsid w:val="002A696A"/>
    <w:rsid w:val="002A791F"/>
    <w:rsid w:val="002B04A9"/>
    <w:rsid w:val="002B5B9D"/>
    <w:rsid w:val="002B7318"/>
    <w:rsid w:val="002C12AA"/>
    <w:rsid w:val="002C13DC"/>
    <w:rsid w:val="002C1DC1"/>
    <w:rsid w:val="002C2460"/>
    <w:rsid w:val="002D1F20"/>
    <w:rsid w:val="002D5D39"/>
    <w:rsid w:val="002D79AA"/>
    <w:rsid w:val="002E79B6"/>
    <w:rsid w:val="002E7D28"/>
    <w:rsid w:val="002F1CE8"/>
    <w:rsid w:val="002F2340"/>
    <w:rsid w:val="002F4DCE"/>
    <w:rsid w:val="002F7B5D"/>
    <w:rsid w:val="003024F8"/>
    <w:rsid w:val="00307EC4"/>
    <w:rsid w:val="00310D44"/>
    <w:rsid w:val="0031638E"/>
    <w:rsid w:val="0031689B"/>
    <w:rsid w:val="00316C1C"/>
    <w:rsid w:val="00327246"/>
    <w:rsid w:val="00331250"/>
    <w:rsid w:val="00332384"/>
    <w:rsid w:val="003361D5"/>
    <w:rsid w:val="00341124"/>
    <w:rsid w:val="00341812"/>
    <w:rsid w:val="00341CB8"/>
    <w:rsid w:val="00345FFF"/>
    <w:rsid w:val="00346086"/>
    <w:rsid w:val="0034732E"/>
    <w:rsid w:val="00350596"/>
    <w:rsid w:val="003505CB"/>
    <w:rsid w:val="0035135F"/>
    <w:rsid w:val="0035183E"/>
    <w:rsid w:val="00353C56"/>
    <w:rsid w:val="003548EB"/>
    <w:rsid w:val="00357D8B"/>
    <w:rsid w:val="0036054E"/>
    <w:rsid w:val="0036395B"/>
    <w:rsid w:val="00364853"/>
    <w:rsid w:val="00364F4B"/>
    <w:rsid w:val="003675A9"/>
    <w:rsid w:val="00367D69"/>
    <w:rsid w:val="00370859"/>
    <w:rsid w:val="003742AA"/>
    <w:rsid w:val="00376D20"/>
    <w:rsid w:val="00377607"/>
    <w:rsid w:val="00380049"/>
    <w:rsid w:val="00390330"/>
    <w:rsid w:val="00390470"/>
    <w:rsid w:val="003924C6"/>
    <w:rsid w:val="00392B4F"/>
    <w:rsid w:val="00392C36"/>
    <w:rsid w:val="00392F89"/>
    <w:rsid w:val="003963A4"/>
    <w:rsid w:val="00397283"/>
    <w:rsid w:val="003A7C30"/>
    <w:rsid w:val="003B05C8"/>
    <w:rsid w:val="003B198B"/>
    <w:rsid w:val="003C1E64"/>
    <w:rsid w:val="003C5EFD"/>
    <w:rsid w:val="003D1B00"/>
    <w:rsid w:val="003D2B7B"/>
    <w:rsid w:val="003D2B85"/>
    <w:rsid w:val="003F1E13"/>
    <w:rsid w:val="003F41A1"/>
    <w:rsid w:val="003F5083"/>
    <w:rsid w:val="003F601A"/>
    <w:rsid w:val="004033C1"/>
    <w:rsid w:val="004044BF"/>
    <w:rsid w:val="00404EF0"/>
    <w:rsid w:val="004074BE"/>
    <w:rsid w:val="0041205C"/>
    <w:rsid w:val="0041419D"/>
    <w:rsid w:val="00415206"/>
    <w:rsid w:val="004169B3"/>
    <w:rsid w:val="004203D7"/>
    <w:rsid w:val="0042058C"/>
    <w:rsid w:val="00423BEA"/>
    <w:rsid w:val="004252F7"/>
    <w:rsid w:val="004308F7"/>
    <w:rsid w:val="00430B84"/>
    <w:rsid w:val="00437305"/>
    <w:rsid w:val="004432D8"/>
    <w:rsid w:val="00445B09"/>
    <w:rsid w:val="004468A7"/>
    <w:rsid w:val="004513C4"/>
    <w:rsid w:val="0045256B"/>
    <w:rsid w:val="00453443"/>
    <w:rsid w:val="00455525"/>
    <w:rsid w:val="00456313"/>
    <w:rsid w:val="00456A61"/>
    <w:rsid w:val="00456F1F"/>
    <w:rsid w:val="0045739B"/>
    <w:rsid w:val="00460601"/>
    <w:rsid w:val="004627F7"/>
    <w:rsid w:val="004660CF"/>
    <w:rsid w:val="0046769D"/>
    <w:rsid w:val="004738EF"/>
    <w:rsid w:val="00473CA8"/>
    <w:rsid w:val="0047506F"/>
    <w:rsid w:val="00476BF2"/>
    <w:rsid w:val="00481712"/>
    <w:rsid w:val="00481D0D"/>
    <w:rsid w:val="00482904"/>
    <w:rsid w:val="004850E3"/>
    <w:rsid w:val="00486F72"/>
    <w:rsid w:val="0048741F"/>
    <w:rsid w:val="00491B54"/>
    <w:rsid w:val="004938F3"/>
    <w:rsid w:val="00494CFC"/>
    <w:rsid w:val="00495384"/>
    <w:rsid w:val="0049691E"/>
    <w:rsid w:val="004A1D8F"/>
    <w:rsid w:val="004A4AAF"/>
    <w:rsid w:val="004A5DE4"/>
    <w:rsid w:val="004B5DF1"/>
    <w:rsid w:val="004B7D99"/>
    <w:rsid w:val="004C07E2"/>
    <w:rsid w:val="004C0CC7"/>
    <w:rsid w:val="004C4F44"/>
    <w:rsid w:val="004C6E48"/>
    <w:rsid w:val="004C79EF"/>
    <w:rsid w:val="004C7CFF"/>
    <w:rsid w:val="004D2CEA"/>
    <w:rsid w:val="004D7515"/>
    <w:rsid w:val="004E095B"/>
    <w:rsid w:val="004E6F70"/>
    <w:rsid w:val="004F038F"/>
    <w:rsid w:val="004F2E2A"/>
    <w:rsid w:val="004F36B5"/>
    <w:rsid w:val="004F39B5"/>
    <w:rsid w:val="004F3C8F"/>
    <w:rsid w:val="004F6140"/>
    <w:rsid w:val="004F6890"/>
    <w:rsid w:val="0050036D"/>
    <w:rsid w:val="00502336"/>
    <w:rsid w:val="00502DEC"/>
    <w:rsid w:val="005031F4"/>
    <w:rsid w:val="00505260"/>
    <w:rsid w:val="005052BF"/>
    <w:rsid w:val="005059BD"/>
    <w:rsid w:val="00511FD1"/>
    <w:rsid w:val="0051471F"/>
    <w:rsid w:val="00515067"/>
    <w:rsid w:val="0051585F"/>
    <w:rsid w:val="00516DC1"/>
    <w:rsid w:val="005224B6"/>
    <w:rsid w:val="00524A04"/>
    <w:rsid w:val="00524DDE"/>
    <w:rsid w:val="00530DA2"/>
    <w:rsid w:val="005339A2"/>
    <w:rsid w:val="00534DE8"/>
    <w:rsid w:val="005351D1"/>
    <w:rsid w:val="00535E78"/>
    <w:rsid w:val="00536E82"/>
    <w:rsid w:val="00541103"/>
    <w:rsid w:val="00546118"/>
    <w:rsid w:val="0055053F"/>
    <w:rsid w:val="0055065B"/>
    <w:rsid w:val="00551F5E"/>
    <w:rsid w:val="00552106"/>
    <w:rsid w:val="00552B59"/>
    <w:rsid w:val="005547CE"/>
    <w:rsid w:val="00554DD6"/>
    <w:rsid w:val="00556DEF"/>
    <w:rsid w:val="005611EA"/>
    <w:rsid w:val="005619E8"/>
    <w:rsid w:val="00562242"/>
    <w:rsid w:val="00562DF1"/>
    <w:rsid w:val="00564132"/>
    <w:rsid w:val="00574BCF"/>
    <w:rsid w:val="005821B3"/>
    <w:rsid w:val="005828D4"/>
    <w:rsid w:val="0058342B"/>
    <w:rsid w:val="00584019"/>
    <w:rsid w:val="00584848"/>
    <w:rsid w:val="00584DE7"/>
    <w:rsid w:val="0058510E"/>
    <w:rsid w:val="005856B8"/>
    <w:rsid w:val="005870B7"/>
    <w:rsid w:val="00590335"/>
    <w:rsid w:val="00590D39"/>
    <w:rsid w:val="00596446"/>
    <w:rsid w:val="005975C5"/>
    <w:rsid w:val="00597A8F"/>
    <w:rsid w:val="00597DA5"/>
    <w:rsid w:val="005A1F4C"/>
    <w:rsid w:val="005A68A0"/>
    <w:rsid w:val="005B243D"/>
    <w:rsid w:val="005B2BEF"/>
    <w:rsid w:val="005B3C90"/>
    <w:rsid w:val="005B3F51"/>
    <w:rsid w:val="005C17A3"/>
    <w:rsid w:val="005C466B"/>
    <w:rsid w:val="005C4A92"/>
    <w:rsid w:val="005C4B4E"/>
    <w:rsid w:val="005D6C76"/>
    <w:rsid w:val="005D7709"/>
    <w:rsid w:val="005E3104"/>
    <w:rsid w:val="005E3F20"/>
    <w:rsid w:val="005E5AC0"/>
    <w:rsid w:val="005E5E5E"/>
    <w:rsid w:val="005E6B53"/>
    <w:rsid w:val="005E75D6"/>
    <w:rsid w:val="005F0183"/>
    <w:rsid w:val="005F0D2C"/>
    <w:rsid w:val="005F4411"/>
    <w:rsid w:val="006024C3"/>
    <w:rsid w:val="00602CD4"/>
    <w:rsid w:val="00603613"/>
    <w:rsid w:val="006044B1"/>
    <w:rsid w:val="00606885"/>
    <w:rsid w:val="00607DFC"/>
    <w:rsid w:val="006112E1"/>
    <w:rsid w:val="00612C3C"/>
    <w:rsid w:val="00612D32"/>
    <w:rsid w:val="00613471"/>
    <w:rsid w:val="006142AA"/>
    <w:rsid w:val="00615192"/>
    <w:rsid w:val="00617C4D"/>
    <w:rsid w:val="00621095"/>
    <w:rsid w:val="0062140E"/>
    <w:rsid w:val="006228C2"/>
    <w:rsid w:val="006254F1"/>
    <w:rsid w:val="0062760B"/>
    <w:rsid w:val="006305C3"/>
    <w:rsid w:val="00631785"/>
    <w:rsid w:val="00632AE4"/>
    <w:rsid w:val="00636263"/>
    <w:rsid w:val="0063637D"/>
    <w:rsid w:val="00637282"/>
    <w:rsid w:val="00637738"/>
    <w:rsid w:val="00637CA4"/>
    <w:rsid w:val="006411EA"/>
    <w:rsid w:val="00641D65"/>
    <w:rsid w:val="006432EF"/>
    <w:rsid w:val="00647BAF"/>
    <w:rsid w:val="006523F3"/>
    <w:rsid w:val="00652458"/>
    <w:rsid w:val="006570E8"/>
    <w:rsid w:val="00657128"/>
    <w:rsid w:val="0066072D"/>
    <w:rsid w:val="00661305"/>
    <w:rsid w:val="006675F3"/>
    <w:rsid w:val="00673FB0"/>
    <w:rsid w:val="00674163"/>
    <w:rsid w:val="00674711"/>
    <w:rsid w:val="006779F9"/>
    <w:rsid w:val="0068031E"/>
    <w:rsid w:val="00681168"/>
    <w:rsid w:val="00681C50"/>
    <w:rsid w:val="00684160"/>
    <w:rsid w:val="00685DCD"/>
    <w:rsid w:val="00687B55"/>
    <w:rsid w:val="0069157E"/>
    <w:rsid w:val="006963BD"/>
    <w:rsid w:val="006A0C84"/>
    <w:rsid w:val="006A1FB7"/>
    <w:rsid w:val="006A3D42"/>
    <w:rsid w:val="006A4752"/>
    <w:rsid w:val="006A4839"/>
    <w:rsid w:val="006A644B"/>
    <w:rsid w:val="006A6B2C"/>
    <w:rsid w:val="006B2AC4"/>
    <w:rsid w:val="006B560C"/>
    <w:rsid w:val="006B70DF"/>
    <w:rsid w:val="006C01C8"/>
    <w:rsid w:val="006C05F2"/>
    <w:rsid w:val="006C2A2D"/>
    <w:rsid w:val="006C3B7F"/>
    <w:rsid w:val="006C526A"/>
    <w:rsid w:val="006C57AF"/>
    <w:rsid w:val="006C5A84"/>
    <w:rsid w:val="006C5AA1"/>
    <w:rsid w:val="006C6532"/>
    <w:rsid w:val="006C6F82"/>
    <w:rsid w:val="006C75CA"/>
    <w:rsid w:val="006D268C"/>
    <w:rsid w:val="006D661F"/>
    <w:rsid w:val="006E0140"/>
    <w:rsid w:val="006E1152"/>
    <w:rsid w:val="006E57C4"/>
    <w:rsid w:val="006E5EA1"/>
    <w:rsid w:val="006E6FEB"/>
    <w:rsid w:val="006E79D4"/>
    <w:rsid w:val="006F4BCC"/>
    <w:rsid w:val="006F5587"/>
    <w:rsid w:val="006F64B8"/>
    <w:rsid w:val="00700B0F"/>
    <w:rsid w:val="00701BD9"/>
    <w:rsid w:val="0070735E"/>
    <w:rsid w:val="00710F11"/>
    <w:rsid w:val="00712D65"/>
    <w:rsid w:val="0071322A"/>
    <w:rsid w:val="00713C73"/>
    <w:rsid w:val="00714850"/>
    <w:rsid w:val="00717A8E"/>
    <w:rsid w:val="00720545"/>
    <w:rsid w:val="00721592"/>
    <w:rsid w:val="00727F1A"/>
    <w:rsid w:val="007300CD"/>
    <w:rsid w:val="00730AC7"/>
    <w:rsid w:val="00732817"/>
    <w:rsid w:val="00741311"/>
    <w:rsid w:val="00741E29"/>
    <w:rsid w:val="00741F99"/>
    <w:rsid w:val="00743418"/>
    <w:rsid w:val="0074521A"/>
    <w:rsid w:val="00745840"/>
    <w:rsid w:val="007474DB"/>
    <w:rsid w:val="0075010A"/>
    <w:rsid w:val="0075076D"/>
    <w:rsid w:val="00753210"/>
    <w:rsid w:val="00755872"/>
    <w:rsid w:val="00760122"/>
    <w:rsid w:val="00760ABB"/>
    <w:rsid w:val="007612FC"/>
    <w:rsid w:val="00762EB1"/>
    <w:rsid w:val="00766599"/>
    <w:rsid w:val="007672B0"/>
    <w:rsid w:val="00771F83"/>
    <w:rsid w:val="00772FF5"/>
    <w:rsid w:val="00780C6B"/>
    <w:rsid w:val="00780EB4"/>
    <w:rsid w:val="007829CE"/>
    <w:rsid w:val="0078595F"/>
    <w:rsid w:val="00786089"/>
    <w:rsid w:val="00791692"/>
    <w:rsid w:val="007956FF"/>
    <w:rsid w:val="0079775B"/>
    <w:rsid w:val="007A198B"/>
    <w:rsid w:val="007A411F"/>
    <w:rsid w:val="007A4248"/>
    <w:rsid w:val="007A52C9"/>
    <w:rsid w:val="007A5F2E"/>
    <w:rsid w:val="007A6C5B"/>
    <w:rsid w:val="007A7BCE"/>
    <w:rsid w:val="007B306C"/>
    <w:rsid w:val="007B30D5"/>
    <w:rsid w:val="007B3F95"/>
    <w:rsid w:val="007B4A4E"/>
    <w:rsid w:val="007B7797"/>
    <w:rsid w:val="007C0482"/>
    <w:rsid w:val="007C06AE"/>
    <w:rsid w:val="007C106F"/>
    <w:rsid w:val="007C1A9B"/>
    <w:rsid w:val="007C1F0B"/>
    <w:rsid w:val="007C2900"/>
    <w:rsid w:val="007C3DD8"/>
    <w:rsid w:val="007C4570"/>
    <w:rsid w:val="007C65FC"/>
    <w:rsid w:val="007C6D8F"/>
    <w:rsid w:val="007C70C4"/>
    <w:rsid w:val="007D1767"/>
    <w:rsid w:val="007D216E"/>
    <w:rsid w:val="007D56FD"/>
    <w:rsid w:val="007D5B31"/>
    <w:rsid w:val="007D623F"/>
    <w:rsid w:val="007D6419"/>
    <w:rsid w:val="007D7762"/>
    <w:rsid w:val="007E02FB"/>
    <w:rsid w:val="007E049D"/>
    <w:rsid w:val="007E149B"/>
    <w:rsid w:val="007E1800"/>
    <w:rsid w:val="007E5B1C"/>
    <w:rsid w:val="007E5EF8"/>
    <w:rsid w:val="007E7DCC"/>
    <w:rsid w:val="007F1704"/>
    <w:rsid w:val="007F1D86"/>
    <w:rsid w:val="008007B5"/>
    <w:rsid w:val="008011C7"/>
    <w:rsid w:val="008043CA"/>
    <w:rsid w:val="00805339"/>
    <w:rsid w:val="00815CA8"/>
    <w:rsid w:val="008179D7"/>
    <w:rsid w:val="00821189"/>
    <w:rsid w:val="00823A96"/>
    <w:rsid w:val="0082441E"/>
    <w:rsid w:val="0082484C"/>
    <w:rsid w:val="00824F06"/>
    <w:rsid w:val="008251BE"/>
    <w:rsid w:val="00832263"/>
    <w:rsid w:val="00833396"/>
    <w:rsid w:val="008345AC"/>
    <w:rsid w:val="00836AAA"/>
    <w:rsid w:val="00840B07"/>
    <w:rsid w:val="00840BA0"/>
    <w:rsid w:val="0084166E"/>
    <w:rsid w:val="00842742"/>
    <w:rsid w:val="008439DC"/>
    <w:rsid w:val="00843B82"/>
    <w:rsid w:val="00845AE9"/>
    <w:rsid w:val="00852CD7"/>
    <w:rsid w:val="00855C35"/>
    <w:rsid w:val="008565E7"/>
    <w:rsid w:val="0085717F"/>
    <w:rsid w:val="0086146B"/>
    <w:rsid w:val="00861C34"/>
    <w:rsid w:val="00866B77"/>
    <w:rsid w:val="00866E56"/>
    <w:rsid w:val="00876936"/>
    <w:rsid w:val="0087732F"/>
    <w:rsid w:val="0088303F"/>
    <w:rsid w:val="008845B1"/>
    <w:rsid w:val="00885619"/>
    <w:rsid w:val="00887B8D"/>
    <w:rsid w:val="0089059E"/>
    <w:rsid w:val="00895DF7"/>
    <w:rsid w:val="008960E0"/>
    <w:rsid w:val="008A23E6"/>
    <w:rsid w:val="008A64A0"/>
    <w:rsid w:val="008A7A20"/>
    <w:rsid w:val="008A7C00"/>
    <w:rsid w:val="008B11EA"/>
    <w:rsid w:val="008B5F97"/>
    <w:rsid w:val="008B7581"/>
    <w:rsid w:val="008C0348"/>
    <w:rsid w:val="008C141E"/>
    <w:rsid w:val="008C2628"/>
    <w:rsid w:val="008C2656"/>
    <w:rsid w:val="008C746C"/>
    <w:rsid w:val="008D0232"/>
    <w:rsid w:val="008D5F93"/>
    <w:rsid w:val="008F2366"/>
    <w:rsid w:val="008F27E2"/>
    <w:rsid w:val="008F7648"/>
    <w:rsid w:val="00901D04"/>
    <w:rsid w:val="00906263"/>
    <w:rsid w:val="009129B6"/>
    <w:rsid w:val="00913301"/>
    <w:rsid w:val="00913B4D"/>
    <w:rsid w:val="009142DE"/>
    <w:rsid w:val="00916002"/>
    <w:rsid w:val="00917AF0"/>
    <w:rsid w:val="00917CCF"/>
    <w:rsid w:val="00921641"/>
    <w:rsid w:val="00921BED"/>
    <w:rsid w:val="0092321C"/>
    <w:rsid w:val="00926781"/>
    <w:rsid w:val="00927C63"/>
    <w:rsid w:val="00930C81"/>
    <w:rsid w:val="00931F17"/>
    <w:rsid w:val="009324E2"/>
    <w:rsid w:val="00933CB2"/>
    <w:rsid w:val="009347FB"/>
    <w:rsid w:val="0093583E"/>
    <w:rsid w:val="00937E2C"/>
    <w:rsid w:val="00940DB9"/>
    <w:rsid w:val="00942889"/>
    <w:rsid w:val="00942E2C"/>
    <w:rsid w:val="00943813"/>
    <w:rsid w:val="009455F5"/>
    <w:rsid w:val="00945DD8"/>
    <w:rsid w:val="00946D88"/>
    <w:rsid w:val="009472C4"/>
    <w:rsid w:val="00952448"/>
    <w:rsid w:val="00953A46"/>
    <w:rsid w:val="009546CD"/>
    <w:rsid w:val="00965355"/>
    <w:rsid w:val="00970EEA"/>
    <w:rsid w:val="00972364"/>
    <w:rsid w:val="00972902"/>
    <w:rsid w:val="009740E4"/>
    <w:rsid w:val="0097778F"/>
    <w:rsid w:val="00981119"/>
    <w:rsid w:val="00981D2F"/>
    <w:rsid w:val="00985BBE"/>
    <w:rsid w:val="00986194"/>
    <w:rsid w:val="00986200"/>
    <w:rsid w:val="00986904"/>
    <w:rsid w:val="00993215"/>
    <w:rsid w:val="00995663"/>
    <w:rsid w:val="0099620F"/>
    <w:rsid w:val="00996E52"/>
    <w:rsid w:val="009A007A"/>
    <w:rsid w:val="009A17FB"/>
    <w:rsid w:val="009A2C7C"/>
    <w:rsid w:val="009A36EB"/>
    <w:rsid w:val="009A7273"/>
    <w:rsid w:val="009A7A4E"/>
    <w:rsid w:val="009B02B7"/>
    <w:rsid w:val="009B11F2"/>
    <w:rsid w:val="009B4D22"/>
    <w:rsid w:val="009B53EC"/>
    <w:rsid w:val="009B621D"/>
    <w:rsid w:val="009B6BFC"/>
    <w:rsid w:val="009B71C5"/>
    <w:rsid w:val="009B7531"/>
    <w:rsid w:val="009B7ACE"/>
    <w:rsid w:val="009C08F5"/>
    <w:rsid w:val="009C41A4"/>
    <w:rsid w:val="009C671A"/>
    <w:rsid w:val="009C7A2E"/>
    <w:rsid w:val="009D3002"/>
    <w:rsid w:val="009E0C15"/>
    <w:rsid w:val="009F25CC"/>
    <w:rsid w:val="009F415D"/>
    <w:rsid w:val="009F5978"/>
    <w:rsid w:val="00A00AE4"/>
    <w:rsid w:val="00A02FDC"/>
    <w:rsid w:val="00A03741"/>
    <w:rsid w:val="00A052ED"/>
    <w:rsid w:val="00A07EDE"/>
    <w:rsid w:val="00A1324D"/>
    <w:rsid w:val="00A15EA6"/>
    <w:rsid w:val="00A17586"/>
    <w:rsid w:val="00A255ED"/>
    <w:rsid w:val="00A25B5B"/>
    <w:rsid w:val="00A25FAC"/>
    <w:rsid w:val="00A27FF7"/>
    <w:rsid w:val="00A33B42"/>
    <w:rsid w:val="00A4347B"/>
    <w:rsid w:val="00A52F42"/>
    <w:rsid w:val="00A5432E"/>
    <w:rsid w:val="00A54E36"/>
    <w:rsid w:val="00A627E6"/>
    <w:rsid w:val="00A63D14"/>
    <w:rsid w:val="00A745B8"/>
    <w:rsid w:val="00A755F9"/>
    <w:rsid w:val="00A75A98"/>
    <w:rsid w:val="00A76227"/>
    <w:rsid w:val="00A80DB5"/>
    <w:rsid w:val="00A82BF9"/>
    <w:rsid w:val="00A85E68"/>
    <w:rsid w:val="00A872D5"/>
    <w:rsid w:val="00A87D81"/>
    <w:rsid w:val="00AA021E"/>
    <w:rsid w:val="00AA0381"/>
    <w:rsid w:val="00AA0990"/>
    <w:rsid w:val="00AA3A4E"/>
    <w:rsid w:val="00AB0AB6"/>
    <w:rsid w:val="00AB13B8"/>
    <w:rsid w:val="00AB15C9"/>
    <w:rsid w:val="00AB1FF8"/>
    <w:rsid w:val="00AC145D"/>
    <w:rsid w:val="00AC1538"/>
    <w:rsid w:val="00AC1E70"/>
    <w:rsid w:val="00AC34DC"/>
    <w:rsid w:val="00AC6A69"/>
    <w:rsid w:val="00AD4E38"/>
    <w:rsid w:val="00AD4F9C"/>
    <w:rsid w:val="00AD54A7"/>
    <w:rsid w:val="00AD58B5"/>
    <w:rsid w:val="00AD634A"/>
    <w:rsid w:val="00AE2FE3"/>
    <w:rsid w:val="00AE3989"/>
    <w:rsid w:val="00AE470D"/>
    <w:rsid w:val="00AE49E9"/>
    <w:rsid w:val="00AE780A"/>
    <w:rsid w:val="00AF29E7"/>
    <w:rsid w:val="00AF526A"/>
    <w:rsid w:val="00B07D09"/>
    <w:rsid w:val="00B07F38"/>
    <w:rsid w:val="00B11F45"/>
    <w:rsid w:val="00B1325B"/>
    <w:rsid w:val="00B13A63"/>
    <w:rsid w:val="00B14CF5"/>
    <w:rsid w:val="00B16060"/>
    <w:rsid w:val="00B20FE4"/>
    <w:rsid w:val="00B3026E"/>
    <w:rsid w:val="00B3039E"/>
    <w:rsid w:val="00B33E94"/>
    <w:rsid w:val="00B411D0"/>
    <w:rsid w:val="00B452DB"/>
    <w:rsid w:val="00B453D5"/>
    <w:rsid w:val="00B55798"/>
    <w:rsid w:val="00B629A8"/>
    <w:rsid w:val="00B62A0D"/>
    <w:rsid w:val="00B63396"/>
    <w:rsid w:val="00B63494"/>
    <w:rsid w:val="00B6547A"/>
    <w:rsid w:val="00B6695B"/>
    <w:rsid w:val="00B66E29"/>
    <w:rsid w:val="00B70F01"/>
    <w:rsid w:val="00B71AD7"/>
    <w:rsid w:val="00B76DBD"/>
    <w:rsid w:val="00B80E29"/>
    <w:rsid w:val="00B8100E"/>
    <w:rsid w:val="00B82B23"/>
    <w:rsid w:val="00B83583"/>
    <w:rsid w:val="00B84159"/>
    <w:rsid w:val="00B869AF"/>
    <w:rsid w:val="00B873FE"/>
    <w:rsid w:val="00B904FC"/>
    <w:rsid w:val="00B9086E"/>
    <w:rsid w:val="00B911A6"/>
    <w:rsid w:val="00B92CF6"/>
    <w:rsid w:val="00B94155"/>
    <w:rsid w:val="00B95184"/>
    <w:rsid w:val="00B95B5D"/>
    <w:rsid w:val="00B96000"/>
    <w:rsid w:val="00B969B5"/>
    <w:rsid w:val="00BA35EB"/>
    <w:rsid w:val="00BA77BC"/>
    <w:rsid w:val="00BA7CAA"/>
    <w:rsid w:val="00BB2346"/>
    <w:rsid w:val="00BB7337"/>
    <w:rsid w:val="00BC39AA"/>
    <w:rsid w:val="00BC5741"/>
    <w:rsid w:val="00BC5EF3"/>
    <w:rsid w:val="00BC7473"/>
    <w:rsid w:val="00BC7C1F"/>
    <w:rsid w:val="00BD0A9B"/>
    <w:rsid w:val="00BD0AFA"/>
    <w:rsid w:val="00BD362E"/>
    <w:rsid w:val="00BD47AC"/>
    <w:rsid w:val="00BD5C8A"/>
    <w:rsid w:val="00BD79F7"/>
    <w:rsid w:val="00BE179C"/>
    <w:rsid w:val="00BE30A4"/>
    <w:rsid w:val="00BE4792"/>
    <w:rsid w:val="00BE73AF"/>
    <w:rsid w:val="00BF0BC4"/>
    <w:rsid w:val="00BF41C2"/>
    <w:rsid w:val="00BF563A"/>
    <w:rsid w:val="00BF66B8"/>
    <w:rsid w:val="00C00A4A"/>
    <w:rsid w:val="00C02574"/>
    <w:rsid w:val="00C059A0"/>
    <w:rsid w:val="00C10082"/>
    <w:rsid w:val="00C10702"/>
    <w:rsid w:val="00C11B59"/>
    <w:rsid w:val="00C13977"/>
    <w:rsid w:val="00C14FBE"/>
    <w:rsid w:val="00C157CB"/>
    <w:rsid w:val="00C1597D"/>
    <w:rsid w:val="00C15F01"/>
    <w:rsid w:val="00C1646C"/>
    <w:rsid w:val="00C16E5D"/>
    <w:rsid w:val="00C2076D"/>
    <w:rsid w:val="00C24882"/>
    <w:rsid w:val="00C30C9E"/>
    <w:rsid w:val="00C35CE0"/>
    <w:rsid w:val="00C36929"/>
    <w:rsid w:val="00C4431A"/>
    <w:rsid w:val="00C44C42"/>
    <w:rsid w:val="00C51ED6"/>
    <w:rsid w:val="00C53B30"/>
    <w:rsid w:val="00C53D8F"/>
    <w:rsid w:val="00C55CF4"/>
    <w:rsid w:val="00C56F8F"/>
    <w:rsid w:val="00C67B6C"/>
    <w:rsid w:val="00C713D7"/>
    <w:rsid w:val="00C75A8E"/>
    <w:rsid w:val="00C828CB"/>
    <w:rsid w:val="00C82927"/>
    <w:rsid w:val="00C84B2C"/>
    <w:rsid w:val="00C85448"/>
    <w:rsid w:val="00C8638B"/>
    <w:rsid w:val="00C92240"/>
    <w:rsid w:val="00CA0C40"/>
    <w:rsid w:val="00CA1DC3"/>
    <w:rsid w:val="00CA2879"/>
    <w:rsid w:val="00CA6896"/>
    <w:rsid w:val="00CA7A1A"/>
    <w:rsid w:val="00CB45F1"/>
    <w:rsid w:val="00CB5031"/>
    <w:rsid w:val="00CB702F"/>
    <w:rsid w:val="00CC454C"/>
    <w:rsid w:val="00CC6201"/>
    <w:rsid w:val="00CC6646"/>
    <w:rsid w:val="00CD0B6F"/>
    <w:rsid w:val="00CD103D"/>
    <w:rsid w:val="00CD4EF8"/>
    <w:rsid w:val="00CD4F77"/>
    <w:rsid w:val="00CD655F"/>
    <w:rsid w:val="00CD7165"/>
    <w:rsid w:val="00CD7C18"/>
    <w:rsid w:val="00CE0FCC"/>
    <w:rsid w:val="00CE1348"/>
    <w:rsid w:val="00CE207C"/>
    <w:rsid w:val="00CE47E6"/>
    <w:rsid w:val="00CE5BD0"/>
    <w:rsid w:val="00CE6B8D"/>
    <w:rsid w:val="00CE7310"/>
    <w:rsid w:val="00CE785D"/>
    <w:rsid w:val="00CF0B65"/>
    <w:rsid w:val="00CF4338"/>
    <w:rsid w:val="00D02817"/>
    <w:rsid w:val="00D037E4"/>
    <w:rsid w:val="00D0498A"/>
    <w:rsid w:val="00D05BC1"/>
    <w:rsid w:val="00D060E3"/>
    <w:rsid w:val="00D10185"/>
    <w:rsid w:val="00D10B9A"/>
    <w:rsid w:val="00D12E6E"/>
    <w:rsid w:val="00D15554"/>
    <w:rsid w:val="00D1624B"/>
    <w:rsid w:val="00D16E97"/>
    <w:rsid w:val="00D1781B"/>
    <w:rsid w:val="00D20947"/>
    <w:rsid w:val="00D2239E"/>
    <w:rsid w:val="00D24607"/>
    <w:rsid w:val="00D24A58"/>
    <w:rsid w:val="00D252F9"/>
    <w:rsid w:val="00D25392"/>
    <w:rsid w:val="00D31025"/>
    <w:rsid w:val="00D31930"/>
    <w:rsid w:val="00D31F0B"/>
    <w:rsid w:val="00D32561"/>
    <w:rsid w:val="00D37EF2"/>
    <w:rsid w:val="00D40461"/>
    <w:rsid w:val="00D4134A"/>
    <w:rsid w:val="00D415B8"/>
    <w:rsid w:val="00D42035"/>
    <w:rsid w:val="00D43719"/>
    <w:rsid w:val="00D45F13"/>
    <w:rsid w:val="00D46CA9"/>
    <w:rsid w:val="00D475BC"/>
    <w:rsid w:val="00D51399"/>
    <w:rsid w:val="00D52C6B"/>
    <w:rsid w:val="00D54202"/>
    <w:rsid w:val="00D57D23"/>
    <w:rsid w:val="00D609DA"/>
    <w:rsid w:val="00D622EF"/>
    <w:rsid w:val="00D65C51"/>
    <w:rsid w:val="00D708BF"/>
    <w:rsid w:val="00D73047"/>
    <w:rsid w:val="00D7473B"/>
    <w:rsid w:val="00D75929"/>
    <w:rsid w:val="00D76EE4"/>
    <w:rsid w:val="00D80073"/>
    <w:rsid w:val="00D8154D"/>
    <w:rsid w:val="00D83E54"/>
    <w:rsid w:val="00D90F9E"/>
    <w:rsid w:val="00D936CF"/>
    <w:rsid w:val="00D937FA"/>
    <w:rsid w:val="00D96B7A"/>
    <w:rsid w:val="00D9740A"/>
    <w:rsid w:val="00D97CDF"/>
    <w:rsid w:val="00DA0336"/>
    <w:rsid w:val="00DA07A5"/>
    <w:rsid w:val="00DA204D"/>
    <w:rsid w:val="00DA463F"/>
    <w:rsid w:val="00DA538E"/>
    <w:rsid w:val="00DA6BA9"/>
    <w:rsid w:val="00DA7501"/>
    <w:rsid w:val="00DB298F"/>
    <w:rsid w:val="00DB31DA"/>
    <w:rsid w:val="00DB33F8"/>
    <w:rsid w:val="00DB382B"/>
    <w:rsid w:val="00DB3C9A"/>
    <w:rsid w:val="00DB69A8"/>
    <w:rsid w:val="00DB719F"/>
    <w:rsid w:val="00DB73FF"/>
    <w:rsid w:val="00DB77C4"/>
    <w:rsid w:val="00DC51AC"/>
    <w:rsid w:val="00DD0579"/>
    <w:rsid w:val="00DD1BFF"/>
    <w:rsid w:val="00DD1F3D"/>
    <w:rsid w:val="00DD3DD0"/>
    <w:rsid w:val="00DD4DAF"/>
    <w:rsid w:val="00DD519B"/>
    <w:rsid w:val="00DD7B95"/>
    <w:rsid w:val="00DE3CAE"/>
    <w:rsid w:val="00DE4A5A"/>
    <w:rsid w:val="00DE61EA"/>
    <w:rsid w:val="00DF23CC"/>
    <w:rsid w:val="00DF3CFD"/>
    <w:rsid w:val="00DF791F"/>
    <w:rsid w:val="00E03446"/>
    <w:rsid w:val="00E04774"/>
    <w:rsid w:val="00E1173C"/>
    <w:rsid w:val="00E1187E"/>
    <w:rsid w:val="00E12087"/>
    <w:rsid w:val="00E121CD"/>
    <w:rsid w:val="00E125B3"/>
    <w:rsid w:val="00E15E4A"/>
    <w:rsid w:val="00E15ED0"/>
    <w:rsid w:val="00E17F06"/>
    <w:rsid w:val="00E21407"/>
    <w:rsid w:val="00E21ABA"/>
    <w:rsid w:val="00E31B7D"/>
    <w:rsid w:val="00E34AA4"/>
    <w:rsid w:val="00E37000"/>
    <w:rsid w:val="00E44B20"/>
    <w:rsid w:val="00E457F4"/>
    <w:rsid w:val="00E51AB2"/>
    <w:rsid w:val="00E52D25"/>
    <w:rsid w:val="00E5317C"/>
    <w:rsid w:val="00E531E6"/>
    <w:rsid w:val="00E60EA9"/>
    <w:rsid w:val="00E63FDC"/>
    <w:rsid w:val="00E64279"/>
    <w:rsid w:val="00E666F9"/>
    <w:rsid w:val="00E67FC4"/>
    <w:rsid w:val="00E71B49"/>
    <w:rsid w:val="00E723C3"/>
    <w:rsid w:val="00E742A6"/>
    <w:rsid w:val="00E757EF"/>
    <w:rsid w:val="00E765F2"/>
    <w:rsid w:val="00E76C15"/>
    <w:rsid w:val="00E77D49"/>
    <w:rsid w:val="00E8262A"/>
    <w:rsid w:val="00E83F4A"/>
    <w:rsid w:val="00E863CF"/>
    <w:rsid w:val="00E9013B"/>
    <w:rsid w:val="00E913BE"/>
    <w:rsid w:val="00E92124"/>
    <w:rsid w:val="00E9221E"/>
    <w:rsid w:val="00E93DA4"/>
    <w:rsid w:val="00E960E1"/>
    <w:rsid w:val="00E9659E"/>
    <w:rsid w:val="00EA0389"/>
    <w:rsid w:val="00EA2655"/>
    <w:rsid w:val="00EA7CF6"/>
    <w:rsid w:val="00EB153C"/>
    <w:rsid w:val="00EB22B1"/>
    <w:rsid w:val="00EB2947"/>
    <w:rsid w:val="00EB3531"/>
    <w:rsid w:val="00EB4EB4"/>
    <w:rsid w:val="00EB5BAF"/>
    <w:rsid w:val="00EB6A9D"/>
    <w:rsid w:val="00EB7CBE"/>
    <w:rsid w:val="00EC1527"/>
    <w:rsid w:val="00ED345A"/>
    <w:rsid w:val="00EE0621"/>
    <w:rsid w:val="00EE3E5A"/>
    <w:rsid w:val="00EE52A4"/>
    <w:rsid w:val="00EE7AED"/>
    <w:rsid w:val="00EF0E51"/>
    <w:rsid w:val="00EF14A4"/>
    <w:rsid w:val="00EF2490"/>
    <w:rsid w:val="00EF4D91"/>
    <w:rsid w:val="00F044F1"/>
    <w:rsid w:val="00F053A4"/>
    <w:rsid w:val="00F053FF"/>
    <w:rsid w:val="00F0612F"/>
    <w:rsid w:val="00F06AE7"/>
    <w:rsid w:val="00F1311C"/>
    <w:rsid w:val="00F16373"/>
    <w:rsid w:val="00F203FC"/>
    <w:rsid w:val="00F24BF5"/>
    <w:rsid w:val="00F26FD6"/>
    <w:rsid w:val="00F27564"/>
    <w:rsid w:val="00F30135"/>
    <w:rsid w:val="00F33722"/>
    <w:rsid w:val="00F36C59"/>
    <w:rsid w:val="00F46A11"/>
    <w:rsid w:val="00F50F7B"/>
    <w:rsid w:val="00F519C3"/>
    <w:rsid w:val="00F61958"/>
    <w:rsid w:val="00F64B49"/>
    <w:rsid w:val="00F65061"/>
    <w:rsid w:val="00F70074"/>
    <w:rsid w:val="00F744E4"/>
    <w:rsid w:val="00F77594"/>
    <w:rsid w:val="00F859A4"/>
    <w:rsid w:val="00F8719D"/>
    <w:rsid w:val="00F925FC"/>
    <w:rsid w:val="00F927CE"/>
    <w:rsid w:val="00F931D1"/>
    <w:rsid w:val="00F977EB"/>
    <w:rsid w:val="00FA0350"/>
    <w:rsid w:val="00FA5D86"/>
    <w:rsid w:val="00FA79CB"/>
    <w:rsid w:val="00FB6A9F"/>
    <w:rsid w:val="00FB7C5F"/>
    <w:rsid w:val="00FB7C99"/>
    <w:rsid w:val="00FC05B0"/>
    <w:rsid w:val="00FC225B"/>
    <w:rsid w:val="00FC238A"/>
    <w:rsid w:val="00FC27CD"/>
    <w:rsid w:val="00FC3F76"/>
    <w:rsid w:val="00FD1DC9"/>
    <w:rsid w:val="00FD7942"/>
    <w:rsid w:val="00FD7AF2"/>
    <w:rsid w:val="00FE2111"/>
    <w:rsid w:val="00FE319F"/>
    <w:rsid w:val="00FE3882"/>
    <w:rsid w:val="00FE4D11"/>
    <w:rsid w:val="00FE75C4"/>
    <w:rsid w:val="00FE788E"/>
    <w:rsid w:val="00FF33BA"/>
    <w:rsid w:val="00FF567C"/>
    <w:rsid w:val="00FF6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21F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9086E"/>
    <w:pPr>
      <w:spacing w:after="200" w:line="276" w:lineRule="auto"/>
    </w:pPr>
    <w:rPr>
      <w:rFonts w:ascii="Arial" w:hAnsi="Arial"/>
      <w:sz w:val="22"/>
      <w:szCs w:val="22"/>
    </w:rPr>
  </w:style>
  <w:style w:type="paragraph" w:styleId="Heading1">
    <w:name w:val="heading 1"/>
    <w:basedOn w:val="Normal"/>
    <w:next w:val="Normal"/>
    <w:link w:val="Heading1Char"/>
    <w:uiPriority w:val="9"/>
    <w:qFormat/>
    <w:rsid w:val="00B9086E"/>
    <w:pPr>
      <w:keepNext/>
      <w:keepLines/>
      <w:spacing w:before="480" w:after="0"/>
      <w:outlineLvl w:val="0"/>
    </w:pPr>
    <w:rPr>
      <w:rFonts w:eastAsia="Times New Roman"/>
      <w:b/>
      <w:bCs/>
      <w:color w:val="365F91"/>
      <w:sz w:val="28"/>
      <w:szCs w:val="28"/>
    </w:rPr>
  </w:style>
  <w:style w:type="paragraph" w:styleId="Heading2">
    <w:name w:val="heading 2"/>
    <w:basedOn w:val="Normal"/>
    <w:next w:val="Normal"/>
    <w:link w:val="Heading2Char"/>
    <w:uiPriority w:val="9"/>
    <w:unhideWhenUsed/>
    <w:qFormat/>
    <w:rsid w:val="00B9086E"/>
    <w:pPr>
      <w:keepNext/>
      <w:spacing w:before="240" w:after="60"/>
      <w:outlineLvl w:val="1"/>
    </w:pPr>
    <w:rPr>
      <w:rFonts w:eastAsia="Times New Roman"/>
      <w:b/>
      <w:bCs/>
      <w:szCs w:val="28"/>
    </w:rPr>
  </w:style>
  <w:style w:type="paragraph" w:styleId="Heading3">
    <w:name w:val="heading 3"/>
    <w:basedOn w:val="Normal"/>
    <w:next w:val="Normal"/>
    <w:link w:val="Heading3Char"/>
    <w:uiPriority w:val="9"/>
    <w:semiHidden/>
    <w:unhideWhenUsed/>
    <w:qFormat/>
    <w:rsid w:val="00053B42"/>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semiHidden/>
    <w:unhideWhenUsed/>
    <w:qFormat/>
    <w:rsid w:val="00BE4792"/>
    <w:pPr>
      <w:keepNext/>
      <w:keepLines/>
      <w:spacing w:before="40" w:after="0"/>
      <w:outlineLvl w:val="3"/>
    </w:pPr>
    <w:rPr>
      <w:rFonts w:ascii="Calibri Light" w:eastAsia="Times New Roman"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9086E"/>
    <w:rPr>
      <w:rFonts w:ascii="Arial" w:eastAsia="Times New Roman" w:hAnsi="Arial"/>
      <w:b/>
      <w:bCs/>
      <w:color w:val="365F91"/>
      <w:sz w:val="28"/>
      <w:szCs w:val="28"/>
    </w:rPr>
  </w:style>
  <w:style w:type="paragraph" w:styleId="TOCHeading">
    <w:name w:val="TOC Heading"/>
    <w:basedOn w:val="Heading1"/>
    <w:next w:val="Normal"/>
    <w:uiPriority w:val="39"/>
    <w:semiHidden/>
    <w:unhideWhenUsed/>
    <w:qFormat/>
    <w:rsid w:val="00101A7E"/>
    <w:pPr>
      <w:outlineLvl w:val="9"/>
    </w:pPr>
    <w:rPr>
      <w:lang w:eastAsia="ja-JP"/>
    </w:rPr>
  </w:style>
  <w:style w:type="paragraph" w:styleId="TOC1">
    <w:name w:val="toc 1"/>
    <w:basedOn w:val="Normal"/>
    <w:next w:val="Normal"/>
    <w:autoRedefine/>
    <w:uiPriority w:val="39"/>
    <w:unhideWhenUsed/>
    <w:rsid w:val="00101A7E"/>
    <w:pPr>
      <w:spacing w:after="100"/>
    </w:pPr>
  </w:style>
  <w:style w:type="character" w:styleId="Hyperlink">
    <w:name w:val="Hyperlink"/>
    <w:uiPriority w:val="99"/>
    <w:unhideWhenUsed/>
    <w:rsid w:val="00101A7E"/>
    <w:rPr>
      <w:color w:val="0000FF"/>
      <w:u w:val="single"/>
    </w:rPr>
  </w:style>
  <w:style w:type="paragraph" w:styleId="BalloonText">
    <w:name w:val="Balloon Text"/>
    <w:basedOn w:val="Normal"/>
    <w:link w:val="BalloonTextChar"/>
    <w:uiPriority w:val="99"/>
    <w:semiHidden/>
    <w:unhideWhenUsed/>
    <w:rsid w:val="00101A7E"/>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101A7E"/>
    <w:rPr>
      <w:rFonts w:ascii="Tahoma" w:hAnsi="Tahoma" w:cs="Tahoma"/>
      <w:sz w:val="16"/>
      <w:szCs w:val="16"/>
    </w:rPr>
  </w:style>
  <w:style w:type="paragraph" w:styleId="Header">
    <w:name w:val="header"/>
    <w:basedOn w:val="Normal"/>
    <w:link w:val="HeaderChar"/>
    <w:uiPriority w:val="99"/>
    <w:unhideWhenUsed/>
    <w:rsid w:val="00F744E4"/>
    <w:pPr>
      <w:tabs>
        <w:tab w:val="center" w:pos="4680"/>
        <w:tab w:val="right" w:pos="9360"/>
      </w:tabs>
    </w:pPr>
  </w:style>
  <w:style w:type="character" w:customStyle="1" w:styleId="HeaderChar">
    <w:name w:val="Header Char"/>
    <w:link w:val="Header"/>
    <w:uiPriority w:val="99"/>
    <w:rsid w:val="00F744E4"/>
    <w:rPr>
      <w:sz w:val="22"/>
      <w:szCs w:val="22"/>
    </w:rPr>
  </w:style>
  <w:style w:type="paragraph" w:styleId="Footer">
    <w:name w:val="footer"/>
    <w:basedOn w:val="Normal"/>
    <w:link w:val="FooterChar"/>
    <w:uiPriority w:val="99"/>
    <w:unhideWhenUsed/>
    <w:rsid w:val="00F744E4"/>
    <w:pPr>
      <w:tabs>
        <w:tab w:val="center" w:pos="4680"/>
        <w:tab w:val="right" w:pos="9360"/>
      </w:tabs>
    </w:pPr>
  </w:style>
  <w:style w:type="character" w:customStyle="1" w:styleId="FooterChar">
    <w:name w:val="Footer Char"/>
    <w:link w:val="Footer"/>
    <w:uiPriority w:val="99"/>
    <w:rsid w:val="00F744E4"/>
    <w:rPr>
      <w:sz w:val="22"/>
      <w:szCs w:val="22"/>
    </w:rPr>
  </w:style>
  <w:style w:type="character" w:customStyle="1" w:styleId="Heading2Char">
    <w:name w:val="Heading 2 Char"/>
    <w:link w:val="Heading2"/>
    <w:uiPriority w:val="9"/>
    <w:rsid w:val="00B9086E"/>
    <w:rPr>
      <w:rFonts w:ascii="Arial" w:eastAsia="Times New Roman" w:hAnsi="Arial" w:cs="Times New Roman"/>
      <w:b/>
      <w:bCs/>
      <w:sz w:val="22"/>
      <w:szCs w:val="28"/>
    </w:rPr>
  </w:style>
  <w:style w:type="paragraph" w:styleId="TOC2">
    <w:name w:val="toc 2"/>
    <w:basedOn w:val="Normal"/>
    <w:next w:val="Normal"/>
    <w:autoRedefine/>
    <w:uiPriority w:val="39"/>
    <w:unhideWhenUsed/>
    <w:rsid w:val="0047506F"/>
    <w:pPr>
      <w:ind w:left="220"/>
    </w:pPr>
  </w:style>
  <w:style w:type="paragraph" w:customStyle="1" w:styleId="Bibliographyentries">
    <w:name w:val="Bibliography entries"/>
    <w:basedOn w:val="Normal"/>
    <w:qFormat/>
    <w:rsid w:val="00B9086E"/>
    <w:pPr>
      <w:tabs>
        <w:tab w:val="left" w:pos="360"/>
      </w:tabs>
      <w:spacing w:after="0"/>
    </w:pPr>
  </w:style>
  <w:style w:type="character" w:customStyle="1" w:styleId="Heading3Char">
    <w:name w:val="Heading 3 Char"/>
    <w:link w:val="Heading3"/>
    <w:uiPriority w:val="9"/>
    <w:semiHidden/>
    <w:rsid w:val="00053B42"/>
    <w:rPr>
      <w:rFonts w:ascii="Calibri Light" w:eastAsia="Times New Roman" w:hAnsi="Calibri Light" w:cs="Times New Roman"/>
      <w:color w:val="1F3763"/>
      <w:sz w:val="24"/>
      <w:szCs w:val="24"/>
    </w:rPr>
  </w:style>
  <w:style w:type="character" w:styleId="FollowedHyperlink">
    <w:name w:val="FollowedHyperlink"/>
    <w:uiPriority w:val="99"/>
    <w:semiHidden/>
    <w:unhideWhenUsed/>
    <w:rsid w:val="008A7C00"/>
    <w:rPr>
      <w:color w:val="954F72"/>
      <w:u w:val="single"/>
    </w:rPr>
  </w:style>
  <w:style w:type="table" w:styleId="TableGrid">
    <w:name w:val="Table Grid"/>
    <w:basedOn w:val="TableNormal"/>
    <w:uiPriority w:val="59"/>
    <w:rsid w:val="00B669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link w:val="Heading4"/>
    <w:uiPriority w:val="9"/>
    <w:semiHidden/>
    <w:rsid w:val="00BE4792"/>
    <w:rPr>
      <w:rFonts w:ascii="Calibri Light" w:eastAsia="Times New Roman" w:hAnsi="Calibri Light" w:cs="Times New Roman"/>
      <w:i/>
      <w:iCs/>
      <w:color w:val="2F5496"/>
      <w:sz w:val="22"/>
      <w:szCs w:val="22"/>
    </w:rPr>
  </w:style>
  <w:style w:type="paragraph" w:customStyle="1" w:styleId="epubnoindent">
    <w:name w:val="epub__noindent"/>
    <w:basedOn w:val="Normal"/>
    <w:rsid w:val="00BE4792"/>
    <w:pPr>
      <w:spacing w:before="100" w:beforeAutospacing="1" w:after="100" w:afterAutospacing="1" w:line="240" w:lineRule="auto"/>
    </w:pPr>
    <w:rPr>
      <w:rFonts w:ascii="Times New Roman" w:hAnsi="Times New Roman"/>
      <w:sz w:val="24"/>
      <w:szCs w:val="24"/>
    </w:rPr>
  </w:style>
  <w:style w:type="character" w:customStyle="1" w:styleId="apple-converted-space">
    <w:name w:val="apple-converted-space"/>
    <w:basedOn w:val="DefaultParagraphFont"/>
    <w:rsid w:val="00BE4792"/>
  </w:style>
  <w:style w:type="character" w:styleId="Emphasis">
    <w:name w:val="Emphasis"/>
    <w:uiPriority w:val="20"/>
    <w:qFormat/>
    <w:rsid w:val="00BE4792"/>
    <w:rPr>
      <w:i/>
      <w:iCs/>
    </w:rPr>
  </w:style>
  <w:style w:type="character" w:customStyle="1" w:styleId="Courierforcode">
    <w:name w:val="Courier for code"/>
    <w:basedOn w:val="DefaultParagraphFont"/>
    <w:uiPriority w:val="1"/>
    <w:qFormat/>
    <w:rsid w:val="0062760B"/>
    <w:rPr>
      <w:rFonts w:ascii="Courier" w:hAnsi="Courier"/>
    </w:rPr>
  </w:style>
  <w:style w:type="character" w:styleId="IntenseReference">
    <w:name w:val="Intense Reference"/>
    <w:aliases w:val="Captions"/>
    <w:basedOn w:val="DefaultParagraphFont"/>
    <w:uiPriority w:val="32"/>
    <w:qFormat/>
    <w:rsid w:val="008F2366"/>
    <w:rPr>
      <w:b/>
      <w:bCs/>
      <w:caps w:val="0"/>
      <w:smallCaps w:val="0"/>
      <w:color w:val="4472C4" w:themeColor="accent1"/>
      <w:spacing w:val="5"/>
      <w:sz w:val="16"/>
    </w:rPr>
  </w:style>
  <w:style w:type="paragraph" w:styleId="NormalWeb">
    <w:name w:val="Normal (Web)"/>
    <w:basedOn w:val="Normal"/>
    <w:uiPriority w:val="99"/>
    <w:semiHidden/>
    <w:unhideWhenUsed/>
    <w:rsid w:val="00CA2879"/>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595678">
      <w:bodyDiv w:val="1"/>
      <w:marLeft w:val="0"/>
      <w:marRight w:val="0"/>
      <w:marTop w:val="0"/>
      <w:marBottom w:val="0"/>
      <w:divBdr>
        <w:top w:val="none" w:sz="0" w:space="0" w:color="auto"/>
        <w:left w:val="none" w:sz="0" w:space="0" w:color="auto"/>
        <w:bottom w:val="none" w:sz="0" w:space="0" w:color="auto"/>
        <w:right w:val="none" w:sz="0" w:space="0" w:color="auto"/>
      </w:divBdr>
    </w:div>
    <w:div w:id="643589050">
      <w:bodyDiv w:val="1"/>
      <w:marLeft w:val="0"/>
      <w:marRight w:val="0"/>
      <w:marTop w:val="0"/>
      <w:marBottom w:val="0"/>
      <w:divBdr>
        <w:top w:val="none" w:sz="0" w:space="0" w:color="auto"/>
        <w:left w:val="none" w:sz="0" w:space="0" w:color="auto"/>
        <w:bottom w:val="none" w:sz="0" w:space="0" w:color="auto"/>
        <w:right w:val="none" w:sz="0" w:space="0" w:color="auto"/>
      </w:divBdr>
    </w:div>
    <w:div w:id="1731878898">
      <w:bodyDiv w:val="1"/>
      <w:marLeft w:val="0"/>
      <w:marRight w:val="0"/>
      <w:marTop w:val="0"/>
      <w:marBottom w:val="0"/>
      <w:divBdr>
        <w:top w:val="none" w:sz="0" w:space="0" w:color="auto"/>
        <w:left w:val="none" w:sz="0" w:space="0" w:color="auto"/>
        <w:bottom w:val="none" w:sz="0" w:space="0" w:color="auto"/>
        <w:right w:val="none" w:sz="0" w:space="0" w:color="auto"/>
      </w:divBdr>
    </w:div>
    <w:div w:id="19096123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uliesweany/Documents/Coding/IT1150IntroToWebProgramming/IT1150LabXSpring2018JulieSweany.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BD6822-8430-E54A-AF4C-67CF824BF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IT1150LabXSpring2018JulieSweany.dotx</Template>
  <TotalTime>434</TotalTime>
  <Pages>43</Pages>
  <Words>4705</Words>
  <Characters>26825</Characters>
  <Application>Microsoft Macintosh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31468</CharactersWithSpaces>
  <SharedDoc>false</SharedDoc>
  <HLinks>
    <vt:vector size="54" baseType="variant">
      <vt:variant>
        <vt:i4>4063332</vt:i4>
      </vt:variant>
      <vt:variant>
        <vt:i4>51</vt:i4>
      </vt:variant>
      <vt:variant>
        <vt:i4>0</vt:i4>
      </vt:variant>
      <vt:variant>
        <vt:i4>5</vt:i4>
      </vt:variant>
      <vt:variant>
        <vt:lpwstr>http://searchnetworking.techtarget.com/definition/ICMP</vt:lpwstr>
      </vt:variant>
      <vt:variant>
        <vt:lpwstr/>
      </vt:variant>
      <vt:variant>
        <vt:i4>1310724</vt:i4>
      </vt:variant>
      <vt:variant>
        <vt:i4>44</vt:i4>
      </vt:variant>
      <vt:variant>
        <vt:i4>0</vt:i4>
      </vt:variant>
      <vt:variant>
        <vt:i4>5</vt:i4>
      </vt:variant>
      <vt:variant>
        <vt:lpwstr/>
      </vt:variant>
      <vt:variant>
        <vt:lpwstr>_Toc500681841</vt:lpwstr>
      </vt:variant>
      <vt:variant>
        <vt:i4>1310725</vt:i4>
      </vt:variant>
      <vt:variant>
        <vt:i4>38</vt:i4>
      </vt:variant>
      <vt:variant>
        <vt:i4>0</vt:i4>
      </vt:variant>
      <vt:variant>
        <vt:i4>5</vt:i4>
      </vt:variant>
      <vt:variant>
        <vt:lpwstr/>
      </vt:variant>
      <vt:variant>
        <vt:lpwstr>_Toc500681840</vt:lpwstr>
      </vt:variant>
      <vt:variant>
        <vt:i4>1245190</vt:i4>
      </vt:variant>
      <vt:variant>
        <vt:i4>32</vt:i4>
      </vt:variant>
      <vt:variant>
        <vt:i4>0</vt:i4>
      </vt:variant>
      <vt:variant>
        <vt:i4>5</vt:i4>
      </vt:variant>
      <vt:variant>
        <vt:lpwstr/>
      </vt:variant>
      <vt:variant>
        <vt:lpwstr>_Toc500681833</vt:lpwstr>
      </vt:variant>
      <vt:variant>
        <vt:i4>1245191</vt:i4>
      </vt:variant>
      <vt:variant>
        <vt:i4>26</vt:i4>
      </vt:variant>
      <vt:variant>
        <vt:i4>0</vt:i4>
      </vt:variant>
      <vt:variant>
        <vt:i4>5</vt:i4>
      </vt:variant>
      <vt:variant>
        <vt:lpwstr/>
      </vt:variant>
      <vt:variant>
        <vt:lpwstr>_Toc500681832</vt:lpwstr>
      </vt:variant>
      <vt:variant>
        <vt:i4>1245188</vt:i4>
      </vt:variant>
      <vt:variant>
        <vt:i4>20</vt:i4>
      </vt:variant>
      <vt:variant>
        <vt:i4>0</vt:i4>
      </vt:variant>
      <vt:variant>
        <vt:i4>5</vt:i4>
      </vt:variant>
      <vt:variant>
        <vt:lpwstr/>
      </vt:variant>
      <vt:variant>
        <vt:lpwstr>_Toc500681831</vt:lpwstr>
      </vt:variant>
      <vt:variant>
        <vt:i4>1179649</vt:i4>
      </vt:variant>
      <vt:variant>
        <vt:i4>14</vt:i4>
      </vt:variant>
      <vt:variant>
        <vt:i4>0</vt:i4>
      </vt:variant>
      <vt:variant>
        <vt:i4>5</vt:i4>
      </vt:variant>
      <vt:variant>
        <vt:lpwstr/>
      </vt:variant>
      <vt:variant>
        <vt:lpwstr>_Toc500681824</vt:lpwstr>
      </vt:variant>
      <vt:variant>
        <vt:i4>1179654</vt:i4>
      </vt:variant>
      <vt:variant>
        <vt:i4>8</vt:i4>
      </vt:variant>
      <vt:variant>
        <vt:i4>0</vt:i4>
      </vt:variant>
      <vt:variant>
        <vt:i4>5</vt:i4>
      </vt:variant>
      <vt:variant>
        <vt:lpwstr/>
      </vt:variant>
      <vt:variant>
        <vt:lpwstr>_Toc500681823</vt:lpwstr>
      </vt:variant>
      <vt:variant>
        <vt:i4>1179655</vt:i4>
      </vt:variant>
      <vt:variant>
        <vt:i4>2</vt:i4>
      </vt:variant>
      <vt:variant>
        <vt:i4>0</vt:i4>
      </vt:variant>
      <vt:variant>
        <vt:i4>5</vt:i4>
      </vt:variant>
      <vt:variant>
        <vt:lpwstr/>
      </vt:variant>
      <vt:variant>
        <vt:lpwstr>_Toc500681822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Sweany, Juliet - S01179577</dc:creator>
  <cp:keywords/>
  <cp:lastModifiedBy>Sweany, Juliet - S01179577</cp:lastModifiedBy>
  <cp:revision>40</cp:revision>
  <dcterms:created xsi:type="dcterms:W3CDTF">2018-02-18T21:27:00Z</dcterms:created>
  <dcterms:modified xsi:type="dcterms:W3CDTF">2018-03-19T18:38:00Z</dcterms:modified>
</cp:coreProperties>
</file>